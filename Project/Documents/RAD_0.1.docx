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6DB37" w14:textId="50E83DCF" w:rsidR="0096037F" w:rsidRPr="0096037F" w:rsidRDefault="0096037F" w:rsidP="0096037F">
      <w:pPr>
        <w:spacing w:line="276" w:lineRule="auto"/>
        <w:jc w:val="center"/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</w:pPr>
      <w:r w:rsidRPr="0096037F">
        <w:rPr>
          <w:rFonts w:ascii="Century Gothic" w:eastAsia="Droid Sans" w:hAnsi="Century Gothic" w:cs="Droid Sans"/>
          <w:color w:val="1F4E79"/>
          <w:kern w:val="0"/>
          <w:sz w:val="90"/>
          <w:szCs w:val="90"/>
          <w:lang w:val="en-US" w:eastAsia="it-IT"/>
          <w14:ligatures w14:val="none"/>
        </w:rPr>
        <w:t>REQUIREMENT ANALYSIS DOCUMENT</w:t>
      </w:r>
    </w:p>
    <w:p w14:paraId="06A48016" w14:textId="77777777" w:rsidR="0096037F" w:rsidRPr="00956EB4" w:rsidRDefault="0096037F" w:rsidP="0096037F">
      <w:pPr>
        <w:spacing w:line="276" w:lineRule="auto"/>
        <w:jc w:val="center"/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/>
        </w:rPr>
      </w:pP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“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Peek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A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 xml:space="preserve"> </w:t>
      </w:r>
      <w:r w:rsidRPr="008F53E2"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Book</w:t>
      </w:r>
      <w:r>
        <w:rPr>
          <w:rFonts w:ascii="Century Gothic" w:eastAsia="Droid Sans" w:hAnsi="Century Gothic" w:cs="Droid Sans"/>
          <w:color w:val="FF0000"/>
          <w:kern w:val="0"/>
          <w:sz w:val="96"/>
          <w:szCs w:val="96"/>
          <w:lang w:val="en-US" w:eastAsia="it-IT"/>
        </w:rPr>
        <w:t>”</w:t>
      </w:r>
    </w:p>
    <w:p w14:paraId="6FD27AD2" w14:textId="77777777" w:rsidR="0096037F" w:rsidRDefault="0096037F" w:rsidP="0096037F">
      <w:r>
        <w:rPr>
          <w:noProof/>
        </w:rPr>
        <w:drawing>
          <wp:anchor distT="0" distB="0" distL="114300" distR="114300" simplePos="0" relativeHeight="251659264" behindDoc="1" locked="0" layoutInCell="1" allowOverlap="1" wp14:anchorId="48628055" wp14:editId="05E21419">
            <wp:simplePos x="0" y="0"/>
            <wp:positionH relativeFrom="column">
              <wp:posOffset>1062990</wp:posOffset>
            </wp:positionH>
            <wp:positionV relativeFrom="paragraph">
              <wp:posOffset>80645</wp:posOffset>
            </wp:positionV>
            <wp:extent cx="3985260" cy="3985260"/>
            <wp:effectExtent l="0" t="0" r="0" b="0"/>
            <wp:wrapNone/>
            <wp:docPr id="2" name="Immagine 1" descr="Immagine che contiene clipart, disegno, cartone animato, illustr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1" descr="Immagine che contiene clipart, disegno, cartone animato, illustrazion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9C0884" w14:textId="77777777" w:rsidR="00C858DF" w:rsidRDefault="00C858DF"/>
    <w:p w14:paraId="105C4106" w14:textId="77777777" w:rsidR="0096037F" w:rsidRDefault="0096037F"/>
    <w:p w14:paraId="6AD07351" w14:textId="77777777" w:rsidR="0096037F" w:rsidRDefault="0096037F"/>
    <w:p w14:paraId="3BD0CDD8" w14:textId="77777777" w:rsidR="0096037F" w:rsidRDefault="0096037F"/>
    <w:tbl>
      <w:tblPr>
        <w:tblpPr w:leftFromText="141" w:rightFromText="141" w:bottomFromText="160" w:vertAnchor="text" w:horzAnchor="margin" w:tblpXSpec="right" w:tblpY="6786"/>
        <w:tblOverlap w:val="never"/>
        <w:tblW w:w="7125" w:type="dxa"/>
        <w:tblBorders>
          <w:insideH w:val="single" w:sz="4" w:space="0" w:color="606D7A"/>
          <w:insideV w:val="single" w:sz="4" w:space="0" w:color="606D7A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5212"/>
      </w:tblGrid>
      <w:tr w:rsidR="0096037F" w14:paraId="49D49F6F" w14:textId="77777777" w:rsidTr="0096037F">
        <w:trPr>
          <w:trHeight w:val="254"/>
        </w:trPr>
        <w:tc>
          <w:tcPr>
            <w:tcW w:w="191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9A9CC4B" w14:textId="77777777" w:rsidR="0096037F" w:rsidRPr="008F53E2" w:rsidRDefault="0096037F" w:rsidP="0096037F">
            <w:pPr>
              <w:rPr>
                <w:rFonts w:ascii="Century Gothic" w:eastAsia="Aptos" w:hAnsi="Century Gothic" w:cs="Arial"/>
                <w:kern w:val="0"/>
              </w:rPr>
            </w:pPr>
            <w:r>
              <w:rPr>
                <w:rFonts w:ascii="Century Gothic" w:hAnsi="Century Gothic" w:cs="Arial"/>
              </w:rPr>
              <w:t>Versione</w:t>
            </w:r>
          </w:p>
        </w:tc>
        <w:tc>
          <w:tcPr>
            <w:tcW w:w="5212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720F2392" w14:textId="28B37C94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0.</w:t>
            </w:r>
            <w:r w:rsidR="00663569">
              <w:rPr>
                <w:rFonts w:ascii="Century Gothic" w:hAnsi="Century Gothic"/>
              </w:rPr>
              <w:t>2</w:t>
            </w:r>
          </w:p>
        </w:tc>
      </w:tr>
      <w:tr w:rsidR="0096037F" w14:paraId="6C432251" w14:textId="77777777" w:rsidTr="0096037F">
        <w:trPr>
          <w:trHeight w:val="254"/>
        </w:trPr>
        <w:tc>
          <w:tcPr>
            <w:tcW w:w="191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7CF547DA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Data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68D270ED" w14:textId="22B99181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/>
              </w:rPr>
              <w:t>1</w:t>
            </w:r>
            <w:r w:rsidR="00663569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/05/2024</w:t>
            </w:r>
          </w:p>
        </w:tc>
      </w:tr>
      <w:tr w:rsidR="0096037F" w14:paraId="144AF82F" w14:textId="77777777" w:rsidTr="0096037F">
        <w:trPr>
          <w:trHeight w:val="611"/>
        </w:trPr>
        <w:tc>
          <w:tcPr>
            <w:tcW w:w="191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66885EAE" w14:textId="77777777" w:rsidR="0096037F" w:rsidRDefault="0096037F" w:rsidP="0096037F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Presentato da</w:t>
            </w:r>
          </w:p>
        </w:tc>
        <w:tc>
          <w:tcPr>
            <w:tcW w:w="5212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  <w:hideMark/>
          </w:tcPr>
          <w:p w14:paraId="18A530B9" w14:textId="77777777" w:rsidR="0096037F" w:rsidRDefault="0096037F" w:rsidP="0096037F">
            <w:pPr>
              <w:tabs>
                <w:tab w:val="left" w:pos="1910"/>
              </w:tabs>
              <w:rPr>
                <w:rFonts w:ascii="Century Gothic" w:hAnsi="Century Gothic" w:cs="Arial"/>
              </w:rPr>
            </w:pPr>
            <w:r>
              <w:rPr>
                <w:rFonts w:ascii="Century Gothic" w:eastAsia="Droid Sans" w:hAnsi="Century Gothic" w:cs="Droid Sans"/>
              </w:rPr>
              <w:t>Iacomino Domenico, De Luca Ciro</w:t>
            </w:r>
          </w:p>
        </w:tc>
      </w:tr>
    </w:tbl>
    <w:p w14:paraId="3EE6FA7D" w14:textId="77777777" w:rsidR="0096037F" w:rsidRDefault="0096037F"/>
    <w:p w14:paraId="148E7FF4" w14:textId="77777777" w:rsidR="0096037F" w:rsidRDefault="0096037F"/>
    <w:p w14:paraId="64941CFE" w14:textId="425E25D4" w:rsidR="0096037F" w:rsidRDefault="0096037F">
      <w:pPr>
        <w:spacing w:after="160" w:line="259" w:lineRule="auto"/>
      </w:pPr>
      <w:r>
        <w:br w:type="page"/>
      </w:r>
    </w:p>
    <w:p w14:paraId="40265F5F" w14:textId="77777777" w:rsidR="0096037F" w:rsidRDefault="0096037F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0" w:name="_Toc165477254"/>
      <w:bookmarkStart w:id="1" w:name="_Toc165477458"/>
      <w:bookmarkStart w:id="2" w:name="_Toc165647562"/>
      <w:bookmarkStart w:id="3" w:name="_Toc165650778"/>
      <w:proofErr w:type="spellStart"/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lastRenderedPageBreak/>
        <w:t>Revision</w:t>
      </w:r>
      <w:proofErr w:type="spellEnd"/>
      <w:r w:rsidRPr="001E0BEA">
        <w:rPr>
          <w:rFonts w:ascii="Century Gothic" w:eastAsia="Droid Sans" w:hAnsi="Century Gothic"/>
          <w:b/>
          <w:color w:val="1F4E79"/>
          <w:kern w:val="0"/>
          <w:sz w:val="36"/>
          <w:szCs w:val="36"/>
          <w:u w:val="single" w:color="1F4E79"/>
        </w:rPr>
        <w:t xml:space="preserve"> </w:t>
      </w:r>
      <w:r w:rsidRPr="001E0BEA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History</w:t>
      </w:r>
      <w:bookmarkEnd w:id="0"/>
      <w:bookmarkEnd w:id="1"/>
      <w:bookmarkEnd w:id="2"/>
      <w:bookmarkEnd w:id="3"/>
    </w:p>
    <w:p w14:paraId="79B2EE71" w14:textId="77777777" w:rsidR="0096037F" w:rsidRDefault="0096037F" w:rsidP="0096037F">
      <w:pPr>
        <w:jc w:val="center"/>
        <w:rPr>
          <w:rFonts w:ascii="Century Gothic" w:eastAsia="Droid Sans" w:hAnsi="Century Gothic" w:cs="Droid Sans"/>
          <w:b/>
          <w:color w:val="FFFFFF"/>
          <w:kern w:val="0"/>
          <w:sz w:val="28"/>
          <w:szCs w:val="28"/>
        </w:rPr>
      </w:pPr>
    </w:p>
    <w:tbl>
      <w:tblPr>
        <w:tblW w:w="9691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559"/>
        <w:gridCol w:w="3554"/>
        <w:gridCol w:w="2598"/>
      </w:tblGrid>
      <w:tr w:rsidR="0096037F" w14:paraId="28A9A33B" w14:textId="77777777" w:rsidTr="00494A3A">
        <w:trPr>
          <w:trHeight w:val="568"/>
          <w:jc w:val="center"/>
        </w:trPr>
        <w:tc>
          <w:tcPr>
            <w:tcW w:w="1980" w:type="dxa"/>
            <w:shd w:val="clear" w:color="auto" w:fill="0F4761"/>
            <w:vAlign w:val="center"/>
          </w:tcPr>
          <w:p w14:paraId="1B25A079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559" w:type="dxa"/>
            <w:shd w:val="clear" w:color="auto" w:fill="0F4761"/>
            <w:vAlign w:val="center"/>
          </w:tcPr>
          <w:p w14:paraId="0D89F716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554" w:type="dxa"/>
            <w:shd w:val="clear" w:color="auto" w:fill="0F4761"/>
            <w:vAlign w:val="center"/>
          </w:tcPr>
          <w:p w14:paraId="00D8B228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598" w:type="dxa"/>
            <w:shd w:val="clear" w:color="auto" w:fill="0F4761"/>
            <w:vAlign w:val="center"/>
          </w:tcPr>
          <w:p w14:paraId="14374DA0" w14:textId="77777777" w:rsidR="0096037F" w:rsidRPr="000E4AA9" w:rsidRDefault="0096037F" w:rsidP="00497577">
            <w:pPr>
              <w:jc w:val="center"/>
              <w:rPr>
                <w:rFonts w:ascii="Century Gothic" w:hAnsi="Century Gothic"/>
                <w:color w:val="FFFFFF"/>
              </w:rPr>
            </w:pPr>
            <w:r w:rsidRPr="000E4AA9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96037F" w14:paraId="2EEBF9BC" w14:textId="77777777" w:rsidTr="00494A3A">
        <w:trPr>
          <w:trHeight w:val="649"/>
          <w:jc w:val="center"/>
        </w:trPr>
        <w:tc>
          <w:tcPr>
            <w:tcW w:w="1980" w:type="dxa"/>
            <w:shd w:val="clear" w:color="auto" w:fill="DEEAF6"/>
            <w:vAlign w:val="center"/>
          </w:tcPr>
          <w:p w14:paraId="0EE7E4F1" w14:textId="385CA0AB" w:rsidR="0096037F" w:rsidRPr="000E4AA9" w:rsidRDefault="00A11335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10/05/2024</w:t>
            </w:r>
          </w:p>
        </w:tc>
        <w:tc>
          <w:tcPr>
            <w:tcW w:w="1559" w:type="dxa"/>
            <w:shd w:val="clear" w:color="auto" w:fill="DEEAF6"/>
            <w:vAlign w:val="center"/>
          </w:tcPr>
          <w:p w14:paraId="7146ACDB" w14:textId="1B1EE7D5" w:rsidR="0096037F" w:rsidRPr="000E4AA9" w:rsidRDefault="00A11335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0.1</w:t>
            </w:r>
          </w:p>
        </w:tc>
        <w:tc>
          <w:tcPr>
            <w:tcW w:w="3554" w:type="dxa"/>
            <w:shd w:val="clear" w:color="auto" w:fill="DEEAF6"/>
            <w:vAlign w:val="center"/>
          </w:tcPr>
          <w:p w14:paraId="3F6231B3" w14:textId="6ED9048B" w:rsidR="0096037F" w:rsidRPr="000E4AA9" w:rsidRDefault="00A11335" w:rsidP="004975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</w:t>
            </w:r>
          </w:p>
        </w:tc>
        <w:tc>
          <w:tcPr>
            <w:tcW w:w="2598" w:type="dxa"/>
            <w:shd w:val="clear" w:color="auto" w:fill="DEEAF6"/>
            <w:vAlign w:val="center"/>
          </w:tcPr>
          <w:p w14:paraId="3519840F" w14:textId="467E822D" w:rsidR="0096037F" w:rsidRPr="00956EB4" w:rsidRDefault="00A11335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Iacomino Domenico, De Luca Ciro</w:t>
            </w:r>
          </w:p>
        </w:tc>
      </w:tr>
      <w:tr w:rsidR="0096037F" w14:paraId="29B063EF" w14:textId="77777777" w:rsidTr="00494A3A">
        <w:trPr>
          <w:trHeight w:val="1015"/>
          <w:jc w:val="center"/>
        </w:trPr>
        <w:tc>
          <w:tcPr>
            <w:tcW w:w="1980" w:type="dxa"/>
            <w:shd w:val="clear" w:color="auto" w:fill="BDD6EE"/>
            <w:vAlign w:val="center"/>
          </w:tcPr>
          <w:p w14:paraId="2DD8634F" w14:textId="43007CEB" w:rsidR="0096037F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15/05/2024</w:t>
            </w:r>
          </w:p>
        </w:tc>
        <w:tc>
          <w:tcPr>
            <w:tcW w:w="1559" w:type="dxa"/>
            <w:shd w:val="clear" w:color="auto" w:fill="BDD6EE"/>
            <w:vAlign w:val="center"/>
          </w:tcPr>
          <w:p w14:paraId="6166A883" w14:textId="3D2179AB" w:rsidR="0096037F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554" w:type="dxa"/>
            <w:shd w:val="clear" w:color="auto" w:fill="BDD6EE"/>
            <w:vAlign w:val="center"/>
          </w:tcPr>
          <w:p w14:paraId="3A5B8920" w14:textId="1E44F00E" w:rsidR="0096037F" w:rsidRPr="000E4AA9" w:rsidRDefault="00494A3A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proofErr w:type="spellStart"/>
            <w:r>
              <w:rPr>
                <w:rFonts w:ascii="Century Gothic" w:eastAsia="Droid Sans" w:hAnsi="Century Gothic" w:cs="Droid Sans"/>
              </w:rPr>
              <w:t>Functional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</w:rPr>
              <w:t>Requirements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</w:rPr>
              <w:t>Nonfunctional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</w:t>
            </w:r>
            <w:proofErr w:type="spellStart"/>
            <w:r>
              <w:rPr>
                <w:rFonts w:ascii="Century Gothic" w:eastAsia="Droid Sans" w:hAnsi="Century Gothic" w:cs="Droid Sans"/>
              </w:rPr>
              <w:t>Requirements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, </w:t>
            </w:r>
            <w:proofErr w:type="spellStart"/>
            <w:r>
              <w:rPr>
                <w:rFonts w:ascii="Century Gothic" w:eastAsia="Droid Sans" w:hAnsi="Century Gothic" w:cs="Droid Sans"/>
              </w:rPr>
              <w:t>Scenarios</w:t>
            </w:r>
            <w:proofErr w:type="spellEnd"/>
          </w:p>
        </w:tc>
        <w:tc>
          <w:tcPr>
            <w:tcW w:w="2598" w:type="dxa"/>
            <w:shd w:val="clear" w:color="auto" w:fill="BDD6EE"/>
            <w:vAlign w:val="center"/>
          </w:tcPr>
          <w:p w14:paraId="5A33B4C1" w14:textId="77777777" w:rsidR="0096037F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Iacomino Domenico,</w:t>
            </w:r>
          </w:p>
          <w:p w14:paraId="64A85ACD" w14:textId="46F801D2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De Luca Ciro</w:t>
            </w:r>
          </w:p>
        </w:tc>
      </w:tr>
      <w:tr w:rsidR="0096037F" w14:paraId="6CEEA779" w14:textId="77777777" w:rsidTr="00494A3A">
        <w:trPr>
          <w:trHeight w:val="525"/>
          <w:jc w:val="center"/>
        </w:trPr>
        <w:tc>
          <w:tcPr>
            <w:tcW w:w="1980" w:type="dxa"/>
            <w:shd w:val="clear" w:color="auto" w:fill="DEEAF6"/>
            <w:vAlign w:val="center"/>
          </w:tcPr>
          <w:p w14:paraId="6EF68C28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036BCD8D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554" w:type="dxa"/>
            <w:shd w:val="clear" w:color="auto" w:fill="DEEAF6"/>
            <w:vAlign w:val="center"/>
          </w:tcPr>
          <w:p w14:paraId="59B946CE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DEEAF6"/>
            <w:vAlign w:val="center"/>
          </w:tcPr>
          <w:p w14:paraId="33DE2999" w14:textId="77777777" w:rsidR="0096037F" w:rsidRPr="000E4AA9" w:rsidRDefault="0096037F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  <w:tr w:rsidR="00663569" w14:paraId="44E2F706" w14:textId="77777777" w:rsidTr="00494A3A">
        <w:trPr>
          <w:trHeight w:val="525"/>
          <w:jc w:val="center"/>
        </w:trPr>
        <w:tc>
          <w:tcPr>
            <w:tcW w:w="1980" w:type="dxa"/>
            <w:shd w:val="clear" w:color="auto" w:fill="BDD6EE"/>
            <w:vAlign w:val="center"/>
          </w:tcPr>
          <w:p w14:paraId="528D8827" w14:textId="77777777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559" w:type="dxa"/>
            <w:shd w:val="clear" w:color="auto" w:fill="BDD6EE"/>
            <w:vAlign w:val="center"/>
          </w:tcPr>
          <w:p w14:paraId="1AAD2F37" w14:textId="77777777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554" w:type="dxa"/>
            <w:shd w:val="clear" w:color="auto" w:fill="BDD6EE"/>
            <w:vAlign w:val="center"/>
          </w:tcPr>
          <w:p w14:paraId="00F90BCE" w14:textId="77777777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BDD6EE"/>
            <w:vAlign w:val="center"/>
          </w:tcPr>
          <w:p w14:paraId="6D468180" w14:textId="77777777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  <w:tr w:rsidR="00663569" w14:paraId="12F09B05" w14:textId="77777777" w:rsidTr="00494A3A">
        <w:trPr>
          <w:trHeight w:val="525"/>
          <w:jc w:val="center"/>
        </w:trPr>
        <w:tc>
          <w:tcPr>
            <w:tcW w:w="1980" w:type="dxa"/>
            <w:shd w:val="clear" w:color="auto" w:fill="DEEAF6"/>
            <w:vAlign w:val="center"/>
          </w:tcPr>
          <w:p w14:paraId="7DA03EA9" w14:textId="77777777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0790C4B2" w14:textId="77777777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3554" w:type="dxa"/>
            <w:shd w:val="clear" w:color="auto" w:fill="DEEAF6"/>
            <w:vAlign w:val="center"/>
          </w:tcPr>
          <w:p w14:paraId="57D69856" w14:textId="77777777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  <w:tc>
          <w:tcPr>
            <w:tcW w:w="2598" w:type="dxa"/>
            <w:shd w:val="clear" w:color="auto" w:fill="DEEAF6"/>
            <w:vAlign w:val="center"/>
          </w:tcPr>
          <w:p w14:paraId="5E9EF382" w14:textId="77777777" w:rsidR="00663569" w:rsidRPr="000E4AA9" w:rsidRDefault="00663569" w:rsidP="00497577">
            <w:pPr>
              <w:jc w:val="center"/>
              <w:rPr>
                <w:rFonts w:ascii="Century Gothic" w:eastAsia="Droid Sans" w:hAnsi="Century Gothic" w:cs="Droid Sans"/>
              </w:rPr>
            </w:pPr>
          </w:p>
        </w:tc>
      </w:tr>
    </w:tbl>
    <w:p w14:paraId="1A9BC572" w14:textId="77777777" w:rsidR="0096037F" w:rsidRDefault="0096037F" w:rsidP="0096037F">
      <w:pPr>
        <w:spacing w:after="160" w:line="259" w:lineRule="auto"/>
        <w:jc w:val="center"/>
        <w:rPr>
          <w:rFonts w:ascii="Century Gothic" w:eastAsia="Calibri" w:hAnsi="Century Gothic"/>
          <w:color w:val="FFFFFF"/>
          <w:kern w:val="0"/>
        </w:rPr>
      </w:pPr>
    </w:p>
    <w:p w14:paraId="5C0125A9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4" w:name="_Toc165392415"/>
      <w:bookmarkStart w:id="5" w:name="_Toc165392527"/>
      <w:bookmarkStart w:id="6" w:name="_Toc165392993"/>
      <w:bookmarkStart w:id="7" w:name="_Toc165393507"/>
      <w:bookmarkStart w:id="8" w:name="_Toc165477255"/>
      <w:bookmarkStart w:id="9" w:name="_Toc165477459"/>
      <w:bookmarkStart w:id="10" w:name="_Toc165647563"/>
      <w:bookmarkStart w:id="11" w:name="_Toc165650779"/>
    </w:p>
    <w:p w14:paraId="52A297ED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3DDF3EEB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47498B54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34CDD6CA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767BEACF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1904ED46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026D0E99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1EB1428E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3A3C2E32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6EEAF737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6EA00B5F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34F0ED81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00622F79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60E73C75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0A69C20C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15D6352F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369021DA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170DF0C9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4B4E990A" w14:textId="77777777" w:rsidR="00FF081A" w:rsidRDefault="00FF081A" w:rsidP="0096037F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62A8CE11" w14:textId="77777777" w:rsidR="00FF081A" w:rsidRDefault="0096037F" w:rsidP="00FF081A">
      <w:pPr>
        <w:jc w:val="center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Indice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sdt>
      <w:sdtPr>
        <w:id w:val="1638281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E568BAA" w14:textId="04C140DC" w:rsidR="00FF081A" w:rsidRDefault="00FF081A">
          <w:pPr>
            <w:pStyle w:val="Titolosommario"/>
          </w:pPr>
          <w:r>
            <w:t>Sommario</w:t>
          </w:r>
        </w:p>
        <w:p w14:paraId="455FA3A2" w14:textId="60D0A7BE" w:rsidR="00494A3A" w:rsidRDefault="00FF081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86009" w:history="1">
            <w:r w:rsidR="00494A3A" w:rsidRPr="00634C5F">
              <w:rPr>
                <w:rStyle w:val="Collegamentoipertestuale"/>
                <w:rFonts w:ascii="Century Gothic" w:eastAsia="Droid Sans" w:hAnsi="Century Gothic"/>
                <w:noProof/>
                <w:kern w:val="0"/>
              </w:rPr>
              <w:t>1.</w:t>
            </w:r>
            <w:r w:rsidR="00494A3A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494A3A" w:rsidRPr="00634C5F">
              <w:rPr>
                <w:rStyle w:val="Collegamentoipertestuale"/>
                <w:rFonts w:ascii="Century Gothic" w:eastAsia="Droid Sans" w:hAnsi="Century Gothic"/>
                <w:noProof/>
                <w:kern w:val="0"/>
              </w:rPr>
              <w:t>Introduction</w:t>
            </w:r>
            <w:r w:rsidR="00494A3A">
              <w:rPr>
                <w:noProof/>
                <w:webHidden/>
              </w:rPr>
              <w:tab/>
            </w:r>
            <w:r w:rsidR="00494A3A">
              <w:rPr>
                <w:noProof/>
                <w:webHidden/>
              </w:rPr>
              <w:fldChar w:fldCharType="begin"/>
            </w:r>
            <w:r w:rsidR="00494A3A">
              <w:rPr>
                <w:noProof/>
                <w:webHidden/>
              </w:rPr>
              <w:instrText xml:space="preserve"> PAGEREF _Toc166686009 \h </w:instrText>
            </w:r>
            <w:r w:rsidR="00494A3A">
              <w:rPr>
                <w:noProof/>
                <w:webHidden/>
              </w:rPr>
            </w:r>
            <w:r w:rsidR="00494A3A">
              <w:rPr>
                <w:noProof/>
                <w:webHidden/>
              </w:rPr>
              <w:fldChar w:fldCharType="separate"/>
            </w:r>
            <w:r w:rsidR="00494A3A">
              <w:rPr>
                <w:noProof/>
                <w:webHidden/>
              </w:rPr>
              <w:t>4</w:t>
            </w:r>
            <w:r w:rsidR="00494A3A">
              <w:rPr>
                <w:noProof/>
                <w:webHidden/>
              </w:rPr>
              <w:fldChar w:fldCharType="end"/>
            </w:r>
          </w:hyperlink>
        </w:p>
        <w:p w14:paraId="011568A1" w14:textId="0BE3AB47" w:rsidR="00494A3A" w:rsidRDefault="00494A3A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0" w:history="1">
            <w:r w:rsidRPr="00634C5F">
              <w:rPr>
                <w:rStyle w:val="Collegamentoipertestuale"/>
                <w:rFonts w:ascii="Century Gothic" w:eastAsia="Droid Sans" w:hAnsi="Century Gothic"/>
                <w:noProof/>
                <w:kern w:val="0"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Purpose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B95BF" w14:textId="79ADA35F" w:rsidR="00494A3A" w:rsidRDefault="00494A3A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1" w:history="1">
            <w:r w:rsidRPr="00634C5F">
              <w:rPr>
                <w:rStyle w:val="Collegamentoipertestuale"/>
                <w:rFonts w:ascii="Century Gothic" w:eastAsia="Droid Sans" w:hAnsi="Century Gothic"/>
                <w:noProof/>
                <w:kern w:val="0"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Scope of the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C8F24" w14:textId="745F7C05" w:rsidR="00494A3A" w:rsidRDefault="00494A3A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2" w:history="1"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Objectives and success criteria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C1363" w14:textId="165DF09B" w:rsidR="00494A3A" w:rsidRDefault="00494A3A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3" w:history="1"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1.4.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07ABE" w14:textId="6742365B" w:rsidR="00494A3A" w:rsidRDefault="00494A3A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4" w:history="1"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1.5.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1AEF1" w14:textId="077734CA" w:rsidR="00494A3A" w:rsidRDefault="00494A3A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5" w:history="1"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1.6.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12287" w14:textId="39C2448F" w:rsidR="00494A3A" w:rsidRDefault="00494A3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6" w:history="1">
            <w:r w:rsidRPr="00634C5F">
              <w:rPr>
                <w:rStyle w:val="Collegamentoipertestuale"/>
                <w:rFonts w:ascii="Century Gothic" w:eastAsia="Droid Sans" w:hAnsi="Century Gothic"/>
                <w:noProof/>
                <w:kern w:val="0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noProof/>
                <w:kern w:val="0"/>
              </w:rPr>
              <w:t>Current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659C0" w14:textId="0EF38619" w:rsidR="00494A3A" w:rsidRDefault="00494A3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7" w:history="1">
            <w:r w:rsidRPr="00634C5F">
              <w:rPr>
                <w:rStyle w:val="Collegamentoipertestuale"/>
                <w:rFonts w:ascii="Century Gothic" w:eastAsia="Droid Sans" w:hAnsi="Century Gothic"/>
                <w:noProof/>
                <w:kern w:val="0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noProof/>
                <w:kern w:val="0"/>
              </w:rPr>
              <w:t>Proposed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0A3E" w14:textId="46862809" w:rsidR="00494A3A" w:rsidRDefault="00494A3A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8" w:history="1"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BD128" w14:textId="31D5EC46" w:rsidR="00494A3A" w:rsidRDefault="00494A3A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19" w:history="1"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39CD7" w14:textId="0924E61D" w:rsidR="00494A3A" w:rsidRDefault="00494A3A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20" w:history="1"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3.3.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48526" w14:textId="2D4C6DEE" w:rsidR="00494A3A" w:rsidRDefault="00494A3A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21" w:history="1"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3.4.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System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2CFD8" w14:textId="5F44E056" w:rsidR="00494A3A" w:rsidRDefault="00494A3A" w:rsidP="00494A3A">
          <w:pPr>
            <w:pStyle w:val="Sommario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22" w:history="1"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3.4.1.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C62EB" w14:textId="553AA630" w:rsidR="00494A3A" w:rsidRDefault="00494A3A">
          <w:pPr>
            <w:pStyle w:val="Sommario3"/>
            <w:tabs>
              <w:tab w:val="left" w:pos="1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6686028" w:history="1"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3.4.2.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634C5F">
              <w:rPr>
                <w:rStyle w:val="Collegamentoipertestuale"/>
                <w:rFonts w:ascii="Century Gothic" w:eastAsia="Droid Sans" w:hAnsi="Century Gothic"/>
                <w:i/>
                <w:iCs/>
                <w:noProof/>
                <w:kern w:val="0"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B95DB" w14:textId="576B4EC7" w:rsidR="00494A3A" w:rsidRDefault="00494A3A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</w:p>
        <w:p w14:paraId="5939076C" w14:textId="7AE0CD25" w:rsidR="00FF081A" w:rsidRDefault="00FF081A">
          <w:r>
            <w:rPr>
              <w:b/>
              <w:bCs/>
            </w:rPr>
            <w:fldChar w:fldCharType="end"/>
          </w:r>
        </w:p>
      </w:sdtContent>
    </w:sdt>
    <w:p w14:paraId="07577427" w14:textId="77777777" w:rsidR="00FF081A" w:rsidRDefault="00FF081A">
      <w:pPr>
        <w:spacing w:after="160" w:line="259" w:lineRule="auto"/>
      </w:pPr>
    </w:p>
    <w:p w14:paraId="434058ED" w14:textId="5EFF6877" w:rsidR="00A11335" w:rsidRDefault="00A11335">
      <w:pPr>
        <w:spacing w:after="160" w:line="259" w:lineRule="auto"/>
      </w:pPr>
      <w:r>
        <w:br w:type="page"/>
      </w:r>
    </w:p>
    <w:p w14:paraId="144D2CED" w14:textId="77777777" w:rsidR="00A11335" w:rsidRDefault="00A11335" w:rsidP="0096037F">
      <w:pPr>
        <w:jc w:val="center"/>
      </w:pPr>
    </w:p>
    <w:p w14:paraId="616B1AB2" w14:textId="77777777" w:rsidR="00A11335" w:rsidRDefault="00A11335" w:rsidP="00FF081A">
      <w:pPr>
        <w:pStyle w:val="Paragrafoelenco"/>
        <w:numPr>
          <w:ilvl w:val="0"/>
          <w:numId w:val="3"/>
        </w:numPr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12" w:name="_Toc166686009"/>
      <w:proofErr w:type="spellStart"/>
      <w:r w:rsidRPr="00A11335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Introduction</w:t>
      </w:r>
      <w:bookmarkEnd w:id="12"/>
      <w:proofErr w:type="spellEnd"/>
    </w:p>
    <w:p w14:paraId="4C44778D" w14:textId="45F82143" w:rsidR="00A11335" w:rsidRDefault="00A11335" w:rsidP="00A11335">
      <w:pPr>
        <w:pStyle w:val="Paragrafoelenco"/>
        <w:ind w:left="36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26A77" wp14:editId="3783B0C8">
                <wp:simplePos x="0" y="0"/>
                <wp:positionH relativeFrom="margin">
                  <wp:align>center</wp:align>
                </wp:positionH>
                <wp:positionV relativeFrom="paragraph">
                  <wp:posOffset>275082</wp:posOffset>
                </wp:positionV>
                <wp:extent cx="6080760" cy="0"/>
                <wp:effectExtent l="0" t="0" r="0" b="0"/>
                <wp:wrapNone/>
                <wp:docPr id="1439284821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BE1CE" id="Connettore diritto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1.65pt" to="478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3959C912" w14:textId="451E82D6" w:rsidR="00A11335" w:rsidRDefault="00A11335" w:rsidP="00A11335">
      <w:pPr>
        <w:pStyle w:val="Paragrafoelenco"/>
        <w:ind w:left="36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684503A1" w14:textId="79AB3D40" w:rsidR="00A11335" w:rsidRPr="00A11335" w:rsidRDefault="00A11335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13" w:name="_Toc166686010"/>
      <w:proofErr w:type="spellStart"/>
      <w:r w:rsidRPr="00A11335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Purpose</w:t>
      </w:r>
      <w:proofErr w:type="spellEnd"/>
      <w:r w:rsidRPr="00A11335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 of the system</w:t>
      </w:r>
      <w:bookmarkEnd w:id="13"/>
    </w:p>
    <w:p w14:paraId="25397809" w14:textId="136AFC62" w:rsidR="00A11335" w:rsidRDefault="00A11335" w:rsidP="00A11335">
      <w:pPr>
        <w:pStyle w:val="Paragrafoelenco"/>
        <w:ind w:left="79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00251191" w14:textId="1F6AFA4A" w:rsidR="00A11335" w:rsidRDefault="00A11335" w:rsidP="00A11335">
      <w:pPr>
        <w:pStyle w:val="Gpstesto"/>
        <w:ind w:left="360"/>
        <w:rPr>
          <w:rFonts w:ascii="Century Gothic" w:hAnsi="Century Gothic"/>
        </w:rPr>
      </w:pPr>
      <w:r w:rsidRPr="007C0971">
        <w:rPr>
          <w:rFonts w:ascii="Century Gothic" w:hAnsi="Century Gothic"/>
        </w:rPr>
        <w:t xml:space="preserve">Il gruppo </w:t>
      </w:r>
      <w:proofErr w:type="spellStart"/>
      <w:r>
        <w:rPr>
          <w:rFonts w:ascii="Century Gothic" w:hAnsi="Century Gothic"/>
        </w:rPr>
        <w:t>Peek</w:t>
      </w:r>
      <w:proofErr w:type="spellEnd"/>
      <w:r>
        <w:rPr>
          <w:rFonts w:ascii="Century Gothic" w:hAnsi="Century Gothic"/>
        </w:rPr>
        <w:t xml:space="preserve"> A Book</w:t>
      </w:r>
      <w:r w:rsidRPr="007C0971">
        <w:rPr>
          <w:rFonts w:ascii="Century Gothic" w:hAnsi="Century Gothic"/>
        </w:rPr>
        <w:t xml:space="preserve"> intende sviluppare una applicazione web che mira ad essere il punto di riferimento per l’acquisto di </w:t>
      </w:r>
      <w:r>
        <w:rPr>
          <w:rFonts w:ascii="Century Gothic" w:hAnsi="Century Gothic"/>
        </w:rPr>
        <w:t>libri</w:t>
      </w:r>
      <w:r w:rsidRPr="007C0971">
        <w:rPr>
          <w:rFonts w:ascii="Century Gothic" w:hAnsi="Century Gothic"/>
        </w:rPr>
        <w:t xml:space="preserve"> in Italia ponendo l’accento sulla tempestività dell’approvvigionamento dei prodotti e sulla vicinanza al fruitore.</w:t>
      </w:r>
    </w:p>
    <w:p w14:paraId="3554B8B5" w14:textId="1DCC640E" w:rsidR="00A11335" w:rsidRPr="00A11335" w:rsidRDefault="00A11335" w:rsidP="00A11335">
      <w:pPr>
        <w:pStyle w:val="Paragrafoelenco"/>
        <w:ind w:left="792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C9D76B" wp14:editId="1FEF39A8">
                <wp:simplePos x="0" y="0"/>
                <wp:positionH relativeFrom="margin">
                  <wp:align>center</wp:align>
                </wp:positionH>
                <wp:positionV relativeFrom="margin">
                  <wp:posOffset>2652014</wp:posOffset>
                </wp:positionV>
                <wp:extent cx="6080760" cy="0"/>
                <wp:effectExtent l="0" t="0" r="0" b="0"/>
                <wp:wrapSquare wrapText="bothSides"/>
                <wp:docPr id="216053579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17304" id="Connettore diritto 2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208.8pt" to="478.8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" strokecolor="#156082 [3204]" strokeweight=".5pt">
                <v:stroke joinstyle="miter"/>
                <w10:wrap type="square" anchorx="margin" anchory="margin"/>
              </v:line>
            </w:pict>
          </mc:Fallback>
        </mc:AlternateContent>
      </w:r>
    </w:p>
    <w:p w14:paraId="34E0D222" w14:textId="1E221D57" w:rsidR="00A11335" w:rsidRPr="00A11335" w:rsidRDefault="00A11335" w:rsidP="00A11335">
      <w:pPr>
        <w:pStyle w:val="Paragrafoelenco"/>
        <w:ind w:left="792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171054F7" w14:textId="7B40A99A" w:rsidR="00A11335" w:rsidRPr="00A11335" w:rsidRDefault="00A11335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14" w:name="_Toc166686011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Scope</w:t>
      </w:r>
      <w:r w:rsidRPr="00A11335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 of the system</w:t>
      </w:r>
      <w:bookmarkEnd w:id="14"/>
    </w:p>
    <w:p w14:paraId="73A27A25" w14:textId="77777777" w:rsidR="00A11335" w:rsidRDefault="00A11335" w:rsidP="00A11335">
      <w:pPr>
        <w:ind w:left="36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731BF1CE" w14:textId="011854B4" w:rsidR="00A11335" w:rsidRDefault="00A11335" w:rsidP="00A11335">
      <w:pPr>
        <w:pStyle w:val="Gpstesto"/>
        <w:ind w:left="360"/>
        <w:rPr>
          <w:rFonts w:ascii="Century Gothic" w:hAnsi="Century Gothic"/>
        </w:rPr>
      </w:pPr>
      <w:r w:rsidRPr="00A11335">
        <w:rPr>
          <w:rFonts w:ascii="Century Gothic" w:hAnsi="Century Gothic"/>
        </w:rPr>
        <w:t>L’obiettivo del progetto è fornire una piattaforma web per l’acquisto di prodotti videoludici assicurando che il cliente sia soddisfatto dell’acquisto in quanto a costi e tempi.</w:t>
      </w:r>
    </w:p>
    <w:p w14:paraId="3534C306" w14:textId="77777777" w:rsidR="00A0361A" w:rsidRPr="00AC521B" w:rsidRDefault="00A0361A" w:rsidP="00A0361A">
      <w:pPr>
        <w:pStyle w:val="Gpstesto"/>
        <w:ind w:left="360"/>
        <w:rPr>
          <w:rFonts w:ascii="Century Gothic" w:hAnsi="Century Gothic"/>
        </w:rPr>
      </w:pPr>
      <w:r w:rsidRPr="00AC521B">
        <w:rPr>
          <w:rFonts w:ascii="Century Gothic" w:hAnsi="Century Gothic"/>
        </w:rPr>
        <w:t>Deve supportare per il lato cliente:</w:t>
      </w:r>
    </w:p>
    <w:p w14:paraId="442A9080" w14:textId="77777777" w:rsidR="00A0361A" w:rsidRPr="00AC521B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 xml:space="preserve">La navigazione nel sito senza obbligo di iscrizione, </w:t>
      </w:r>
    </w:p>
    <w:p w14:paraId="2FF657BE" w14:textId="77777777" w:rsidR="00A0361A" w:rsidRPr="00AC521B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la creazione di un proprio profilo utente,</w:t>
      </w:r>
    </w:p>
    <w:p w14:paraId="1890D451" w14:textId="77777777" w:rsidR="00A0361A" w:rsidRPr="00AC521B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l’acquisto del/dei prodotto/i da profilo registrato,</w:t>
      </w:r>
    </w:p>
    <w:p w14:paraId="3E2400BB" w14:textId="77777777" w:rsidR="00A0361A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la visione degli ordini e del loro stato,</w:t>
      </w:r>
    </w:p>
    <w:p w14:paraId="0F56B3C7" w14:textId="41279962" w:rsidR="00A0361A" w:rsidRPr="00A0361A" w:rsidRDefault="00A0361A" w:rsidP="00A0361A">
      <w:pPr>
        <w:pStyle w:val="Gpstesto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</w:t>
      </w:r>
      <w:r w:rsidRPr="00A0361A">
        <w:rPr>
          <w:rFonts w:ascii="Century Gothic" w:hAnsi="Century Gothic"/>
        </w:rPr>
        <w:t xml:space="preserve">Le funzionalità amministratore annoverano: </w:t>
      </w:r>
    </w:p>
    <w:p w14:paraId="0C3B8A4D" w14:textId="77777777" w:rsidR="00A0361A" w:rsidRPr="00AC521B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La visione degli utenti iscritti,</w:t>
      </w:r>
    </w:p>
    <w:p w14:paraId="63355781" w14:textId="77777777" w:rsidR="00A0361A" w:rsidRPr="00AC521B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Inserire, modificare ed eliminare articoli in vendita sul sito.</w:t>
      </w:r>
    </w:p>
    <w:p w14:paraId="106ADE29" w14:textId="77777777" w:rsidR="00A0361A" w:rsidRPr="00AC521B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la visione degli ordini, del loro stato e la loro gestione,</w:t>
      </w:r>
    </w:p>
    <w:p w14:paraId="6ED98CC1" w14:textId="77777777" w:rsidR="00A0361A" w:rsidRDefault="00A0361A" w:rsidP="00A0361A">
      <w:pPr>
        <w:pStyle w:val="Gpstesto"/>
        <w:numPr>
          <w:ilvl w:val="0"/>
          <w:numId w:val="4"/>
        </w:numPr>
        <w:rPr>
          <w:rFonts w:ascii="Century Gothic" w:hAnsi="Century Gothic"/>
        </w:rPr>
      </w:pPr>
      <w:r w:rsidRPr="00AC521B">
        <w:rPr>
          <w:rFonts w:ascii="Century Gothic" w:hAnsi="Century Gothic"/>
        </w:rPr>
        <w:t>la possibilità di creare nuovi admin</w:t>
      </w:r>
    </w:p>
    <w:p w14:paraId="439D5218" w14:textId="52BEA112" w:rsidR="00A0361A" w:rsidRDefault="00A0361A" w:rsidP="00A0361A">
      <w:pPr>
        <w:pStyle w:val="Gpstesto"/>
        <w:rPr>
          <w:rFonts w:ascii="Century Gothic" w:hAnsi="Century Gothic"/>
        </w:rPr>
      </w:pPr>
    </w:p>
    <w:p w14:paraId="6DAAB9D2" w14:textId="117CCAA5" w:rsidR="00A0361A" w:rsidRDefault="00A0361A" w:rsidP="00A0361A">
      <w:pPr>
        <w:pStyle w:val="Paragrafoelenco"/>
        <w:ind w:left="79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0D0C7CDD" w14:textId="77777777" w:rsidR="00A0361A" w:rsidRDefault="00A0361A" w:rsidP="00A0361A">
      <w:pPr>
        <w:pStyle w:val="Paragrafoelenco"/>
        <w:ind w:left="79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438D03BC" w14:textId="70F27CC1" w:rsidR="00A0361A" w:rsidRDefault="00A0361A" w:rsidP="00A0361A">
      <w:pPr>
        <w:pStyle w:val="Paragrafoelenco"/>
        <w:ind w:left="79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711F2125" w14:textId="635FDA65" w:rsidR="00A0361A" w:rsidRDefault="00A0361A" w:rsidP="00A0361A">
      <w:pPr>
        <w:pStyle w:val="Paragrafoelenco"/>
        <w:ind w:left="79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1A105932" w14:textId="3BAA407D" w:rsidR="00A0361A" w:rsidRDefault="00A0361A" w:rsidP="00A0361A">
      <w:pPr>
        <w:pStyle w:val="Paragrafoelenco"/>
        <w:ind w:left="79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4CC63839" w14:textId="524772EA" w:rsidR="00A0361A" w:rsidRDefault="00A0361A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15" w:name="_Toc166686012"/>
      <w:proofErr w:type="spellStart"/>
      <w:r w:rsidRPr="00A0361A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Objectives</w:t>
      </w:r>
      <w:proofErr w:type="spellEnd"/>
      <w:r w:rsidRPr="00A0361A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 and success </w:t>
      </w:r>
      <w:proofErr w:type="spellStart"/>
      <w:r w:rsidRPr="00A0361A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criteria</w:t>
      </w:r>
      <w:proofErr w:type="spellEnd"/>
      <w:r w:rsidRPr="00A0361A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 of the project</w:t>
      </w:r>
      <w:bookmarkEnd w:id="15"/>
    </w:p>
    <w:p w14:paraId="4C17E2E2" w14:textId="7EA6EACF" w:rsidR="00A0361A" w:rsidRDefault="00A0361A" w:rsidP="00A0361A">
      <w:pPr>
        <w:ind w:left="360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296CEBF9" w14:textId="06D91006" w:rsidR="00A0361A" w:rsidRDefault="00A0361A" w:rsidP="00A0361A">
      <w:pPr>
        <w:pStyle w:val="Gpstesto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Il gruppo </w:t>
      </w:r>
      <w:proofErr w:type="spellStart"/>
      <w:r>
        <w:rPr>
          <w:rFonts w:ascii="Century Gothic" w:hAnsi="Century Gothic"/>
        </w:rPr>
        <w:t>Peek</w:t>
      </w:r>
      <w:proofErr w:type="spellEnd"/>
      <w:r>
        <w:rPr>
          <w:rFonts w:ascii="Century Gothic" w:hAnsi="Century Gothic"/>
        </w:rPr>
        <w:t xml:space="preserve"> A Book </w:t>
      </w:r>
      <w:r w:rsidRPr="00A0361A">
        <w:rPr>
          <w:rFonts w:ascii="Century Gothic" w:hAnsi="Century Gothic"/>
        </w:rPr>
        <w:t xml:space="preserve">vuole trovare la sua fetta d’utenza facendosi spazio tra i competitor attraverso il miglioramento di aspetti chiave come la serietà e l’affidabilità del servizio che risultano essere fondamentali per instaurare un rapporto di fiducia e continuità con i </w:t>
      </w:r>
      <w:r>
        <w:rPr>
          <w:rFonts w:ascii="Century Gothic" w:hAnsi="Century Gothic"/>
        </w:rPr>
        <w:t>lettori</w:t>
      </w:r>
      <w:r w:rsidRPr="00A0361A">
        <w:rPr>
          <w:rFonts w:ascii="Century Gothic" w:hAnsi="Century Gothic"/>
        </w:rPr>
        <w:t xml:space="preserve"> italiani.</w:t>
      </w:r>
    </w:p>
    <w:p w14:paraId="07509DC3" w14:textId="7DE0520D" w:rsidR="00A0361A" w:rsidRDefault="00A0361A" w:rsidP="00A0361A">
      <w:pPr>
        <w:pStyle w:val="Gpstesto"/>
        <w:ind w:left="360"/>
        <w:rPr>
          <w:rFonts w:ascii="Century Gothic" w:hAnsi="Century Gothic"/>
        </w:rPr>
      </w:pPr>
    </w:p>
    <w:p w14:paraId="1916E483" w14:textId="632E9DBB" w:rsidR="00A0361A" w:rsidRDefault="00A0361A" w:rsidP="00A0361A">
      <w:pPr>
        <w:pStyle w:val="Gpstesto"/>
        <w:ind w:left="360"/>
        <w:rPr>
          <w:rFonts w:ascii="Century Gothic" w:hAnsi="Century Gothic"/>
        </w:rPr>
      </w:pPr>
      <w:r w:rsidRPr="00A0361A">
        <w:rPr>
          <w:rFonts w:ascii="Century Gothic" w:hAnsi="Century Gothic"/>
        </w:rPr>
        <w:t>Il successo del sistema software dipenderà in gran parte dal rispetto delle scadenze</w:t>
      </w:r>
      <w:r>
        <w:rPr>
          <w:rFonts w:ascii="Century Gothic" w:hAnsi="Century Gothic"/>
        </w:rPr>
        <w:t xml:space="preserve"> </w:t>
      </w:r>
      <w:r w:rsidRPr="00A0361A">
        <w:rPr>
          <w:rFonts w:ascii="Century Gothic" w:hAnsi="Century Gothic"/>
        </w:rPr>
        <w:t>stipulate con il cliente nonché dalla cura dei deliverables consegnati durante il periodo di</w:t>
      </w:r>
      <w:r>
        <w:rPr>
          <w:rFonts w:ascii="Century Gothic" w:hAnsi="Century Gothic"/>
        </w:rPr>
        <w:t xml:space="preserve"> </w:t>
      </w:r>
      <w:r w:rsidRPr="00A0361A">
        <w:rPr>
          <w:rFonts w:ascii="Century Gothic" w:hAnsi="Century Gothic"/>
        </w:rPr>
        <w:t>sviluppo. Inoltre, sono stati definiti dei vincoli specifici per lo sviluppo del progetto</w:t>
      </w:r>
      <w:r>
        <w:rPr>
          <w:rFonts w:ascii="Century Gothic" w:hAnsi="Century Gothic"/>
        </w:rPr>
        <w:t xml:space="preserve"> </w:t>
      </w:r>
      <w:r w:rsidRPr="00A0361A">
        <w:rPr>
          <w:rFonts w:ascii="Century Gothic" w:hAnsi="Century Gothic"/>
        </w:rPr>
        <w:t>software al fine di garantire la qualità e il monitoraggio di decisioni e azioni intraprese.</w:t>
      </w:r>
    </w:p>
    <w:p w14:paraId="48EF204F" w14:textId="7AA96F59" w:rsid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Rispetto scadenze</w:t>
      </w:r>
    </w:p>
    <w:p w14:paraId="10B17E47" w14:textId="4A57A15B" w:rsid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Budget/</w:t>
      </w:r>
      <w:proofErr w:type="spellStart"/>
      <w:r>
        <w:rPr>
          <w:rFonts w:ascii="Century Gothic" w:hAnsi="Century Gothic"/>
        </w:rPr>
        <w:t>Effort</w:t>
      </w:r>
      <w:proofErr w:type="spellEnd"/>
      <w:r>
        <w:rPr>
          <w:rFonts w:ascii="Century Gothic" w:hAnsi="Century Gothic"/>
        </w:rPr>
        <w:t xml:space="preserve"> non superiore a 50*n ore dove n sono i membri </w:t>
      </w:r>
      <w:proofErr w:type="gramStart"/>
      <w:r>
        <w:rPr>
          <w:rFonts w:ascii="Century Gothic" w:hAnsi="Century Gothic"/>
        </w:rPr>
        <w:t>del team</w:t>
      </w:r>
      <w:proofErr w:type="gramEnd"/>
    </w:p>
    <w:p w14:paraId="6D969D5D" w14:textId="0AD70246" w:rsid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Uso di tre Design Pattern</w:t>
      </w:r>
    </w:p>
    <w:p w14:paraId="0F7F1F99" w14:textId="00B08942" w:rsid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Uso di UML</w:t>
      </w:r>
    </w:p>
    <w:p w14:paraId="1B713425" w14:textId="66BC3929" w:rsid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Utilizzo di un sistema di </w:t>
      </w:r>
      <w:proofErr w:type="spellStart"/>
      <w:r>
        <w:rPr>
          <w:rFonts w:ascii="Century Gothic" w:hAnsi="Century Gothic"/>
        </w:rPr>
        <w:t>versioning</w:t>
      </w:r>
      <w:proofErr w:type="spellEnd"/>
      <w:r>
        <w:rPr>
          <w:rFonts w:ascii="Century Gothic" w:hAnsi="Century Gothic"/>
        </w:rPr>
        <w:t xml:space="preserve">, dove tutti i membri </w:t>
      </w:r>
      <w:proofErr w:type="gramStart"/>
      <w:r>
        <w:rPr>
          <w:rFonts w:ascii="Century Gothic" w:hAnsi="Century Gothic"/>
        </w:rPr>
        <w:t>del team</w:t>
      </w:r>
      <w:proofErr w:type="gramEnd"/>
      <w:r>
        <w:rPr>
          <w:rFonts w:ascii="Century Gothic" w:hAnsi="Century Gothic"/>
        </w:rPr>
        <w:t xml:space="preserve"> forniscono il loro contributo</w:t>
      </w:r>
    </w:p>
    <w:p w14:paraId="5CA6D93F" w14:textId="1727F5AD" w:rsid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>Buona manutenibilità</w:t>
      </w:r>
    </w:p>
    <w:p w14:paraId="33062699" w14:textId="1BFE163F" w:rsidR="00A0361A" w:rsidRPr="00A0361A" w:rsidRDefault="00A0361A" w:rsidP="00A0361A">
      <w:pPr>
        <w:pStyle w:val="Gpstesto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Utilizzo di sistemi di build come </w:t>
      </w:r>
      <w:proofErr w:type="spellStart"/>
      <w:r>
        <w:rPr>
          <w:rFonts w:ascii="Century Gothic" w:hAnsi="Century Gothic"/>
        </w:rPr>
        <w:t>Gradle</w:t>
      </w:r>
      <w:proofErr w:type="spellEnd"/>
      <w:r>
        <w:rPr>
          <w:rFonts w:ascii="Century Gothic" w:hAnsi="Century Gothic"/>
        </w:rPr>
        <w:t xml:space="preserve"> o </w:t>
      </w:r>
      <w:proofErr w:type="spellStart"/>
      <w:r>
        <w:rPr>
          <w:rFonts w:ascii="Century Gothic" w:hAnsi="Century Gothic"/>
        </w:rPr>
        <w:t>Maven</w:t>
      </w:r>
      <w:proofErr w:type="spellEnd"/>
    </w:p>
    <w:p w14:paraId="36203F03" w14:textId="312EC1B5" w:rsidR="00A0361A" w:rsidRPr="001D0791" w:rsidRDefault="00CC7F37" w:rsidP="001D0791">
      <w:pPr>
        <w:pStyle w:val="Gpstesto"/>
        <w:ind w:left="360"/>
        <w:rPr>
          <w:rFonts w:ascii="Century Gothic" w:hAnsi="Century Gothic"/>
        </w:rPr>
      </w:pPr>
      <w:r>
        <w:rPr>
          <w:rFonts w:ascii="Century Gothic" w:eastAsia="Droid Sans" w:hAnsi="Century Gothic"/>
          <w:noProof/>
          <w:color w:val="1F4E79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CA0A87" wp14:editId="1854FE3A">
                <wp:simplePos x="0" y="0"/>
                <wp:positionH relativeFrom="margin">
                  <wp:align>center</wp:align>
                </wp:positionH>
                <wp:positionV relativeFrom="margin">
                  <wp:posOffset>6013577</wp:posOffset>
                </wp:positionV>
                <wp:extent cx="6080760" cy="0"/>
                <wp:effectExtent l="0" t="0" r="0" b="0"/>
                <wp:wrapSquare wrapText="bothSides"/>
                <wp:docPr id="1968599368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FB72E" id="Connettore diritto 2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" from="0,473.5pt" to="478.8pt,4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" strokecolor="#156082 [3204]" strokeweight=".5pt">
                <v:stroke joinstyle="miter"/>
                <w10:wrap type="square" anchorx="margin" anchory="margin"/>
              </v:line>
            </w:pict>
          </mc:Fallback>
        </mc:AlternateContent>
      </w:r>
    </w:p>
    <w:p w14:paraId="51C15BBE" w14:textId="77777777" w:rsidR="00CC7F37" w:rsidRPr="001D0791" w:rsidRDefault="00CC7F37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16" w:name="_Toc166686013"/>
      <w:proofErr w:type="spellStart"/>
      <w:r w:rsidRPr="001D0791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Definitions</w:t>
      </w:r>
      <w:proofErr w:type="spellEnd"/>
      <w:r w:rsidRPr="001D0791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, </w:t>
      </w:r>
      <w:proofErr w:type="spellStart"/>
      <w:r w:rsidRPr="001D0791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acronyms</w:t>
      </w:r>
      <w:proofErr w:type="spellEnd"/>
      <w:r w:rsidRPr="001D0791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, and </w:t>
      </w:r>
      <w:proofErr w:type="spellStart"/>
      <w:r w:rsidRPr="001D0791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abbreviations</w:t>
      </w:r>
      <w:bookmarkEnd w:id="16"/>
      <w:proofErr w:type="spellEnd"/>
    </w:p>
    <w:p w14:paraId="01E964CA" w14:textId="77777777" w:rsidR="00CC7F37" w:rsidRPr="00A11335" w:rsidRDefault="00CC7F37" w:rsidP="00CC7F37">
      <w:pPr>
        <w:pStyle w:val="Paragrafoelenco"/>
        <w:ind w:left="792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71CC47E9" w14:textId="77777777" w:rsidR="00CC7F37" w:rsidRPr="001D0791" w:rsidRDefault="00CC7F37" w:rsidP="00CC7F37">
      <w:pPr>
        <w:pStyle w:val="Gpstesto"/>
        <w:numPr>
          <w:ilvl w:val="0"/>
          <w:numId w:val="7"/>
        </w:numPr>
        <w:rPr>
          <w:rFonts w:ascii="Century Gothic" w:hAnsi="Century Gothic"/>
        </w:rPr>
      </w:pPr>
      <w:r w:rsidRPr="001D0791">
        <w:rPr>
          <w:rFonts w:ascii="Century Gothic" w:hAnsi="Century Gothic"/>
          <w:b/>
          <w:bCs/>
        </w:rPr>
        <w:t>UML</w:t>
      </w:r>
      <w:r w:rsidRPr="001D0791">
        <w:rPr>
          <w:rFonts w:ascii="Century Gothic" w:hAnsi="Century Gothic"/>
        </w:rPr>
        <w:t>: L'</w:t>
      </w:r>
      <w:proofErr w:type="spellStart"/>
      <w:r w:rsidRPr="001D0791">
        <w:rPr>
          <w:rFonts w:ascii="Century Gothic" w:hAnsi="Century Gothic"/>
        </w:rPr>
        <w:t>Unified</w:t>
      </w:r>
      <w:proofErr w:type="spellEnd"/>
      <w:r w:rsidRPr="001D0791">
        <w:rPr>
          <w:rFonts w:ascii="Century Gothic" w:hAnsi="Century Gothic"/>
        </w:rPr>
        <w:t xml:space="preserve"> </w:t>
      </w:r>
      <w:proofErr w:type="spellStart"/>
      <w:r w:rsidRPr="001D0791">
        <w:rPr>
          <w:rFonts w:ascii="Century Gothic" w:hAnsi="Century Gothic"/>
        </w:rPr>
        <w:t>Modeling</w:t>
      </w:r>
      <w:proofErr w:type="spellEnd"/>
      <w:r w:rsidRPr="001D0791">
        <w:rPr>
          <w:rFonts w:ascii="Century Gothic" w:hAnsi="Century Gothic"/>
        </w:rPr>
        <w:t xml:space="preserve"> Language (UML) è stato creato per realizzare un linguaggio di modellazione visivo comune, ricco sia nella semantica che nella sintassi, per l'architettura, la progettazione e l'implementazione di sistemi software complessi sia dal punto di vista strutturale che comportamentale. </w:t>
      </w:r>
    </w:p>
    <w:p w14:paraId="44EFAE22" w14:textId="77777777" w:rsidR="00CC7F37" w:rsidRDefault="00CC7F37" w:rsidP="00CC7F37">
      <w:pPr>
        <w:pStyle w:val="Gpstesto"/>
        <w:numPr>
          <w:ilvl w:val="0"/>
          <w:numId w:val="7"/>
        </w:numPr>
        <w:rPr>
          <w:rFonts w:ascii="Century Gothic" w:hAnsi="Century Gothic"/>
        </w:rPr>
      </w:pPr>
      <w:r w:rsidRPr="001D0791">
        <w:rPr>
          <w:rFonts w:ascii="Century Gothic" w:hAnsi="Century Gothic"/>
          <w:b/>
          <w:bCs/>
        </w:rPr>
        <w:t>RAD</w:t>
      </w:r>
      <w:r w:rsidRPr="001D0791">
        <w:rPr>
          <w:rFonts w:ascii="Century Gothic" w:hAnsi="Century Gothic"/>
        </w:rPr>
        <w:t xml:space="preserve">: </w:t>
      </w:r>
      <w:proofErr w:type="spellStart"/>
      <w:r w:rsidRPr="001D0791">
        <w:rPr>
          <w:rFonts w:ascii="Century Gothic" w:hAnsi="Century Gothic"/>
        </w:rPr>
        <w:t>Requirements</w:t>
      </w:r>
      <w:proofErr w:type="spellEnd"/>
      <w:r w:rsidRPr="001D0791">
        <w:rPr>
          <w:rFonts w:ascii="Century Gothic" w:hAnsi="Century Gothic"/>
        </w:rPr>
        <w:t xml:space="preserve"> Analysis </w:t>
      </w:r>
      <w:proofErr w:type="spellStart"/>
      <w:r w:rsidRPr="001D0791">
        <w:rPr>
          <w:rFonts w:ascii="Century Gothic" w:hAnsi="Century Gothic"/>
        </w:rPr>
        <w:t>Document</w:t>
      </w:r>
      <w:proofErr w:type="spellEnd"/>
      <w:r w:rsidRPr="001D0791">
        <w:rPr>
          <w:rFonts w:ascii="Century Gothic" w:hAnsi="Century Gothic"/>
        </w:rPr>
        <w:t xml:space="preserve">, artefatto che descrive le operazioni e le scelte effettuate in fase di </w:t>
      </w:r>
      <w:proofErr w:type="spellStart"/>
      <w:r w:rsidRPr="001D0791">
        <w:rPr>
          <w:rFonts w:ascii="Century Gothic" w:hAnsi="Century Gothic"/>
        </w:rPr>
        <w:t>elicitazione</w:t>
      </w:r>
      <w:proofErr w:type="spellEnd"/>
      <w:r w:rsidRPr="001D0791">
        <w:rPr>
          <w:rFonts w:ascii="Century Gothic" w:hAnsi="Century Gothic"/>
        </w:rPr>
        <w:t xml:space="preserve"> dei requisiti ed analisi. </w:t>
      </w:r>
    </w:p>
    <w:p w14:paraId="0C4571C9" w14:textId="52B2D683" w:rsidR="001D0791" w:rsidRPr="00CC7F37" w:rsidRDefault="001D0791" w:rsidP="00CC7F37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0CE384C2" w14:textId="19A89AEE" w:rsidR="001D0791" w:rsidRDefault="001D0791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17" w:name="_Toc166686014"/>
      <w:proofErr w:type="spellStart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References</w:t>
      </w:r>
      <w:bookmarkEnd w:id="17"/>
      <w:proofErr w:type="spellEnd"/>
    </w:p>
    <w:p w14:paraId="3474CE6C" w14:textId="77777777" w:rsidR="001D0791" w:rsidRDefault="001D0791" w:rsidP="001D0791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5F454A06" w14:textId="53E8F5E1" w:rsidR="001D0791" w:rsidRDefault="001D0791" w:rsidP="001D0791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282790C0" w14:textId="7631EF90" w:rsidR="001D0791" w:rsidRDefault="001D0791" w:rsidP="001D0791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51876792" w14:textId="31DC2E44" w:rsidR="001D0791" w:rsidRDefault="00CC7F37" w:rsidP="001D0791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FAE711" wp14:editId="0215D146">
                <wp:simplePos x="0" y="0"/>
                <wp:positionH relativeFrom="margin">
                  <wp:posOffset>129032</wp:posOffset>
                </wp:positionH>
                <wp:positionV relativeFrom="margin">
                  <wp:posOffset>1557782</wp:posOffset>
                </wp:positionV>
                <wp:extent cx="6080760" cy="0"/>
                <wp:effectExtent l="0" t="0" r="0" b="0"/>
                <wp:wrapSquare wrapText="bothSides"/>
                <wp:docPr id="134976347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E1857" id="Connettore diritto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10.15pt,122.65pt" to="488.9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" strokecolor="#156082 [3204]" strokeweight=".5pt">
                <v:stroke joinstyle="miter"/>
                <w10:wrap type="square" anchorx="margin" anchory="margin"/>
              </v:line>
            </w:pict>
          </mc:Fallback>
        </mc:AlternateContent>
      </w:r>
    </w:p>
    <w:p w14:paraId="72DCADBC" w14:textId="38AFA25D" w:rsidR="001D0791" w:rsidRDefault="001D0791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18" w:name="_Toc166686015"/>
      <w:proofErr w:type="spellStart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Overview</w:t>
      </w:r>
      <w:bookmarkEnd w:id="18"/>
      <w:proofErr w:type="spellEnd"/>
    </w:p>
    <w:p w14:paraId="6E03A93C" w14:textId="77777777" w:rsidR="009C4086" w:rsidRDefault="009C4086" w:rsidP="009C4086">
      <w:pPr>
        <w:ind w:left="360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1DA51250" w14:textId="084D6312" w:rsidR="009C4086" w:rsidRDefault="009C4086" w:rsidP="009C4086">
      <w:pPr>
        <w:pStyle w:val="Gpstesto"/>
        <w:ind w:left="360"/>
        <w:rPr>
          <w:rFonts w:ascii="Century Gothic" w:hAnsi="Century Gothic"/>
        </w:rPr>
      </w:pPr>
      <w:r w:rsidRPr="009C4086">
        <w:rPr>
          <w:rFonts w:ascii="Century Gothic" w:hAnsi="Century Gothic"/>
        </w:rPr>
        <w:t xml:space="preserve">Il sito </w:t>
      </w:r>
      <w:proofErr w:type="spellStart"/>
      <w:r w:rsidRPr="009C4086">
        <w:rPr>
          <w:rFonts w:ascii="Century Gothic" w:hAnsi="Century Gothic"/>
        </w:rPr>
        <w:t>Peek</w:t>
      </w:r>
      <w:proofErr w:type="spellEnd"/>
      <w:r w:rsidRPr="009C4086">
        <w:rPr>
          <w:rFonts w:ascii="Century Gothic" w:hAnsi="Century Gothic"/>
        </w:rPr>
        <w:t xml:space="preserve"> A Book si pone l’obiettivo di diventare un punto di riferimento nell’ambito della vendita al dettaglio di libri in formato fisico in Italia. Il focus principale del progetto è quello di mettere al centro dell’attenzione l’usabilità del sito, la disponibilità e la fluidità dell’interazione con il fruitore. Inoltre, il sistema software si impegna ad esporre un’interfaccia semplice e completa che si occupa di controllare il flusso dei task gestionali del servizio da parte degli amministratori.</w:t>
      </w:r>
    </w:p>
    <w:p w14:paraId="1BDE529A" w14:textId="77777777" w:rsidR="009C4086" w:rsidRDefault="009C4086">
      <w:pPr>
        <w:spacing w:after="160" w:line="259" w:lineRule="auto"/>
        <w:rPr>
          <w:rFonts w:ascii="Century Gothic" w:eastAsia="Calibri" w:hAnsi="Century Gothic" w:cs="Times New Roman"/>
          <w:kern w:val="0"/>
          <w:sz w:val="24"/>
          <w14:ligatures w14:val="none"/>
        </w:rPr>
      </w:pPr>
      <w:r>
        <w:rPr>
          <w:rFonts w:ascii="Century Gothic" w:hAnsi="Century Gothic"/>
        </w:rPr>
        <w:br w:type="page"/>
      </w:r>
    </w:p>
    <w:p w14:paraId="104A2A81" w14:textId="77777777" w:rsidR="009C4086" w:rsidRDefault="009C4086" w:rsidP="009C4086">
      <w:pPr>
        <w:pStyle w:val="Gpstesto"/>
        <w:ind w:left="360"/>
        <w:rPr>
          <w:rFonts w:ascii="Century Gothic" w:hAnsi="Century Gothic"/>
        </w:rPr>
      </w:pPr>
    </w:p>
    <w:p w14:paraId="2A0CA07F" w14:textId="429E7ADA" w:rsidR="009C4086" w:rsidRDefault="009C4086" w:rsidP="00FF081A">
      <w:pPr>
        <w:pStyle w:val="Paragrafoelenco"/>
        <w:numPr>
          <w:ilvl w:val="0"/>
          <w:numId w:val="3"/>
        </w:numPr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19" w:name="_Toc166686016"/>
      <w:proofErr w:type="spellStart"/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Current</w:t>
      </w:r>
      <w:proofErr w:type="spellEnd"/>
      <w: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 xml:space="preserve"> System</w:t>
      </w:r>
      <w:bookmarkEnd w:id="19"/>
    </w:p>
    <w:p w14:paraId="0DEFA750" w14:textId="77777777" w:rsidR="009C4086" w:rsidRDefault="009C4086" w:rsidP="009C4086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50583BF1" w14:textId="77777777" w:rsidR="00CC7F37" w:rsidRDefault="009C4086" w:rsidP="009C4086">
      <w:pPr>
        <w:pStyle w:val="Gpstesto"/>
        <w:rPr>
          <w:rFonts w:ascii="Century Gothic" w:hAnsi="Century Gothic"/>
        </w:rPr>
      </w:pPr>
      <w:r w:rsidRPr="009C4086">
        <w:rPr>
          <w:rFonts w:ascii="Century Gothic" w:hAnsi="Century Gothic"/>
        </w:rPr>
        <w:t xml:space="preserve">Il sistema che si vuole implementare </w:t>
      </w:r>
      <w:r>
        <w:rPr>
          <w:rFonts w:ascii="Century Gothic" w:hAnsi="Century Gothic"/>
        </w:rPr>
        <w:t>ha origine</w:t>
      </w:r>
      <w:r w:rsidRPr="009C4086">
        <w:rPr>
          <w:rFonts w:ascii="Century Gothic" w:hAnsi="Century Gothic"/>
        </w:rPr>
        <w:t xml:space="preserve"> da una nuova idea del team di sviluppo del</w:t>
      </w:r>
      <w:r>
        <w:rPr>
          <w:rFonts w:ascii="Century Gothic" w:hAnsi="Century Gothic"/>
        </w:rPr>
        <w:t xml:space="preserve"> </w:t>
      </w:r>
      <w:proofErr w:type="gramStart"/>
      <w:r w:rsidRPr="009C4086">
        <w:rPr>
          <w:rFonts w:ascii="Century Gothic" w:hAnsi="Century Gothic"/>
        </w:rPr>
        <w:t>progetto, pertanto</w:t>
      </w:r>
      <w:proofErr w:type="gramEnd"/>
      <w:r w:rsidRPr="009C4086">
        <w:rPr>
          <w:rFonts w:ascii="Century Gothic" w:hAnsi="Century Gothic"/>
        </w:rPr>
        <w:t xml:space="preserve"> non è presente alcuna implementazione in uso o prototipo in via di</w:t>
      </w:r>
      <w:r>
        <w:rPr>
          <w:rFonts w:ascii="Century Gothic" w:hAnsi="Century Gothic"/>
        </w:rPr>
        <w:t xml:space="preserve"> </w:t>
      </w:r>
      <w:r w:rsidRPr="009C4086">
        <w:rPr>
          <w:rFonts w:ascii="Century Gothic" w:hAnsi="Century Gothic"/>
        </w:rPr>
        <w:t xml:space="preserve">sviluppo del sistema software in questione. </w:t>
      </w:r>
      <w:proofErr w:type="gramStart"/>
      <w:r w:rsidRPr="009C4086">
        <w:rPr>
          <w:rFonts w:ascii="Century Gothic" w:hAnsi="Century Gothic"/>
        </w:rPr>
        <w:t>Tuttavia</w:t>
      </w:r>
      <w:proofErr w:type="gramEnd"/>
      <w:r w:rsidRPr="009C4086">
        <w:rPr>
          <w:rFonts w:ascii="Century Gothic" w:hAnsi="Century Gothic"/>
        </w:rPr>
        <w:t xml:space="preserve"> sono attualmente presenti sul web</w:t>
      </w:r>
      <w:r>
        <w:rPr>
          <w:rFonts w:ascii="Century Gothic" w:hAnsi="Century Gothic"/>
        </w:rPr>
        <w:t xml:space="preserve"> </w:t>
      </w:r>
      <w:r w:rsidRPr="009C4086">
        <w:rPr>
          <w:rFonts w:ascii="Century Gothic" w:hAnsi="Century Gothic"/>
        </w:rPr>
        <w:t>dei servizi che offrono un sottoinsieme di funzionalità simile a quelle ambite dal</w:t>
      </w:r>
      <w:r>
        <w:rPr>
          <w:rFonts w:ascii="Century Gothic" w:hAnsi="Century Gothic"/>
        </w:rPr>
        <w:t xml:space="preserve"> </w:t>
      </w:r>
      <w:r w:rsidRPr="009C4086">
        <w:rPr>
          <w:rFonts w:ascii="Century Gothic" w:hAnsi="Century Gothic"/>
        </w:rPr>
        <w:t>prodotto in sviluppo, dunque è stato possibile carpire informazioni utili rispetto alle</w:t>
      </w:r>
      <w:r>
        <w:rPr>
          <w:rFonts w:ascii="Century Gothic" w:hAnsi="Century Gothic"/>
        </w:rPr>
        <w:t xml:space="preserve"> </w:t>
      </w:r>
      <w:r w:rsidRPr="009C4086">
        <w:rPr>
          <w:rFonts w:ascii="Century Gothic" w:hAnsi="Century Gothic"/>
        </w:rPr>
        <w:t>operazioni offerte e al design tramite un’osservazione analitica.</w:t>
      </w:r>
      <w:r w:rsidRPr="009C4086">
        <w:rPr>
          <w:rFonts w:ascii="Century Gothic" w:hAnsi="Century Gothic"/>
        </w:rPr>
        <w:cr/>
      </w:r>
    </w:p>
    <w:p w14:paraId="6E23CBCD" w14:textId="0A512745" w:rsidR="00CC7F37" w:rsidRPr="009C4086" w:rsidRDefault="00CC7F37" w:rsidP="009C4086">
      <w:pPr>
        <w:pStyle w:val="Gpstesto"/>
        <w:rPr>
          <w:rFonts w:ascii="Century Gothic" w:hAnsi="Century Gothic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65408" behindDoc="0" locked="0" layoutInCell="1" allowOverlap="1" wp14:anchorId="6056D664" wp14:editId="66E7B5E6">
            <wp:simplePos x="0" y="0"/>
            <wp:positionH relativeFrom="margin">
              <wp:align>center</wp:align>
            </wp:positionH>
            <wp:positionV relativeFrom="paragraph">
              <wp:posOffset>1156589</wp:posOffset>
            </wp:positionV>
            <wp:extent cx="6117590" cy="3017520"/>
            <wp:effectExtent l="0" t="0" r="0" b="0"/>
            <wp:wrapTopAndBottom/>
            <wp:docPr id="880175692" name="Immagine 3" descr="Immagine che contiene testo, schermata, Sito Web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75692" name="Immagine 3" descr="Immagine che contiene testo, schermata, Sito Web, softwa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4086">
        <w:rPr>
          <w:rFonts w:ascii="Century Gothic" w:hAnsi="Century Gothic"/>
        </w:rPr>
        <w:t xml:space="preserve">Tra i principali competitor del progetto si può annoverare sicuramente </w:t>
      </w:r>
      <w:r w:rsidR="009C4086" w:rsidRPr="009C4086">
        <w:rPr>
          <w:rFonts w:ascii="Century Gothic" w:hAnsi="Century Gothic"/>
        </w:rPr>
        <w:t xml:space="preserve">LaFeltrinelli </w:t>
      </w:r>
      <w:r>
        <w:rPr>
          <w:rFonts w:ascii="Century Gothic" w:hAnsi="Century Gothic"/>
        </w:rPr>
        <w:t xml:space="preserve">che </w:t>
      </w:r>
      <w:r w:rsidR="009C4086" w:rsidRPr="009C4086">
        <w:rPr>
          <w:rFonts w:ascii="Century Gothic" w:hAnsi="Century Gothic"/>
        </w:rPr>
        <w:t>è il sito italiano di riferimento per l’acquisto di libri, musica, videogames e film. Il rilievo attribuito al suddetto è determinato fortemente dalla sua attività da editore che da tempo ha fortificato il suo bacino di utenza in Italia.</w:t>
      </w:r>
    </w:p>
    <w:p w14:paraId="034FE93B" w14:textId="77777777" w:rsidR="00CC7F37" w:rsidRDefault="00CC7F37" w:rsidP="00CC7F37">
      <w:pPr>
        <w:pStyle w:val="Gpstesto"/>
        <w:rPr>
          <w:rFonts w:ascii="Century Gothic" w:hAnsi="Century Gothic"/>
        </w:rPr>
      </w:pPr>
    </w:p>
    <w:p w14:paraId="278DB5B0" w14:textId="6604B2D6" w:rsidR="00CC7F37" w:rsidRDefault="00CC7F37" w:rsidP="00CC7F37">
      <w:pPr>
        <w:pStyle w:val="Gpstesto"/>
        <w:rPr>
          <w:rFonts w:ascii="Century Gothic" w:hAnsi="Century Gothic"/>
        </w:rPr>
      </w:pPr>
      <w:r w:rsidRPr="00CC7F37">
        <w:rPr>
          <w:rFonts w:ascii="Century Gothic" w:hAnsi="Century Gothic"/>
        </w:rPr>
        <w:t>Il sito presenta un’interfaccia fortemente popolata da elementi racchiusi in più barre di navigazione e vetrine. Al di sotto del logo troviamo il menu per scegliere la tipologia di prodotto e il genere. In alto a destra è presente il menu per accedere all’area di Login e al carrello. La navigazione è supportata da una barra di ricerca.</w:t>
      </w:r>
    </w:p>
    <w:p w14:paraId="06F9E994" w14:textId="77777777" w:rsidR="00663569" w:rsidRDefault="00663569" w:rsidP="00CC7F37">
      <w:pPr>
        <w:pStyle w:val="Gpstesto"/>
        <w:rPr>
          <w:rFonts w:ascii="Century Gothic" w:hAnsi="Century Gothic"/>
        </w:rPr>
      </w:pPr>
    </w:p>
    <w:p w14:paraId="74BB5D55" w14:textId="7F235E44" w:rsidR="00663569" w:rsidRDefault="00663569" w:rsidP="00FF081A">
      <w:pPr>
        <w:pStyle w:val="Paragrafoelenco"/>
        <w:numPr>
          <w:ilvl w:val="0"/>
          <w:numId w:val="3"/>
        </w:numPr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bookmarkStart w:id="20" w:name="_Toc166686017"/>
      <w:proofErr w:type="spellStart"/>
      <w:r w:rsidRPr="00663569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>Proposed</w:t>
      </w:r>
      <w:proofErr w:type="spellEnd"/>
      <w:r w:rsidRPr="00663569"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  <w:t xml:space="preserve"> System</w:t>
      </w:r>
      <w:bookmarkEnd w:id="20"/>
    </w:p>
    <w:p w14:paraId="7625F122" w14:textId="77777777" w:rsidR="00663569" w:rsidRDefault="00663569" w:rsidP="00663569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p w14:paraId="4F87EA0D" w14:textId="2C2ADA7A" w:rsidR="00663569" w:rsidRPr="00663569" w:rsidRDefault="00663569" w:rsidP="00663569">
      <w:pPr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0C476D" wp14:editId="14DA8E7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080760" cy="0"/>
                <wp:effectExtent l="0" t="0" r="0" b="0"/>
                <wp:wrapNone/>
                <wp:docPr id="211408577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12D2F" id="Connettore diritto 2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0" to="47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7FF9294D" w14:textId="24326C4D" w:rsidR="00663569" w:rsidRDefault="00B9215F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21" w:name="_Toc166686018"/>
      <w:proofErr w:type="spellStart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Overview</w:t>
      </w:r>
      <w:bookmarkEnd w:id="21"/>
      <w:proofErr w:type="spellEnd"/>
    </w:p>
    <w:p w14:paraId="3F69CF0F" w14:textId="77777777" w:rsidR="00B9215F" w:rsidRDefault="00B9215F" w:rsidP="00B9215F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6E5DD433" w14:textId="77777777" w:rsidR="00B9215F" w:rsidRDefault="00B9215F" w:rsidP="00B9215F">
      <w:pPr>
        <w:pStyle w:val="Gpstesto"/>
        <w:rPr>
          <w:rFonts w:ascii="Century Gothic" w:hAnsi="Century Gothic"/>
        </w:rPr>
      </w:pPr>
      <w:r w:rsidRPr="00B9215F">
        <w:rPr>
          <w:rFonts w:ascii="Century Gothic" w:hAnsi="Century Gothic"/>
        </w:rPr>
        <w:t>In seguito a colloqui volti a discutere in merito alla fattibilità e alle caratteristiche del</w:t>
      </w:r>
      <w:r>
        <w:rPr>
          <w:rFonts w:ascii="Century Gothic" w:hAnsi="Century Gothic"/>
        </w:rPr>
        <w:t xml:space="preserve"> </w:t>
      </w:r>
      <w:r w:rsidRPr="00B9215F">
        <w:rPr>
          <w:rFonts w:ascii="Century Gothic" w:hAnsi="Century Gothic"/>
        </w:rPr>
        <w:t>sistema software da produrre nonché all’osservazione analitica dei competitor</w:t>
      </w:r>
      <w:r>
        <w:rPr>
          <w:rFonts w:ascii="Century Gothic" w:hAnsi="Century Gothic"/>
        </w:rPr>
        <w:t xml:space="preserve"> </w:t>
      </w:r>
      <w:r w:rsidRPr="00B9215F">
        <w:rPr>
          <w:rFonts w:ascii="Century Gothic" w:hAnsi="Century Gothic"/>
        </w:rPr>
        <w:t>presenti nell’area target, sono emersi i requisiti da soddisfare e seguire durante lo</w:t>
      </w:r>
      <w:r>
        <w:rPr>
          <w:rFonts w:ascii="Century Gothic" w:hAnsi="Century Gothic"/>
        </w:rPr>
        <w:t xml:space="preserve"> </w:t>
      </w:r>
      <w:r w:rsidRPr="00B9215F">
        <w:rPr>
          <w:rFonts w:ascii="Century Gothic" w:hAnsi="Century Gothic"/>
        </w:rPr>
        <w:t>sviluppo del progetto. La produzione del prodotto software sarà gestita tenendo a</w:t>
      </w:r>
      <w:r>
        <w:rPr>
          <w:rFonts w:ascii="Century Gothic" w:hAnsi="Century Gothic"/>
        </w:rPr>
        <w:t xml:space="preserve"> </w:t>
      </w:r>
      <w:r w:rsidRPr="00B9215F">
        <w:rPr>
          <w:rFonts w:ascii="Century Gothic" w:hAnsi="Century Gothic"/>
        </w:rPr>
        <w:t>mente i punti cruciali discussi con il committente tramite i quali è stata delineata</w:t>
      </w:r>
      <w:r>
        <w:rPr>
          <w:rFonts w:ascii="Century Gothic" w:hAnsi="Century Gothic"/>
        </w:rPr>
        <w:t xml:space="preserve"> </w:t>
      </w:r>
      <w:r w:rsidRPr="00B9215F">
        <w:rPr>
          <w:rFonts w:ascii="Century Gothic" w:hAnsi="Century Gothic"/>
        </w:rPr>
        <w:t xml:space="preserve">una scala di priorità da rispettare. </w:t>
      </w:r>
    </w:p>
    <w:p w14:paraId="1ADB2ACF" w14:textId="3023F43F" w:rsidR="00B9215F" w:rsidRDefault="00B9215F" w:rsidP="00B9215F">
      <w:pPr>
        <w:pStyle w:val="Gpstesto"/>
        <w:rPr>
          <w:rFonts w:ascii="Century Gothic" w:hAnsi="Century Gothic"/>
        </w:rPr>
      </w:pPr>
      <w:r w:rsidRPr="00B9215F">
        <w:rPr>
          <w:rFonts w:ascii="Century Gothic" w:hAnsi="Century Gothic"/>
        </w:rPr>
        <w:t>Questa sezione del documento si articolerà in:</w:t>
      </w:r>
    </w:p>
    <w:p w14:paraId="4F876086" w14:textId="1C80032E" w:rsidR="00663569" w:rsidRDefault="00B9215F" w:rsidP="00B9215F">
      <w:pPr>
        <w:pStyle w:val="Gpstesto"/>
        <w:numPr>
          <w:ilvl w:val="0"/>
          <w:numId w:val="8"/>
        </w:numPr>
        <w:rPr>
          <w:rFonts w:ascii="Century Gothic" w:hAnsi="Century Gothic"/>
        </w:rPr>
      </w:pPr>
      <w:proofErr w:type="spellStart"/>
      <w:r w:rsidRPr="00B9215F">
        <w:rPr>
          <w:rFonts w:ascii="Century Gothic" w:hAnsi="Century Gothic"/>
          <w:b/>
          <w:bCs/>
        </w:rPr>
        <w:t>Functional</w:t>
      </w:r>
      <w:proofErr w:type="spellEnd"/>
      <w:r w:rsidRPr="00B9215F">
        <w:rPr>
          <w:rFonts w:ascii="Century Gothic" w:hAnsi="Century Gothic"/>
          <w:b/>
          <w:bCs/>
        </w:rPr>
        <w:t xml:space="preserve"> </w:t>
      </w:r>
      <w:proofErr w:type="spellStart"/>
      <w:r w:rsidRPr="00B9215F">
        <w:rPr>
          <w:rFonts w:ascii="Century Gothic" w:hAnsi="Century Gothic"/>
          <w:b/>
          <w:bCs/>
        </w:rPr>
        <w:t>Requirements</w:t>
      </w:r>
      <w:proofErr w:type="spellEnd"/>
      <w:r w:rsidRPr="00B9215F">
        <w:rPr>
          <w:rFonts w:ascii="Century Gothic" w:hAnsi="Century Gothic"/>
          <w:b/>
          <w:bCs/>
        </w:rPr>
        <w:t>:</w:t>
      </w:r>
      <w:r w:rsidRPr="00B9215F">
        <w:rPr>
          <w:rFonts w:ascii="Century Gothic" w:hAnsi="Century Gothic"/>
        </w:rPr>
        <w:t xml:space="preserve"> fornisce la descrizione dei requisiti funzionali richiesti dal</w:t>
      </w:r>
      <w:r>
        <w:rPr>
          <w:rFonts w:ascii="Century Gothic" w:hAnsi="Century Gothic"/>
        </w:rPr>
        <w:t xml:space="preserve"> </w:t>
      </w:r>
      <w:r w:rsidRPr="00B9215F">
        <w:rPr>
          <w:rFonts w:ascii="Century Gothic" w:hAnsi="Century Gothic"/>
        </w:rPr>
        <w:t>committente con la relativa priorità</w:t>
      </w:r>
      <w:r>
        <w:rPr>
          <w:rFonts w:ascii="Century Gothic" w:hAnsi="Century Gothic"/>
        </w:rPr>
        <w:t>;</w:t>
      </w:r>
    </w:p>
    <w:p w14:paraId="7A504C89" w14:textId="05021F10" w:rsidR="00B9215F" w:rsidRDefault="00B9215F" w:rsidP="00B9215F">
      <w:pPr>
        <w:pStyle w:val="Gpstesto"/>
        <w:numPr>
          <w:ilvl w:val="0"/>
          <w:numId w:val="8"/>
        </w:numPr>
        <w:rPr>
          <w:rFonts w:ascii="Century Gothic" w:hAnsi="Century Gothic"/>
        </w:rPr>
      </w:pPr>
      <w:proofErr w:type="spellStart"/>
      <w:r w:rsidRPr="00B9215F">
        <w:rPr>
          <w:rFonts w:ascii="Century Gothic" w:hAnsi="Century Gothic"/>
          <w:b/>
          <w:bCs/>
        </w:rPr>
        <w:t>Nonfunctional</w:t>
      </w:r>
      <w:proofErr w:type="spellEnd"/>
      <w:r w:rsidRPr="00B9215F">
        <w:rPr>
          <w:rFonts w:ascii="Century Gothic" w:hAnsi="Century Gothic"/>
          <w:b/>
          <w:bCs/>
        </w:rPr>
        <w:t xml:space="preserve"> </w:t>
      </w:r>
      <w:proofErr w:type="spellStart"/>
      <w:r w:rsidRPr="00B9215F">
        <w:rPr>
          <w:rFonts w:ascii="Century Gothic" w:hAnsi="Century Gothic"/>
          <w:b/>
          <w:bCs/>
        </w:rPr>
        <w:t>Requirements</w:t>
      </w:r>
      <w:proofErr w:type="spellEnd"/>
      <w:r w:rsidRPr="00B9215F">
        <w:rPr>
          <w:rFonts w:ascii="Century Gothic" w:hAnsi="Century Gothic"/>
          <w:b/>
          <w:bCs/>
        </w:rPr>
        <w:t>:</w:t>
      </w:r>
      <w:r w:rsidRPr="00B9215F">
        <w:rPr>
          <w:rFonts w:ascii="Century Gothic" w:hAnsi="Century Gothic"/>
        </w:rPr>
        <w:t xml:space="preserve"> specifica i requisiti non funzionali e i vincoli da</w:t>
      </w:r>
      <w:r>
        <w:rPr>
          <w:rFonts w:ascii="Century Gothic" w:hAnsi="Century Gothic"/>
        </w:rPr>
        <w:t xml:space="preserve"> </w:t>
      </w:r>
      <w:r w:rsidRPr="00B9215F">
        <w:rPr>
          <w:rFonts w:ascii="Century Gothic" w:hAnsi="Century Gothic"/>
        </w:rPr>
        <w:t>intercettare nello sviluppo del prodotto software</w:t>
      </w:r>
      <w:r>
        <w:rPr>
          <w:rFonts w:ascii="Century Gothic" w:hAnsi="Century Gothic"/>
        </w:rPr>
        <w:t>;</w:t>
      </w:r>
    </w:p>
    <w:p w14:paraId="220523A4" w14:textId="30968675" w:rsidR="00AC7FAF" w:rsidRDefault="00B9215F" w:rsidP="00B9215F">
      <w:pPr>
        <w:pStyle w:val="Gpstesto"/>
        <w:numPr>
          <w:ilvl w:val="0"/>
          <w:numId w:val="8"/>
        </w:numPr>
        <w:rPr>
          <w:rFonts w:ascii="Century Gothic" w:hAnsi="Century Gothic"/>
        </w:rPr>
      </w:pPr>
      <w:r w:rsidRPr="00B9215F">
        <w:rPr>
          <w:rFonts w:ascii="Century Gothic" w:hAnsi="Century Gothic"/>
          <w:b/>
          <w:bCs/>
        </w:rPr>
        <w:t>System Models:</w:t>
      </w:r>
      <w:r w:rsidRPr="00B9215F">
        <w:rPr>
          <w:rFonts w:ascii="Century Gothic" w:hAnsi="Century Gothic"/>
        </w:rPr>
        <w:t xml:space="preserve"> rappresentazione a vari livelli delle principali funzionalità del</w:t>
      </w:r>
      <w:r>
        <w:rPr>
          <w:rFonts w:ascii="Century Gothic" w:hAnsi="Century Gothic"/>
        </w:rPr>
        <w:t xml:space="preserve"> </w:t>
      </w:r>
      <w:r w:rsidRPr="00B9215F">
        <w:rPr>
          <w:rFonts w:ascii="Century Gothic" w:hAnsi="Century Gothic"/>
        </w:rPr>
        <w:t>sistema.</w:t>
      </w:r>
    </w:p>
    <w:p w14:paraId="62389AC6" w14:textId="35491A1F" w:rsidR="00B9215F" w:rsidRPr="00AC7FAF" w:rsidRDefault="00AC7FAF" w:rsidP="00AC7FAF">
      <w:pPr>
        <w:spacing w:after="160" w:line="259" w:lineRule="auto"/>
        <w:rPr>
          <w:rFonts w:ascii="Century Gothic" w:eastAsia="Calibri" w:hAnsi="Century Gothic" w:cs="Times New Roman"/>
          <w:kern w:val="0"/>
          <w:sz w:val="24"/>
          <w14:ligatures w14:val="none"/>
        </w:rPr>
      </w:pPr>
      <w:r>
        <w:rPr>
          <w:rFonts w:ascii="Century Gothic" w:hAnsi="Century Gothic"/>
        </w:rPr>
        <w:br w:type="page"/>
      </w:r>
    </w:p>
    <w:p w14:paraId="288248D3" w14:textId="77777777" w:rsidR="00B9215F" w:rsidRDefault="00B9215F" w:rsidP="00B9215F">
      <w:pPr>
        <w:pStyle w:val="Gpstesto"/>
        <w:rPr>
          <w:rFonts w:ascii="Century Gothic" w:hAnsi="Century Gothic"/>
        </w:rPr>
      </w:pPr>
    </w:p>
    <w:p w14:paraId="4FB8B798" w14:textId="776CC56C" w:rsidR="00B9215F" w:rsidRDefault="00B9215F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22" w:name="_Toc166686019"/>
      <w:proofErr w:type="spellStart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Functional</w:t>
      </w:r>
      <w:proofErr w:type="spellEnd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 </w:t>
      </w:r>
      <w:proofErr w:type="spellStart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Requirements</w:t>
      </w:r>
      <w:bookmarkEnd w:id="22"/>
      <w:proofErr w:type="spellEnd"/>
    </w:p>
    <w:p w14:paraId="4AFB605B" w14:textId="77777777" w:rsidR="00AC7FAF" w:rsidRDefault="00AC7FAF" w:rsidP="00AC7FAF">
      <w:pPr>
        <w:jc w:val="center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tbl>
      <w:tblPr>
        <w:tblW w:w="5224" w:type="pct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4"/>
        <w:gridCol w:w="1135"/>
        <w:gridCol w:w="7510"/>
      </w:tblGrid>
      <w:tr w:rsidR="00AC7FAF" w:rsidRPr="00AC7FAF" w14:paraId="3E1654EA" w14:textId="77777777" w:rsidTr="00AC7FAF">
        <w:trPr>
          <w:trHeight w:val="288"/>
        </w:trPr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D93D9"/>
            <w:noWrap/>
            <w:vAlign w:val="center"/>
            <w:hideMark/>
          </w:tcPr>
          <w:p w14:paraId="1194FAD9" w14:textId="77777777" w:rsidR="00AC7FAF" w:rsidRPr="00AC7FAF" w:rsidRDefault="00AC7FAF" w:rsidP="00AC7FAF">
            <w:pPr>
              <w:jc w:val="center"/>
              <w:rPr>
                <w:rFonts w:ascii="Century Gothic" w:eastAsia="Times New Roman" w:hAnsi="Century Gothic" w:cs="Times New Roman"/>
                <w:color w:val="FFFFFF"/>
                <w:kern w:val="0"/>
                <w:lang w:eastAsia="it-IT"/>
                <w14:ligatures w14:val="none"/>
              </w:rPr>
            </w:pPr>
            <w:proofErr w:type="spellStart"/>
            <w:r w:rsidRPr="00AC7FAF">
              <w:rPr>
                <w:rFonts w:ascii="Century Gothic" w:eastAsia="Times New Roman" w:hAnsi="Century Gothic" w:cs="Times New Roman"/>
                <w:color w:val="FFFFFF"/>
                <w:kern w:val="0"/>
                <w:lang w:eastAsia="it-IT"/>
                <w14:ligatures w14:val="none"/>
              </w:rPr>
              <w:t>Identifier</w:t>
            </w:r>
            <w:proofErr w:type="spellEnd"/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D93D9"/>
            <w:noWrap/>
            <w:vAlign w:val="center"/>
            <w:hideMark/>
          </w:tcPr>
          <w:p w14:paraId="1B68224A" w14:textId="77777777" w:rsidR="00AC7FAF" w:rsidRPr="00AC7FAF" w:rsidRDefault="00AC7FAF" w:rsidP="00AC7FAF">
            <w:pPr>
              <w:jc w:val="center"/>
              <w:rPr>
                <w:rFonts w:ascii="Century Gothic" w:eastAsia="Times New Roman" w:hAnsi="Century Gothic" w:cs="Times New Roman"/>
                <w:color w:val="FFFFFF"/>
                <w:kern w:val="0"/>
                <w:lang w:eastAsia="it-IT"/>
                <w14:ligatures w14:val="none"/>
              </w:rPr>
            </w:pPr>
            <w:proofErr w:type="spellStart"/>
            <w:r w:rsidRPr="00AC7FAF">
              <w:rPr>
                <w:rFonts w:ascii="Century Gothic" w:eastAsia="Times New Roman" w:hAnsi="Century Gothic" w:cs="Times New Roman"/>
                <w:color w:val="FFFFFF"/>
                <w:kern w:val="0"/>
                <w:lang w:eastAsia="it-IT"/>
                <w14:ligatures w14:val="none"/>
              </w:rPr>
              <w:t>Priority</w:t>
            </w:r>
            <w:proofErr w:type="spellEnd"/>
          </w:p>
        </w:tc>
        <w:tc>
          <w:tcPr>
            <w:tcW w:w="37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D93D9"/>
            <w:noWrap/>
            <w:vAlign w:val="center"/>
            <w:hideMark/>
          </w:tcPr>
          <w:p w14:paraId="04F820FE" w14:textId="77777777" w:rsidR="00AC7FAF" w:rsidRPr="00AC7FAF" w:rsidRDefault="00AC7FAF" w:rsidP="00AC7FAF">
            <w:pPr>
              <w:jc w:val="center"/>
              <w:rPr>
                <w:rFonts w:ascii="Century Gothic" w:eastAsia="Times New Roman" w:hAnsi="Century Gothic" w:cs="Times New Roman"/>
                <w:color w:val="FFFFFF"/>
                <w:kern w:val="0"/>
                <w:lang w:eastAsia="it-IT"/>
                <w14:ligatures w14:val="none"/>
              </w:rPr>
            </w:pPr>
            <w:proofErr w:type="spellStart"/>
            <w:r w:rsidRPr="00AC7FAF">
              <w:rPr>
                <w:rFonts w:ascii="Century Gothic" w:eastAsia="Times New Roman" w:hAnsi="Century Gothic" w:cs="Times New Roman"/>
                <w:color w:val="FFFFFF"/>
                <w:kern w:val="0"/>
                <w:lang w:eastAsia="it-IT"/>
                <w14:ligatures w14:val="none"/>
              </w:rPr>
              <w:t>Requirement</w:t>
            </w:r>
            <w:proofErr w:type="spellEnd"/>
          </w:p>
        </w:tc>
      </w:tr>
      <w:tr w:rsidR="00AC7FAF" w:rsidRPr="00AC7FAF" w14:paraId="0A5A4B56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9C46806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REQ1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ED7B845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4C52647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deve fornire all'utente la possibilità di effettuare </w:t>
            </w:r>
            <w:proofErr w:type="gramStart"/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 login</w:t>
            </w:r>
            <w:proofErr w:type="gramEnd"/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al proprio account inserendo username e password.</w:t>
            </w:r>
          </w:p>
        </w:tc>
      </w:tr>
      <w:tr w:rsidR="00AC7FAF" w:rsidRPr="00AC7FAF" w14:paraId="4336DE7B" w14:textId="77777777" w:rsidTr="00AC7FAF">
        <w:trPr>
          <w:trHeight w:hRule="exact" w:val="969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508D80A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F54E181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765C04F3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deve fornire all'utente la possibilità di registrarsi inserendo i propri dati personali </w:t>
            </w:r>
            <w:proofErr w:type="gramStart"/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quali:  username</w:t>
            </w:r>
            <w:proofErr w:type="gramEnd"/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, e-mail, password, nome, cognome, indirizzo di residenza.</w:t>
            </w:r>
          </w:p>
        </w:tc>
      </w:tr>
      <w:tr w:rsidR="00AC7FAF" w:rsidRPr="00AC7FAF" w14:paraId="2BCFBE53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B01E66F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REQ3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2F1EA53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15B715E5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Dopo aver fatto </w:t>
            </w:r>
            <w:proofErr w:type="gramStart"/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 login</w:t>
            </w:r>
            <w:proofErr w:type="gramEnd"/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, il sistema deve garantire la possibilità di modificare le proprie informazioni personali.</w:t>
            </w:r>
          </w:p>
        </w:tc>
      </w:tr>
      <w:tr w:rsidR="00AC7FAF" w:rsidRPr="00AC7FAF" w14:paraId="7C9B52F3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BC52F3F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6B26D76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761E1F15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fornire all'utente la possibilità di visualizzare i prodotti presenti nel catalogo e selezionarli per categorie.</w:t>
            </w:r>
          </w:p>
        </w:tc>
      </w:tr>
      <w:tr w:rsidR="00AC7FAF" w:rsidRPr="00AC7FAF" w14:paraId="41A289E3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DCA2AE3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REQ5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FDC34FB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DE97E64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permettere di aggiungere un prodotto selezionato al carrello nel caso di utente registrato.</w:t>
            </w:r>
          </w:p>
        </w:tc>
      </w:tr>
      <w:tr w:rsidR="00AC7FAF" w:rsidRPr="00AC7FAF" w14:paraId="747DD4C4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3908EDA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BC4FC51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F106EF7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permettere di visualizzare il proprio carrello nel caso di utente registrato.</w:t>
            </w:r>
          </w:p>
        </w:tc>
      </w:tr>
      <w:tr w:rsidR="00AC7FAF" w:rsidRPr="00AC7FAF" w14:paraId="0D081095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A5857A5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REQ7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A2712E8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580D3070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fornire la possibilità di finalizzare l'acquisto dalla schermata di visualizzazione del carrello nel caso di utente registrato.</w:t>
            </w:r>
          </w:p>
        </w:tc>
      </w:tr>
      <w:tr w:rsidR="00AC7FAF" w:rsidRPr="00AC7FAF" w14:paraId="1369E052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970DA15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REQ8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96B02B6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2953EAF7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fornire suggerimenti di prodotti correlati ad un elemento selezionato o ricercato.</w:t>
            </w:r>
          </w:p>
        </w:tc>
      </w:tr>
      <w:tr w:rsidR="00AC7FAF" w:rsidRPr="00AC7FAF" w14:paraId="403FFC95" w14:textId="77777777" w:rsidTr="00AC7FAF">
        <w:trPr>
          <w:trHeight w:hRule="exact" w:val="550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FCF746B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REQ9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34B2036A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2C39CB7B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permettere la ricerca di un prodotto per nome.</w:t>
            </w:r>
          </w:p>
        </w:tc>
      </w:tr>
      <w:tr w:rsidR="00AC7FAF" w:rsidRPr="00AC7FAF" w14:paraId="53A96918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1C9C43B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REQ10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479FF0C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73A53B0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fornire all'amministratore la possibilità di visualizzare gli ordini effettuati dai clienti.</w:t>
            </w:r>
          </w:p>
        </w:tc>
      </w:tr>
      <w:tr w:rsidR="00AC7FAF" w:rsidRPr="00AC7FAF" w14:paraId="17A9C433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531959D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REQ11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A455DFB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52335DFE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fornire all'amministratore la possibilità di gestire e modificare lo stato di un ordine.</w:t>
            </w:r>
          </w:p>
        </w:tc>
      </w:tr>
      <w:tr w:rsidR="00AC7FAF" w:rsidRPr="00AC7FAF" w14:paraId="4A500481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6D893B8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REQ12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DA7E6B8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4D4AD166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permettere all'amministratore di visualizzare l'elenco degli utenti registrati.</w:t>
            </w:r>
          </w:p>
        </w:tc>
      </w:tr>
      <w:tr w:rsidR="00AC7FAF" w:rsidRPr="00AC7FAF" w14:paraId="79B96B6F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AC9A984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REQ13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579394C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697D454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permettere all'amministratore di eleggere nuovi amministratori dall'elenco degli utenti registrati.</w:t>
            </w:r>
          </w:p>
        </w:tc>
      </w:tr>
      <w:tr w:rsidR="00AC7FAF" w:rsidRPr="00AC7FAF" w14:paraId="38EF36F9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95B881E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REQ14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781DE69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C3E311F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permettere all'amministratore di visualizzare l'elenco dei prodotti in magazzino con il loro stato.</w:t>
            </w:r>
          </w:p>
        </w:tc>
      </w:tr>
      <w:tr w:rsidR="00AC7FAF" w:rsidRPr="00AC7FAF" w14:paraId="1662A7DF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4C1CB796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REQ15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04BBDA20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35ABAEEE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permettere all’amministratore di modificare un prodotto presente in magazzino.</w:t>
            </w:r>
          </w:p>
        </w:tc>
      </w:tr>
      <w:tr w:rsidR="00AC7FAF" w:rsidRPr="00AC7FAF" w14:paraId="69746DC9" w14:textId="77777777" w:rsidTr="00AC7FAF">
        <w:trPr>
          <w:trHeight w:hRule="exact" w:val="737"/>
        </w:trPr>
        <w:tc>
          <w:tcPr>
            <w:tcW w:w="7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61CECD75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REQ16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5ACEB3A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65C8F539" w14:textId="77777777" w:rsidR="00AC7FAF" w:rsidRPr="00AC7FAF" w:rsidRDefault="00AC7FAF" w:rsidP="00AC7FA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C7FA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permettere all’amministratore di aggiungere un prodotto non presente nel catalogo.</w:t>
            </w:r>
          </w:p>
        </w:tc>
      </w:tr>
    </w:tbl>
    <w:p w14:paraId="0DBA8634" w14:textId="77777777" w:rsidR="00AC7FAF" w:rsidRPr="00AC7FAF" w:rsidRDefault="00AC7FAF" w:rsidP="00AC7FAF">
      <w:pPr>
        <w:jc w:val="center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5B4C2788" w14:textId="5A960869" w:rsidR="00AC7FAF" w:rsidRDefault="00AC7FAF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23" w:name="_Toc166686020"/>
      <w:proofErr w:type="spellStart"/>
      <w:r w:rsidRPr="00AC7FAF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Nonf</w:t>
      </w:r>
      <w:r w:rsidRPr="00AC7FAF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unctional</w:t>
      </w:r>
      <w:proofErr w:type="spellEnd"/>
      <w:r w:rsidRPr="00AC7FAF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 xml:space="preserve"> </w:t>
      </w:r>
      <w:proofErr w:type="spellStart"/>
      <w:r w:rsidRPr="00AC7FAF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Requirements</w:t>
      </w:r>
      <w:bookmarkEnd w:id="23"/>
      <w:proofErr w:type="spellEnd"/>
    </w:p>
    <w:p w14:paraId="5EDE469C" w14:textId="77777777" w:rsidR="00FF081A" w:rsidRDefault="00FF081A" w:rsidP="00FF081A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03F65DA5" w14:textId="77777777" w:rsidR="00FF081A" w:rsidRPr="007B69E9" w:rsidRDefault="00FF081A" w:rsidP="00FF081A">
      <w:p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I qui descritti requisiti non funzionali sono catalogati secondo il modello F.U.R.P.S.+.</w:t>
      </w:r>
    </w:p>
    <w:p w14:paraId="1D7337EB" w14:textId="77777777" w:rsidR="00FF081A" w:rsidRDefault="00FF081A" w:rsidP="00FF081A">
      <w:pPr>
        <w:pStyle w:val="Paragrafoelenco"/>
        <w:numPr>
          <w:ilvl w:val="0"/>
          <w:numId w:val="12"/>
        </w:num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Usabilità</w:t>
      </w:r>
    </w:p>
    <w:p w14:paraId="6834F5F4" w14:textId="77777777" w:rsidR="00FF081A" w:rsidRDefault="00FF081A" w:rsidP="00FF081A">
      <w:pPr>
        <w:pStyle w:val="Paragrafoelenco"/>
        <w:numPr>
          <w:ilvl w:val="1"/>
          <w:numId w:val="12"/>
        </w:num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Il sistema sarà dotato di una GUI intuitiva e semplificata in modo da renderlo accessibile a chiunque;</w:t>
      </w:r>
    </w:p>
    <w:p w14:paraId="52CC8BB3" w14:textId="77777777" w:rsidR="00FF081A" w:rsidRDefault="00FF081A" w:rsidP="00FF081A">
      <w:pPr>
        <w:pStyle w:val="Paragrafoelenco"/>
        <w:numPr>
          <w:ilvl w:val="1"/>
          <w:numId w:val="12"/>
        </w:numPr>
        <w:jc w:val="both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t>La GUI sarà responsiva affinché si adatti ai vari dispositivi mobili e non presenti in commercio;</w:t>
      </w:r>
    </w:p>
    <w:p w14:paraId="0C1827C0" w14:textId="77777777" w:rsidR="00FF081A" w:rsidRPr="007B69E9" w:rsidRDefault="00FF081A" w:rsidP="00FF081A">
      <w:pPr>
        <w:pStyle w:val="Paragrafoelenco"/>
        <w:numPr>
          <w:ilvl w:val="0"/>
          <w:numId w:val="12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Reliability</w:t>
      </w:r>
    </w:p>
    <w:p w14:paraId="15B99C70" w14:textId="77777777" w:rsidR="00FF081A" w:rsidRPr="007B69E9" w:rsidRDefault="00FF081A" w:rsidP="00FF081A">
      <w:pPr>
        <w:pStyle w:val="Paragrafoelenco"/>
        <w:numPr>
          <w:ilvl w:val="1"/>
          <w:numId w:val="15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Ogni password associata ad un account deve avere almeno 8 caratteri di cui almeno 1 carattere speciale, 1 lettera maiuscola e 1 numero;</w:t>
      </w:r>
    </w:p>
    <w:p w14:paraId="0CB32432" w14:textId="77777777" w:rsidR="00FF081A" w:rsidRDefault="00FF081A" w:rsidP="00FF081A">
      <w:pPr>
        <w:pStyle w:val="Paragrafoelenco"/>
        <w:numPr>
          <w:ilvl w:val="1"/>
          <w:numId w:val="15"/>
        </w:numPr>
        <w:jc w:val="both"/>
        <w:rPr>
          <w:rFonts w:ascii="Century Gothic" w:hAnsi="Century Gothic" w:cs="Times New Roman"/>
          <w:sz w:val="24"/>
          <w:szCs w:val="24"/>
        </w:rPr>
      </w:pPr>
      <w:r w:rsidRPr="008E4D22">
        <w:rPr>
          <w:rFonts w:ascii="Century Gothic" w:hAnsi="Century Gothic" w:cs="Times New Roman"/>
          <w:sz w:val="24"/>
          <w:szCs w:val="24"/>
        </w:rPr>
        <w:t>La password viene criptata secondo algoritmi di crittografia scelti in fase di implementazione</w:t>
      </w:r>
      <w:r>
        <w:rPr>
          <w:rFonts w:ascii="Century Gothic" w:hAnsi="Century Gothic" w:cs="Times New Roman"/>
          <w:sz w:val="24"/>
          <w:szCs w:val="24"/>
        </w:rPr>
        <w:t>;</w:t>
      </w:r>
    </w:p>
    <w:p w14:paraId="4F804BC9" w14:textId="77777777" w:rsidR="00FF081A" w:rsidRPr="007B69E9" w:rsidRDefault="00FF081A" w:rsidP="00FF081A">
      <w:pPr>
        <w:pStyle w:val="Paragrafoelenco"/>
        <w:numPr>
          <w:ilvl w:val="1"/>
          <w:numId w:val="15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Il protocollo usato per l’accesso al sito sarà HTTPS, ovvero il sito web girerà su protocollo SSL;</w:t>
      </w:r>
    </w:p>
    <w:p w14:paraId="07E82BA6" w14:textId="77777777" w:rsidR="00FF081A" w:rsidRPr="007B69E9" w:rsidRDefault="00FF081A" w:rsidP="00FF081A">
      <w:pPr>
        <w:pStyle w:val="Paragrafoelenco"/>
        <w:numPr>
          <w:ilvl w:val="0"/>
          <w:numId w:val="12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Performance</w:t>
      </w:r>
    </w:p>
    <w:p w14:paraId="70DF39AC" w14:textId="77777777" w:rsidR="00FF081A" w:rsidRPr="007B69E9" w:rsidRDefault="00FF081A" w:rsidP="00FF081A">
      <w:pPr>
        <w:pStyle w:val="Paragrafoelenco"/>
        <w:numPr>
          <w:ilvl w:val="1"/>
          <w:numId w:val="14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Deve garantire un tempo di risposta per tutte le operazioni di aggiornamento del DB inferiore ad 1s;</w:t>
      </w:r>
    </w:p>
    <w:p w14:paraId="3EB4686E" w14:textId="77777777" w:rsidR="00FF081A" w:rsidRPr="007B69E9" w:rsidRDefault="00FF081A" w:rsidP="00FF081A">
      <w:pPr>
        <w:pStyle w:val="Paragrafoelenco"/>
        <w:numPr>
          <w:ilvl w:val="1"/>
          <w:numId w:val="14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Deve garantire scalabilità in termini di numero di clienti;</w:t>
      </w:r>
    </w:p>
    <w:p w14:paraId="2A1721FF" w14:textId="77777777" w:rsidR="00FF081A" w:rsidRPr="007B69E9" w:rsidRDefault="00FF081A" w:rsidP="00FF081A">
      <w:pPr>
        <w:pStyle w:val="Paragrafoelenco"/>
        <w:numPr>
          <w:ilvl w:val="0"/>
          <w:numId w:val="12"/>
        </w:numPr>
        <w:jc w:val="both"/>
        <w:rPr>
          <w:rFonts w:ascii="Century Gothic" w:hAnsi="Century Gothic" w:cs="Times New Roman"/>
          <w:sz w:val="24"/>
          <w:szCs w:val="24"/>
        </w:rPr>
      </w:pPr>
      <w:proofErr w:type="spellStart"/>
      <w:r w:rsidRPr="007B69E9">
        <w:rPr>
          <w:rFonts w:ascii="Century Gothic" w:hAnsi="Century Gothic" w:cs="Times New Roman"/>
          <w:sz w:val="24"/>
          <w:szCs w:val="24"/>
        </w:rPr>
        <w:t>Implementation</w:t>
      </w:r>
      <w:proofErr w:type="spellEnd"/>
    </w:p>
    <w:p w14:paraId="54800BE7" w14:textId="77777777" w:rsidR="00FF081A" w:rsidRPr="007B69E9" w:rsidRDefault="00FF081A" w:rsidP="00FF081A">
      <w:pPr>
        <w:pStyle w:val="Paragrafoelenco"/>
        <w:numPr>
          <w:ilvl w:val="1"/>
          <w:numId w:val="1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Implementa la parte server in linguaggio Java;</w:t>
      </w:r>
    </w:p>
    <w:p w14:paraId="4F5575B5" w14:textId="77777777" w:rsidR="00FF081A" w:rsidRPr="007B69E9" w:rsidRDefault="00FF081A" w:rsidP="00FF081A">
      <w:pPr>
        <w:pStyle w:val="Paragrafoelenco"/>
        <w:numPr>
          <w:ilvl w:val="1"/>
          <w:numId w:val="1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Implementa la parte client in HTML5 e JSP page;</w:t>
      </w:r>
    </w:p>
    <w:p w14:paraId="1C9183F6" w14:textId="37527739" w:rsidR="00FF081A" w:rsidRDefault="00FF081A" w:rsidP="00FF081A">
      <w:pPr>
        <w:pStyle w:val="Paragrafoelenco"/>
        <w:numPr>
          <w:ilvl w:val="1"/>
          <w:numId w:val="13"/>
        </w:numPr>
        <w:jc w:val="both"/>
        <w:rPr>
          <w:rFonts w:ascii="Century Gothic" w:hAnsi="Century Gothic" w:cs="Times New Roman"/>
          <w:sz w:val="24"/>
          <w:szCs w:val="24"/>
        </w:rPr>
      </w:pPr>
      <w:r w:rsidRPr="007B69E9">
        <w:rPr>
          <w:rFonts w:ascii="Century Gothic" w:hAnsi="Century Gothic" w:cs="Times New Roman"/>
          <w:sz w:val="24"/>
          <w:szCs w:val="24"/>
        </w:rPr>
        <w:t>Gestisce i dati con l’uso del DBMS MySQL</w:t>
      </w:r>
      <w:r>
        <w:rPr>
          <w:rFonts w:ascii="Century Gothic" w:hAnsi="Century Gothic" w:cs="Times New Roman"/>
          <w:sz w:val="24"/>
          <w:szCs w:val="24"/>
        </w:rPr>
        <w:t>.</w:t>
      </w:r>
    </w:p>
    <w:p w14:paraId="56384B4E" w14:textId="4F7B48FF" w:rsidR="00FF081A" w:rsidRPr="00FF081A" w:rsidRDefault="00FF081A" w:rsidP="00FF081A">
      <w:pPr>
        <w:spacing w:after="160" w:line="259" w:lineRule="auto"/>
        <w:rPr>
          <w:rFonts w:ascii="Century Gothic" w:hAnsi="Century Gothic" w:cs="Times New Roman"/>
          <w:sz w:val="24"/>
          <w:szCs w:val="24"/>
        </w:rPr>
      </w:pPr>
      <w:r>
        <w:rPr>
          <w:rFonts w:ascii="Century Gothic" w:hAnsi="Century Gothic" w:cs="Times New Roman"/>
          <w:sz w:val="24"/>
          <w:szCs w:val="24"/>
        </w:rPr>
        <w:br w:type="page"/>
      </w:r>
    </w:p>
    <w:p w14:paraId="15803ABA" w14:textId="77777777" w:rsidR="00FF081A" w:rsidRPr="007B69E9" w:rsidRDefault="00FF081A" w:rsidP="00FF081A">
      <w:pPr>
        <w:pStyle w:val="Paragrafoelenco"/>
        <w:ind w:left="1440"/>
        <w:rPr>
          <w:rFonts w:ascii="Century Gothic" w:hAnsi="Century Gothic" w:cs="Times New Roman"/>
          <w:sz w:val="24"/>
          <w:szCs w:val="24"/>
        </w:rPr>
      </w:pPr>
    </w:p>
    <w:p w14:paraId="5954D3A9" w14:textId="77777777" w:rsidR="00FF081A" w:rsidRPr="00FF081A" w:rsidRDefault="00FF081A" w:rsidP="00FF081A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47818ADA" w14:textId="63BA66E7" w:rsidR="00B9215F" w:rsidRDefault="00FF081A" w:rsidP="00FF081A">
      <w:pPr>
        <w:pStyle w:val="Paragrafoelenco"/>
        <w:numPr>
          <w:ilvl w:val="1"/>
          <w:numId w:val="3"/>
        </w:numPr>
        <w:outlineLvl w:val="1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24" w:name="_Toc166686021"/>
      <w:r w:rsidRPr="00FF081A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System Models</w:t>
      </w:r>
      <w:bookmarkEnd w:id="24"/>
    </w:p>
    <w:p w14:paraId="5215AF82" w14:textId="77777777" w:rsidR="00FF081A" w:rsidRDefault="00FF081A" w:rsidP="00FF081A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42C80222" w14:textId="0E06B629" w:rsidR="00FF081A" w:rsidRDefault="00FF081A" w:rsidP="00FF081A">
      <w:pP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noProof/>
          <w:color w:val="1F4E79"/>
          <w:kern w:val="0"/>
          <w:sz w:val="36"/>
          <w:szCs w:val="36"/>
          <w:u w:val="single" w:color="1F4E7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86F446" wp14:editId="5808CDF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080760" cy="0"/>
                <wp:effectExtent l="0" t="0" r="0" b="0"/>
                <wp:wrapNone/>
                <wp:docPr id="313072356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9749C" id="Connettore diritto 2" o:spid="_x0000_s1026" style="position:absolute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0" to="478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480E4869" w14:textId="459C33D2" w:rsidR="00FF081A" w:rsidRPr="00FF081A" w:rsidRDefault="00FF081A" w:rsidP="00FF081A">
      <w:pPr>
        <w:pStyle w:val="Paragrafoelenco"/>
        <w:numPr>
          <w:ilvl w:val="2"/>
          <w:numId w:val="3"/>
        </w:numPr>
        <w:outlineLvl w:val="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25" w:name="_Toc166686022"/>
      <w:proofErr w:type="spellStart"/>
      <w:r w:rsidRPr="00FF081A"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t>Scenarios</w:t>
      </w:r>
      <w:bookmarkEnd w:id="25"/>
      <w:proofErr w:type="spellEnd"/>
    </w:p>
    <w:p w14:paraId="1009AFF4" w14:textId="77777777" w:rsidR="00FF081A" w:rsidRPr="00836F22" w:rsidRDefault="00FF081A" w:rsidP="00FF081A">
      <w:pPr>
        <w:pStyle w:val="Titolo2"/>
        <w:rPr>
          <w:rFonts w:ascii="Century Gothic" w:hAnsi="Century Gothic"/>
          <w:sz w:val="2"/>
          <w:szCs w:val="2"/>
        </w:rPr>
      </w:pPr>
      <w:bookmarkStart w:id="26" w:name="_Toc165650782"/>
      <w:bookmarkStart w:id="27" w:name="_Toc166685678"/>
      <w:bookmarkStart w:id="28" w:name="_Toc166686023"/>
      <w:r w:rsidRPr="00836F22">
        <w:rPr>
          <w:rFonts w:ascii="Century Gothic" w:hAnsi="Century Gothic"/>
          <w:sz w:val="2"/>
          <w:szCs w:val="2"/>
        </w:rPr>
        <w:t>SC_1</w:t>
      </w:r>
      <w:bookmarkEnd w:id="26"/>
      <w:bookmarkEnd w:id="27"/>
      <w:bookmarkEnd w:id="28"/>
    </w:p>
    <w:tbl>
      <w:tblPr>
        <w:tblW w:w="92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880"/>
        <w:gridCol w:w="960"/>
        <w:gridCol w:w="1280"/>
        <w:gridCol w:w="2620"/>
      </w:tblGrid>
      <w:tr w:rsidR="00FF081A" w:rsidRPr="007E5834" w14:paraId="07C1C2E1" w14:textId="77777777" w:rsidTr="00AC4C12">
        <w:trPr>
          <w:trHeight w:val="300"/>
          <w:jc w:val="center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EAFD026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SC_1</w:t>
            </w:r>
          </w:p>
        </w:tc>
        <w:tc>
          <w:tcPr>
            <w:tcW w:w="3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9D1179A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Descrizione:   </w:t>
            </w:r>
            <w:proofErr w:type="gramEnd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Visualizzazione e acquisto prodotto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0583219A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2ACBC55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9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FF081A" w:rsidRPr="007E5834" w14:paraId="0DA4E644" w14:textId="77777777" w:rsidTr="00AC4C12">
        <w:trPr>
          <w:trHeight w:val="300"/>
          <w:jc w:val="center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5DD57B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D39BD0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7A0D4304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9D0E317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FF081A" w:rsidRPr="007E5834" w14:paraId="372BB282" w14:textId="77777777" w:rsidTr="00AC4C12">
        <w:trPr>
          <w:trHeight w:val="300"/>
          <w:jc w:val="center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226A51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554DF6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49CBA79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BAA8135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FF081A" w:rsidRPr="007E5834" w14:paraId="7B91D040" w14:textId="77777777" w:rsidTr="00AC4C12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26C006B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Partecipanti:</w:t>
            </w:r>
          </w:p>
        </w:tc>
        <w:tc>
          <w:tcPr>
            <w:tcW w:w="77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458BE86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(Utente generico)</w:t>
            </w:r>
          </w:p>
        </w:tc>
      </w:tr>
      <w:tr w:rsidR="00FF081A" w:rsidRPr="007E5834" w14:paraId="280E875F" w14:textId="77777777" w:rsidTr="00AC4C12">
        <w:trPr>
          <w:trHeight w:val="300"/>
          <w:jc w:val="center"/>
        </w:trPr>
        <w:tc>
          <w:tcPr>
            <w:tcW w:w="92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3EF2296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</w:t>
            </w:r>
          </w:p>
        </w:tc>
      </w:tr>
      <w:tr w:rsidR="00FF081A" w:rsidRPr="007E5834" w14:paraId="0FB521D3" w14:textId="77777777" w:rsidTr="00AC4C12">
        <w:trPr>
          <w:trHeight w:val="300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06C07CD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B74177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</w:t>
            </w:r>
          </w:p>
        </w:tc>
      </w:tr>
      <w:tr w:rsidR="00FF081A" w:rsidRPr="007E5834" w14:paraId="4EE9CE3A" w14:textId="77777777" w:rsidTr="00AC4C12">
        <w:trPr>
          <w:trHeight w:val="684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2DF5D3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esplora il catalogo dei prodotti e seleziona "Le cosmicomiche".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3E07DE59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48BB950A" w14:textId="77777777" w:rsidTr="00AC4C12">
        <w:trPr>
          <w:trHeight w:val="1308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7A99755D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385902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 la visualizzazione in primo piano del prodotto selezionato da Mario, corredato dai suoi dettagli e con la possibilità di acquistarne la quantità desiderata.</w:t>
            </w:r>
          </w:p>
        </w:tc>
      </w:tr>
      <w:tr w:rsidR="00FF081A" w:rsidRPr="007E5834" w14:paraId="2E83DC44" w14:textId="77777777" w:rsidTr="00AC4C12">
        <w:trPr>
          <w:trHeight w:val="672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F518F73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Mario specifica la quantità </w:t>
            </w:r>
            <w:proofErr w:type="gramStart"/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  <w:proofErr w:type="gramEnd"/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del prodotto e procede ad aggiungerlo nel carrello.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6F9216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18D260D5" w14:textId="77777777" w:rsidTr="00AC4C12">
        <w:trPr>
          <w:trHeight w:val="612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3A5E0BE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DAB89CD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aggiunge l'elemento con quantità </w:t>
            </w:r>
            <w:proofErr w:type="gramStart"/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  <w:proofErr w:type="gramEnd"/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al carrello di Mario.</w:t>
            </w:r>
          </w:p>
        </w:tc>
      </w:tr>
      <w:tr w:rsidR="00FF081A" w:rsidRPr="007E5834" w14:paraId="004B39EB" w14:textId="77777777" w:rsidTr="00AC4C12">
        <w:trPr>
          <w:trHeight w:val="744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9D9794F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clicca sull'icona del carrello e lo visualizza aggiornato.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70FB2CE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2B29F110" w14:textId="77777777" w:rsidTr="00AC4C12">
        <w:trPr>
          <w:trHeight w:val="876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0F99EDF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350BB2F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 la visualizzazione del carrello di Mario con la possibilità di invio dell'ordine.</w:t>
            </w:r>
          </w:p>
        </w:tc>
      </w:tr>
      <w:tr w:rsidR="00FF081A" w:rsidRPr="007E5834" w14:paraId="00610E0E" w14:textId="77777777" w:rsidTr="00AC4C12">
        <w:trPr>
          <w:trHeight w:val="576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311B760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procede all'acquisto.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9B49911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34A1E100" w14:textId="77777777" w:rsidTr="00AC4C12">
        <w:trPr>
          <w:trHeight w:val="684"/>
          <w:jc w:val="center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664D048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4971F8C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riceve la richiesta di Mario e invia un feedback come risposta</w:t>
            </w:r>
          </w:p>
        </w:tc>
      </w:tr>
    </w:tbl>
    <w:p w14:paraId="41419E1B" w14:textId="77777777" w:rsidR="00FF081A" w:rsidRDefault="00FF081A" w:rsidP="00FF081A">
      <w:pPr>
        <w:jc w:val="center"/>
        <w:rPr>
          <w:rFonts w:ascii="Century Gothic" w:hAnsi="Century Gothic" w:cs="Times New Roman"/>
          <w:sz w:val="32"/>
          <w:szCs w:val="32"/>
        </w:rPr>
      </w:pPr>
    </w:p>
    <w:p w14:paraId="0D5B5B3C" w14:textId="77777777" w:rsidR="00FF081A" w:rsidRDefault="00FF081A" w:rsidP="00FF081A">
      <w:pPr>
        <w:jc w:val="center"/>
        <w:rPr>
          <w:rFonts w:ascii="Century Gothic" w:hAnsi="Century Gothic" w:cs="Times New Roman"/>
          <w:sz w:val="32"/>
          <w:szCs w:val="32"/>
        </w:rPr>
      </w:pPr>
    </w:p>
    <w:p w14:paraId="04C7D615" w14:textId="77777777" w:rsidR="00FF081A" w:rsidRPr="00C71297" w:rsidRDefault="00FF081A" w:rsidP="00FF081A">
      <w:pPr>
        <w:pStyle w:val="Titolo2"/>
        <w:rPr>
          <w:rFonts w:ascii="Century Gothic" w:hAnsi="Century Gothic" w:cs="Times New Roman"/>
          <w:color w:val="000000" w:themeColor="text1"/>
          <w:sz w:val="2"/>
          <w:szCs w:val="2"/>
        </w:rPr>
      </w:pPr>
      <w:bookmarkStart w:id="29" w:name="_Toc165650783"/>
      <w:bookmarkStart w:id="30" w:name="_Toc166685679"/>
      <w:bookmarkStart w:id="31" w:name="_Toc166686024"/>
      <w:r w:rsidRPr="00C71297">
        <w:rPr>
          <w:rFonts w:ascii="Century Gothic" w:hAnsi="Century Gothic" w:cs="Times New Roman"/>
          <w:color w:val="000000" w:themeColor="text1"/>
          <w:sz w:val="2"/>
          <w:szCs w:val="2"/>
        </w:rPr>
        <w:lastRenderedPageBreak/>
        <w:t>SC_2</w:t>
      </w:r>
      <w:bookmarkEnd w:id="29"/>
      <w:bookmarkEnd w:id="30"/>
      <w:bookmarkEnd w:id="31"/>
    </w:p>
    <w:tbl>
      <w:tblPr>
        <w:tblpPr w:leftFromText="141" w:rightFromText="141" w:vertAnchor="page" w:horzAnchor="margin" w:tblpXSpec="center" w:tblpY="2867"/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880"/>
        <w:gridCol w:w="960"/>
        <w:gridCol w:w="1280"/>
        <w:gridCol w:w="2620"/>
      </w:tblGrid>
      <w:tr w:rsidR="00FF081A" w:rsidRPr="007E5834" w14:paraId="3F0637DF" w14:textId="77777777" w:rsidTr="00AC4C12">
        <w:trPr>
          <w:trHeight w:val="300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16C8979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SC_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3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BE29005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Descrizione:   </w:t>
            </w:r>
            <w:proofErr w:type="gramEnd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Gestione prodotti da amministratore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7DBBD7F8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A594DB1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9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FF081A" w:rsidRPr="007E5834" w14:paraId="77182AB5" w14:textId="77777777" w:rsidTr="00AC4C12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9A452B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5C76A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7741FF59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9EDE933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FF081A" w:rsidRPr="007E5834" w14:paraId="65FDC1BF" w14:textId="77777777" w:rsidTr="00AC4C12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2B5225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FB40F7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6F81062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599527A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Ciro De Luca</w:t>
            </w:r>
          </w:p>
        </w:tc>
      </w:tr>
      <w:tr w:rsidR="00FF081A" w:rsidRPr="007E5834" w14:paraId="7BB48DA2" w14:textId="77777777" w:rsidTr="00AC4C12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2FEBBC4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Partecipanti:</w:t>
            </w:r>
          </w:p>
        </w:tc>
        <w:tc>
          <w:tcPr>
            <w:tcW w:w="77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1761FF4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(Amministratore)</w:t>
            </w:r>
          </w:p>
        </w:tc>
      </w:tr>
      <w:tr w:rsidR="00FF081A" w:rsidRPr="007E5834" w14:paraId="1DA3C5FE" w14:textId="77777777" w:rsidTr="00AC4C12">
        <w:trPr>
          <w:trHeight w:val="300"/>
        </w:trPr>
        <w:tc>
          <w:tcPr>
            <w:tcW w:w="92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8AA7051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</w:t>
            </w:r>
          </w:p>
        </w:tc>
      </w:tr>
      <w:tr w:rsidR="00FF081A" w:rsidRPr="007E5834" w14:paraId="092820D8" w14:textId="77777777" w:rsidTr="00AC4C12">
        <w:trPr>
          <w:trHeight w:val="300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EEF70B3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32C34B2F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</w:t>
            </w:r>
          </w:p>
        </w:tc>
      </w:tr>
      <w:tr w:rsidR="00FF081A" w:rsidRPr="007E5834" w14:paraId="130A489C" w14:textId="77777777" w:rsidTr="00AC4C12">
        <w:trPr>
          <w:trHeight w:val="68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380BEFB" w14:textId="77777777" w:rsidR="00FF081A" w:rsidRPr="00836F22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accede al portale di</w:t>
            </w:r>
          </w:p>
          <w:p w14:paraId="5D2B8C15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amministrazione.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6AA9E6D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66CDA3C0" w14:textId="77777777" w:rsidTr="00AC4C12">
        <w:trPr>
          <w:trHeight w:val="76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0C90557A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82BE3C4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 le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funzionalità da amministratore.</w:t>
            </w:r>
          </w:p>
        </w:tc>
      </w:tr>
      <w:tr w:rsidR="00FF081A" w:rsidRPr="007E5834" w14:paraId="1FEE5C09" w14:textId="77777777" w:rsidTr="00AC4C12">
        <w:trPr>
          <w:trHeight w:val="67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A0FFCE0" w14:textId="77777777" w:rsidR="00FF081A" w:rsidRPr="00836F22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sceglie di visualizzare i</w:t>
            </w:r>
          </w:p>
          <w:p w14:paraId="52650E71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prodotti in magazzino.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9E7E2A4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57A5CF67" w14:textId="77777777" w:rsidTr="00AC4C12">
        <w:trPr>
          <w:trHeight w:val="61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64D906D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8AA6031" w14:textId="77777777" w:rsidR="00FF081A" w:rsidRPr="00836F22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 i</w:t>
            </w:r>
          </w:p>
          <w:p w14:paraId="7B391349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prodotti presenti in magazzino con il loro stato e fornisce la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possibilità di modificarli o aggiungerne di altri.</w:t>
            </w:r>
          </w:p>
        </w:tc>
      </w:tr>
      <w:tr w:rsidR="00FF081A" w:rsidRPr="007E5834" w14:paraId="285733B5" w14:textId="77777777" w:rsidTr="00AC4C12">
        <w:trPr>
          <w:trHeight w:val="74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F12943D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Giorgio sceglie di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modificare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libro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“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Signore degli Anelli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”.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6CD9843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1B69182B" w14:textId="77777777" w:rsidTr="00AC4C12">
        <w:trPr>
          <w:trHeight w:val="876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46779C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0B784AA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invia un modulo con i dati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attuali del prodotto, con la possibilità di modificarli.</w:t>
            </w:r>
          </w:p>
        </w:tc>
      </w:tr>
      <w:tr w:rsidR="00FF081A" w:rsidRPr="007E5834" w14:paraId="303A474A" w14:textId="77777777" w:rsidTr="00AC4C12">
        <w:trPr>
          <w:trHeight w:val="576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9D0FC1F" w14:textId="77777777" w:rsidR="00FF081A" w:rsidRPr="00836F22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compila i campi con le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nuove</w:t>
            </w:r>
          </w:p>
          <w:p w14:paraId="5164EFB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specifiche del prodotto e invia i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dati.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84D1563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755FF5DF" w14:textId="77777777" w:rsidTr="00AC4C12">
        <w:trPr>
          <w:trHeight w:val="68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6CDB0EF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44"/>
                <w:szCs w:val="44"/>
                <w:lang w:eastAsia="it-IT"/>
                <w14:ligatures w14:val="none"/>
              </w:rPr>
            </w:pP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C098C80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riceve il modulo, salva il prodotto nel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database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manda un </w:t>
            </w:r>
            <w:proofErr w:type="gramStart"/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feedback</w:t>
            </w:r>
            <w:proofErr w:type="gramEnd"/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a Giorgio.</w:t>
            </w:r>
          </w:p>
        </w:tc>
      </w:tr>
    </w:tbl>
    <w:p w14:paraId="7D685103" w14:textId="77777777" w:rsidR="00FF081A" w:rsidRPr="00C71297" w:rsidRDefault="00FF081A" w:rsidP="00FF081A">
      <w:pPr>
        <w:pStyle w:val="Titolo2"/>
        <w:rPr>
          <w:rFonts w:ascii="Century Gothic" w:eastAsia="Droid Sans" w:hAnsi="Century Gothic"/>
          <w:color w:val="000000" w:themeColor="text1"/>
          <w:kern w:val="0"/>
          <w:sz w:val="2"/>
          <w:szCs w:val="2"/>
          <w:u w:val="single" w:color="1F4E79"/>
        </w:rPr>
      </w:pPr>
      <w:bookmarkStart w:id="32" w:name="_Toc165650784"/>
      <w:bookmarkStart w:id="33" w:name="_Toc166685680"/>
      <w:bookmarkStart w:id="34" w:name="_Toc166686025"/>
      <w:r w:rsidRPr="00C71297">
        <w:rPr>
          <w:rFonts w:ascii="Century Gothic" w:eastAsia="Droid Sans" w:hAnsi="Century Gothic"/>
          <w:color w:val="000000" w:themeColor="text1"/>
          <w:kern w:val="0"/>
          <w:sz w:val="2"/>
          <w:szCs w:val="2"/>
        </w:rPr>
        <w:lastRenderedPageBreak/>
        <w:t>SC_3</w:t>
      </w:r>
      <w:bookmarkEnd w:id="32"/>
      <w:bookmarkEnd w:id="33"/>
      <w:bookmarkEnd w:id="34"/>
    </w:p>
    <w:p w14:paraId="25F8DA99" w14:textId="77777777" w:rsidR="00FF081A" w:rsidRDefault="00FF081A" w:rsidP="00FF081A">
      <w:pPr>
        <w:keepNext/>
        <w:keepLines/>
        <w:spacing w:before="120" w:after="120" w:line="360" w:lineRule="auto"/>
        <w:jc w:val="center"/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tbl>
      <w:tblPr>
        <w:tblpPr w:leftFromText="141" w:rightFromText="141" w:vertAnchor="page" w:horzAnchor="margin" w:tblpXSpec="center" w:tblpY="2550"/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880"/>
        <w:gridCol w:w="960"/>
        <w:gridCol w:w="1280"/>
        <w:gridCol w:w="2620"/>
      </w:tblGrid>
      <w:tr w:rsidR="00FF081A" w:rsidRPr="007E5834" w14:paraId="4FBC88CA" w14:textId="77777777" w:rsidTr="00AC4C12">
        <w:trPr>
          <w:trHeight w:val="300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6E6F8D2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SC_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3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5E476F0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Descrizione:   </w:t>
            </w:r>
            <w:proofErr w:type="gramEnd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</w:t>
            </w: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Elezione nuovo amministratore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8B3CF8B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52DF92B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9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FF081A" w:rsidRPr="007E5834" w14:paraId="71D89AC2" w14:textId="77777777" w:rsidTr="00AC4C12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D880A2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CB72C3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71FE673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7CBD5D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FF081A" w:rsidRPr="007E5834" w14:paraId="1C5F8A14" w14:textId="77777777" w:rsidTr="00AC4C12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B60103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517F5E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3902A97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CBEBCD8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FF081A" w:rsidRPr="007E5834" w14:paraId="4279A8C2" w14:textId="77777777" w:rsidTr="00AC4C12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840F26A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Partecipanti:</w:t>
            </w:r>
          </w:p>
        </w:tc>
        <w:tc>
          <w:tcPr>
            <w:tcW w:w="77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0EA09B7C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(Amministratore), Michele (Utente generico)</w:t>
            </w:r>
          </w:p>
        </w:tc>
      </w:tr>
      <w:tr w:rsidR="00FF081A" w:rsidRPr="007E5834" w14:paraId="0A6795F1" w14:textId="77777777" w:rsidTr="00AC4C12">
        <w:trPr>
          <w:trHeight w:val="300"/>
        </w:trPr>
        <w:tc>
          <w:tcPr>
            <w:tcW w:w="92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04BE39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</w:t>
            </w:r>
          </w:p>
        </w:tc>
      </w:tr>
      <w:tr w:rsidR="00FF081A" w:rsidRPr="007E5834" w14:paraId="4227C08A" w14:textId="77777777" w:rsidTr="00AC4C12">
        <w:trPr>
          <w:trHeight w:val="300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2EFEFD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09D16BF8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</w:t>
            </w:r>
          </w:p>
        </w:tc>
      </w:tr>
      <w:tr w:rsidR="00FF081A" w:rsidRPr="007E5834" w14:paraId="0A309687" w14:textId="77777777" w:rsidTr="00AC4C12">
        <w:trPr>
          <w:trHeight w:val="68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A1257DC" w14:textId="77777777" w:rsidR="00FF081A" w:rsidRPr="00836F22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accede al portale di</w:t>
            </w:r>
          </w:p>
          <w:p w14:paraId="7CC151B5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amministrazione.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F689533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42EED083" w14:textId="77777777" w:rsidTr="00AC4C12">
        <w:trPr>
          <w:trHeight w:val="76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050B7A16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4574495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 le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funzionalità da amministratore.</w:t>
            </w:r>
          </w:p>
        </w:tc>
      </w:tr>
      <w:tr w:rsidR="00FF081A" w:rsidRPr="007E5834" w14:paraId="54E18D31" w14:textId="77777777" w:rsidTr="00AC4C12">
        <w:trPr>
          <w:trHeight w:val="67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EC1F6E6" w14:textId="77777777" w:rsidR="00FF081A" w:rsidRPr="00C71297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sceglie di visualizzare la lista</w:t>
            </w:r>
          </w:p>
          <w:p w14:paraId="5229B011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di tutti i profili registrati.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4546634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56A61EF1" w14:textId="77777777" w:rsidTr="00AC4C12">
        <w:trPr>
          <w:trHeight w:val="61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BF26265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CB5B57A" w14:textId="77777777" w:rsidR="00FF081A" w:rsidRPr="00C71297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</w:t>
            </w:r>
          </w:p>
          <w:p w14:paraId="71FFDBAA" w14:textId="77777777" w:rsidR="00FF081A" w:rsidRPr="00C71297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 lista dei profili registrati con i loro dati e fornisce la</w:t>
            </w:r>
          </w:p>
          <w:p w14:paraId="7F9AFA7F" w14:textId="77777777" w:rsidR="00FF081A" w:rsidRPr="00C71297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possibilità di eleggere un profilo come nuovo</w:t>
            </w:r>
          </w:p>
          <w:p w14:paraId="7788D025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amministratore.</w:t>
            </w:r>
          </w:p>
        </w:tc>
      </w:tr>
      <w:tr w:rsidR="00FF081A" w:rsidRPr="007E5834" w14:paraId="38CB1003" w14:textId="77777777" w:rsidTr="00AC4C12">
        <w:trPr>
          <w:trHeight w:val="74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DFDD500" w14:textId="77777777" w:rsidR="00FF081A" w:rsidRPr="00C71297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Giorgio scorre la lista, trova il profilo di</w:t>
            </w:r>
          </w:p>
          <w:p w14:paraId="4DE1257C" w14:textId="77777777" w:rsidR="00FF081A" w:rsidRPr="00C71297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Michele e seleziona l’opzione per</w:t>
            </w:r>
          </w:p>
          <w:p w14:paraId="5167E0A2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eleggerlo come amministratore.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92197D9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089ED6F6" w14:textId="77777777" w:rsidTr="00AC4C12">
        <w:trPr>
          <w:trHeight w:val="876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132150F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95ED5B6" w14:textId="77777777" w:rsidR="00FF081A" w:rsidRPr="00C71297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riceve la richiesta di Giorgio ed elegge come</w:t>
            </w:r>
          </w:p>
          <w:p w14:paraId="26398B39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nuovo amministratore Michele.</w:t>
            </w:r>
          </w:p>
        </w:tc>
      </w:tr>
    </w:tbl>
    <w:p w14:paraId="50A95942" w14:textId="77777777" w:rsidR="00FF081A" w:rsidRPr="005228E2" w:rsidRDefault="00FF081A" w:rsidP="00FF081A">
      <w:pPr>
        <w:pStyle w:val="Titolo2"/>
        <w:rPr>
          <w:rFonts w:ascii="Century Gothic" w:eastAsia="Droid Sans" w:hAnsi="Century Gothic"/>
          <w:color w:val="000000" w:themeColor="text1"/>
          <w:kern w:val="0"/>
          <w:sz w:val="2"/>
          <w:szCs w:val="2"/>
        </w:rPr>
      </w:pPr>
      <w:bookmarkStart w:id="35" w:name="_Toc165650785"/>
      <w:bookmarkStart w:id="36" w:name="_Toc166685681"/>
      <w:bookmarkStart w:id="37" w:name="_Toc166686026"/>
      <w:r w:rsidRPr="005228E2">
        <w:rPr>
          <w:rFonts w:ascii="Century Gothic" w:eastAsia="Droid Sans" w:hAnsi="Century Gothic"/>
          <w:color w:val="000000" w:themeColor="text1"/>
          <w:kern w:val="0"/>
          <w:sz w:val="2"/>
          <w:szCs w:val="2"/>
        </w:rPr>
        <w:lastRenderedPageBreak/>
        <w:t>SC_4</w:t>
      </w:r>
      <w:bookmarkEnd w:id="35"/>
      <w:bookmarkEnd w:id="36"/>
      <w:bookmarkEnd w:id="37"/>
    </w:p>
    <w:tbl>
      <w:tblPr>
        <w:tblpPr w:leftFromText="141" w:rightFromText="141" w:vertAnchor="page" w:horzAnchor="margin" w:tblpXSpec="center" w:tblpY="2550"/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880"/>
        <w:gridCol w:w="960"/>
        <w:gridCol w:w="1280"/>
        <w:gridCol w:w="2620"/>
      </w:tblGrid>
      <w:tr w:rsidR="00FF081A" w:rsidRPr="007E5834" w14:paraId="1E56E6F9" w14:textId="77777777" w:rsidTr="00AC4C12">
        <w:trPr>
          <w:trHeight w:val="300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BD2142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SC_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3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55C6B46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Descrizione:   </w:t>
            </w:r>
            <w:proofErr w:type="gramEnd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Ricerca dei prodotti per genere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58C1202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99B8555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9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FF081A" w:rsidRPr="007E5834" w14:paraId="2912BD07" w14:textId="77777777" w:rsidTr="00AC4C12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E790D0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AB316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E94602A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D3A1A61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FF081A" w:rsidRPr="007E5834" w14:paraId="57A4038D" w14:textId="77777777" w:rsidTr="00AC4C12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EA7B73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8ED6AD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6CE73E7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9414293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Ciro De Luca</w:t>
            </w:r>
          </w:p>
        </w:tc>
      </w:tr>
      <w:tr w:rsidR="00FF081A" w:rsidRPr="007E5834" w14:paraId="0869EACB" w14:textId="77777777" w:rsidTr="00AC4C12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A2925B1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Partecipanti:</w:t>
            </w:r>
          </w:p>
        </w:tc>
        <w:tc>
          <w:tcPr>
            <w:tcW w:w="77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797DF9A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(Utente generico)</w:t>
            </w:r>
          </w:p>
        </w:tc>
      </w:tr>
      <w:tr w:rsidR="00FF081A" w:rsidRPr="007E5834" w14:paraId="44BCE870" w14:textId="77777777" w:rsidTr="00AC4C12">
        <w:trPr>
          <w:trHeight w:val="300"/>
        </w:trPr>
        <w:tc>
          <w:tcPr>
            <w:tcW w:w="92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62612B09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</w:t>
            </w:r>
          </w:p>
        </w:tc>
      </w:tr>
      <w:tr w:rsidR="00FF081A" w:rsidRPr="007E5834" w14:paraId="05EC9293" w14:textId="77777777" w:rsidTr="00AC4C12">
        <w:trPr>
          <w:trHeight w:val="300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1E2DE74F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620F7446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</w:t>
            </w:r>
          </w:p>
        </w:tc>
      </w:tr>
      <w:tr w:rsidR="00FF081A" w:rsidRPr="007E5834" w14:paraId="0BADFB03" w14:textId="77777777" w:rsidTr="00AC4C12">
        <w:trPr>
          <w:trHeight w:val="68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FBFCF84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apre l’homepage del sito e desidera visualizzare i prodotti filtrati in base a una determinata categoria.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5C88EB0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71219204" w14:textId="77777777" w:rsidTr="00AC4C12">
        <w:trPr>
          <w:trHeight w:val="76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C8358CA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5F207C9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invia come risposta una pagina contenente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 libri consigliati del momento ed una barra di navigazione che contiene una sezione per la scelta di un determinato genere.</w:t>
            </w:r>
          </w:p>
        </w:tc>
      </w:tr>
      <w:tr w:rsidR="00FF081A" w:rsidRPr="007E5834" w14:paraId="2886C518" w14:textId="77777777" w:rsidTr="00AC4C12">
        <w:trPr>
          <w:trHeight w:val="67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FEBA82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clicca sulla sezione dei generi.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E9EAE04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06073114" w14:textId="77777777" w:rsidTr="00AC4C12">
        <w:trPr>
          <w:trHeight w:val="61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543E416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8920CF1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restituisce una pagina contenente i vari generi dei libri presenti nel catalogo.</w:t>
            </w:r>
          </w:p>
        </w:tc>
      </w:tr>
      <w:tr w:rsidR="00FF081A" w:rsidRPr="007E5834" w14:paraId="325C7FB0" w14:textId="77777777" w:rsidTr="00AC4C12">
        <w:trPr>
          <w:trHeight w:val="74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CF2703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sceglie il genere “Horror”.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BC8687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061FA646" w14:textId="77777777" w:rsidTr="00AC4C12">
        <w:trPr>
          <w:trHeight w:val="876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19B505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E65E56E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riceve la richiesta di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 w:rsidRPr="00C71297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e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mostra una pagina con tutti i libri del genere “Horror”.</w:t>
            </w:r>
          </w:p>
        </w:tc>
      </w:tr>
    </w:tbl>
    <w:p w14:paraId="073A81D5" w14:textId="77777777" w:rsidR="00FF081A" w:rsidRPr="00920484" w:rsidRDefault="00FF081A" w:rsidP="00FF081A">
      <w:pPr>
        <w:pStyle w:val="Titolo2"/>
        <w:rPr>
          <w:rFonts w:ascii="Century Gothic" w:eastAsia="Droid Sans" w:hAnsi="Century Gothic"/>
          <w:color w:val="000000" w:themeColor="text1"/>
          <w:kern w:val="0"/>
          <w:sz w:val="2"/>
          <w:szCs w:val="2"/>
        </w:rPr>
      </w:pPr>
      <w:bookmarkStart w:id="38" w:name="_Toc165650786"/>
      <w:bookmarkStart w:id="39" w:name="_Toc166685682"/>
      <w:bookmarkStart w:id="40" w:name="_Toc166686027"/>
      <w:r w:rsidRPr="00920484">
        <w:rPr>
          <w:rFonts w:ascii="Century Gothic" w:eastAsia="Droid Sans" w:hAnsi="Century Gothic"/>
          <w:color w:val="000000" w:themeColor="text1"/>
          <w:kern w:val="0"/>
          <w:sz w:val="2"/>
          <w:szCs w:val="2"/>
        </w:rPr>
        <w:lastRenderedPageBreak/>
        <w:t>SC_5</w:t>
      </w:r>
      <w:bookmarkEnd w:id="38"/>
      <w:bookmarkEnd w:id="39"/>
      <w:bookmarkEnd w:id="40"/>
    </w:p>
    <w:p w14:paraId="6A9376E8" w14:textId="77777777" w:rsidR="00FF081A" w:rsidRDefault="00FF081A" w:rsidP="00FF081A">
      <w:pPr>
        <w:keepNext/>
        <w:keepLines/>
        <w:spacing w:before="120" w:after="120" w:line="360" w:lineRule="auto"/>
        <w:jc w:val="center"/>
        <w:outlineLvl w:val="0"/>
        <w:rPr>
          <w:rFonts w:ascii="Century Gothic" w:eastAsia="Droid Sans" w:hAnsi="Century Gothic"/>
          <w:color w:val="1F4E79"/>
          <w:kern w:val="0"/>
          <w:sz w:val="36"/>
          <w:szCs w:val="36"/>
          <w:u w:val="single" w:color="1F4E79"/>
        </w:rPr>
      </w:pPr>
    </w:p>
    <w:tbl>
      <w:tblPr>
        <w:tblpPr w:leftFromText="141" w:rightFromText="141" w:vertAnchor="page" w:horzAnchor="margin" w:tblpXSpec="center" w:tblpY="2867"/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2880"/>
        <w:gridCol w:w="960"/>
        <w:gridCol w:w="1280"/>
        <w:gridCol w:w="2620"/>
      </w:tblGrid>
      <w:tr w:rsidR="00FF081A" w:rsidRPr="007E5834" w14:paraId="765732EC" w14:textId="77777777" w:rsidTr="00AC4C12">
        <w:trPr>
          <w:trHeight w:val="300"/>
        </w:trPr>
        <w:tc>
          <w:tcPr>
            <w:tcW w:w="1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6459AC4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SC_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38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74F2E0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Descrizione:   </w:t>
            </w:r>
            <w:proofErr w:type="gramEnd"/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Modifica informazioni personali           utente generico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3A6117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4FA0323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9</w:t>
            </w: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FF081A" w:rsidRPr="007E5834" w14:paraId="10C95676" w14:textId="77777777" w:rsidTr="00AC4C12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498671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B75685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317F125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2F0891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FF081A" w:rsidRPr="007E5834" w14:paraId="63400106" w14:textId="77777777" w:rsidTr="00AC4C12">
        <w:trPr>
          <w:trHeight w:val="300"/>
        </w:trPr>
        <w:tc>
          <w:tcPr>
            <w:tcW w:w="1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06AB6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8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EB8E7F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68C6A1C9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7397B68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FF081A" w:rsidRPr="007E5834" w14:paraId="78A74C9C" w14:textId="77777777" w:rsidTr="00AC4C12">
        <w:trPr>
          <w:trHeight w:val="30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9741E85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Partecipanti:</w:t>
            </w:r>
          </w:p>
        </w:tc>
        <w:tc>
          <w:tcPr>
            <w:tcW w:w="77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66C397E6" w14:textId="77777777" w:rsidR="00FF081A" w:rsidRPr="007E5834" w:rsidRDefault="00FF081A" w:rsidP="00AC4C12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(Utente generico)</w:t>
            </w:r>
          </w:p>
        </w:tc>
      </w:tr>
      <w:tr w:rsidR="00FF081A" w:rsidRPr="007E5834" w14:paraId="4F7DD629" w14:textId="77777777" w:rsidTr="00AC4C12">
        <w:trPr>
          <w:trHeight w:val="300"/>
        </w:trPr>
        <w:tc>
          <w:tcPr>
            <w:tcW w:w="928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532F8C1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</w:t>
            </w:r>
          </w:p>
        </w:tc>
      </w:tr>
      <w:tr w:rsidR="00FF081A" w:rsidRPr="007E5834" w14:paraId="42249C47" w14:textId="77777777" w:rsidTr="00AC4C12">
        <w:trPr>
          <w:trHeight w:val="300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298DB8C4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3CF5F0D3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</w:t>
            </w:r>
          </w:p>
        </w:tc>
      </w:tr>
      <w:tr w:rsidR="00FF081A" w:rsidRPr="007E5834" w14:paraId="72C9E502" w14:textId="77777777" w:rsidTr="00AC4C12">
        <w:trPr>
          <w:trHeight w:val="68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18C308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accede al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 propria area privata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A2E71A0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7D8D835F" w14:textId="77777777" w:rsidTr="00AC4C12">
        <w:trPr>
          <w:trHeight w:val="76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bottom"/>
            <w:hideMark/>
          </w:tcPr>
          <w:p w14:paraId="46636E6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F8FDFE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invia come risposta una pagina contenente le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funzionalità da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utente generico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FF081A" w:rsidRPr="007E5834" w14:paraId="6F95EC5B" w14:textId="77777777" w:rsidTr="00AC4C12">
        <w:trPr>
          <w:trHeight w:val="67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8F5C76D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sceglie di visualizzare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le proprie informazioni personali.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7F07A70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22EE3402" w14:textId="77777777" w:rsidTr="00AC4C12">
        <w:trPr>
          <w:trHeight w:val="612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5995ECF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7D71FDD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invia come risposta una pagina contenente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le informazioni personali indicate da Mario in fase di registrazione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e fornisce la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possibilità di modificarl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e.</w:t>
            </w:r>
          </w:p>
        </w:tc>
      </w:tr>
      <w:tr w:rsidR="00FF081A" w:rsidRPr="007E5834" w14:paraId="25139FF7" w14:textId="77777777" w:rsidTr="00AC4C12">
        <w:trPr>
          <w:trHeight w:val="74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74DF896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 clicca sull’icona per la modifica dei dati.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5464D62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1E53E997" w14:textId="77777777" w:rsidTr="00AC4C12">
        <w:trPr>
          <w:trHeight w:val="876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CEC87D7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9243D64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invia un modulo con i dati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attuali di Mario, con la possibilità di modificarli.</w:t>
            </w:r>
          </w:p>
        </w:tc>
      </w:tr>
      <w:tr w:rsidR="00FF081A" w:rsidRPr="007E5834" w14:paraId="3C7FA388" w14:textId="77777777" w:rsidTr="00AC4C12">
        <w:trPr>
          <w:trHeight w:val="576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4350B8B" w14:textId="77777777" w:rsidR="00FF081A" w:rsidRPr="00836F22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Mario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compila i campi con le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nuove</w:t>
            </w:r>
          </w:p>
          <w:p w14:paraId="52088420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informazioni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e invia i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dati.</w:t>
            </w: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BC1950B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7E5834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FF081A" w:rsidRPr="007E5834" w14:paraId="496FD714" w14:textId="77777777" w:rsidTr="00AC4C12">
        <w:trPr>
          <w:trHeight w:val="684"/>
        </w:trPr>
        <w:tc>
          <w:tcPr>
            <w:tcW w:w="44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7B17EC3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 w:themeColor="text1"/>
                <w:kern w:val="0"/>
                <w:sz w:val="44"/>
                <w:szCs w:val="44"/>
                <w:lang w:eastAsia="it-IT"/>
                <w14:ligatures w14:val="none"/>
              </w:rPr>
            </w:pPr>
          </w:p>
        </w:tc>
        <w:tc>
          <w:tcPr>
            <w:tcW w:w="486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F58B6F6" w14:textId="77777777" w:rsidR="00FF081A" w:rsidRPr="007E5834" w:rsidRDefault="00FF081A" w:rsidP="00AC4C12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sistema riceve il modulo, salva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le informazioni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nel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database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manda un </w:t>
            </w:r>
            <w:proofErr w:type="gramStart"/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feedback</w:t>
            </w:r>
            <w:proofErr w:type="gramEnd"/>
            <w:r w:rsidRPr="00836F22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a Giorgio.</w:t>
            </w:r>
          </w:p>
        </w:tc>
      </w:tr>
    </w:tbl>
    <w:p w14:paraId="58279D8F" w14:textId="62854111" w:rsidR="00494A3A" w:rsidRDefault="00494A3A" w:rsidP="00FF081A">
      <w:pPr>
        <w:pStyle w:val="Paragrafoelenco"/>
        <w:ind w:left="1224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2D1E2170" w14:textId="77777777" w:rsidR="00494A3A" w:rsidRDefault="00494A3A">
      <w:pPr>
        <w:spacing w:after="160" w:line="259" w:lineRule="auto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br w:type="page"/>
      </w:r>
    </w:p>
    <w:p w14:paraId="1CB18D45" w14:textId="2AD764AA" w:rsidR="00FF081A" w:rsidRDefault="00494A3A" w:rsidP="00494A3A">
      <w:pPr>
        <w:pStyle w:val="Paragrafoelenco"/>
        <w:numPr>
          <w:ilvl w:val="2"/>
          <w:numId w:val="3"/>
        </w:numPr>
        <w:outlineLvl w:val="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  <w:bookmarkStart w:id="41" w:name="_Toc166686028"/>
      <w:r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  <w:lastRenderedPageBreak/>
        <w:t>Use Case Model</w:t>
      </w:r>
      <w:bookmarkEnd w:id="41"/>
    </w:p>
    <w:p w14:paraId="64965BCB" w14:textId="77777777" w:rsidR="00494A3A" w:rsidRDefault="00494A3A" w:rsidP="00494A3A">
      <w:pPr>
        <w:pStyle w:val="Paragrafoelenco"/>
        <w:ind w:left="1224"/>
        <w:outlineLvl w:val="2"/>
        <w:rPr>
          <w:rFonts w:ascii="Century Gothic" w:eastAsia="Droid Sans" w:hAnsi="Century Gothic"/>
          <w:i/>
          <w:iCs/>
          <w:color w:val="1F4E79"/>
          <w:kern w:val="0"/>
          <w:sz w:val="36"/>
          <w:szCs w:val="36"/>
          <w:u w:val="single" w:color="1F4E79"/>
        </w:rPr>
      </w:pPr>
    </w:p>
    <w:p w14:paraId="4B6BF594" w14:textId="1A633D78" w:rsidR="00494A3A" w:rsidRDefault="00494A3A" w:rsidP="00494A3A">
      <w:pPr>
        <w:pStyle w:val="Paragrafoelenco"/>
        <w:ind w:left="1224"/>
        <w:jc w:val="both"/>
        <w:outlineLvl w:val="2"/>
        <w:rPr>
          <w:rFonts w:ascii="Century Gothic" w:hAnsi="Century Gothic"/>
          <w:sz w:val="24"/>
          <w:szCs w:val="24"/>
        </w:rPr>
      </w:pPr>
      <w:bookmarkStart w:id="42" w:name="_Toc166686029"/>
      <w:r w:rsidRPr="00494A3A">
        <w:rPr>
          <w:rFonts w:ascii="Century Gothic" w:hAnsi="Century Gothic"/>
          <w:sz w:val="24"/>
          <w:szCs w:val="24"/>
        </w:rPr>
        <w:t>In seguito all’analisi dei requisiti funzionali ricavati a partire dalla</w:t>
      </w:r>
      <w:r>
        <w:rPr>
          <w:rFonts w:ascii="Century Gothic" w:hAnsi="Century Gothic"/>
          <w:sz w:val="24"/>
          <w:szCs w:val="24"/>
        </w:rPr>
        <w:t xml:space="preserve"> </w:t>
      </w:r>
      <w:r w:rsidRPr="00494A3A">
        <w:rPr>
          <w:rFonts w:ascii="Century Gothic" w:hAnsi="Century Gothic"/>
          <w:sz w:val="24"/>
          <w:szCs w:val="24"/>
        </w:rPr>
        <w:t>descrizione del sistema e a valle dell’identificazione dei principali</w:t>
      </w:r>
      <w:r>
        <w:rPr>
          <w:rFonts w:ascii="Century Gothic" w:hAnsi="Century Gothic"/>
          <w:sz w:val="24"/>
          <w:szCs w:val="24"/>
        </w:rPr>
        <w:t xml:space="preserve"> </w:t>
      </w:r>
      <w:r w:rsidRPr="00494A3A">
        <w:rPr>
          <w:rFonts w:ascii="Century Gothic" w:hAnsi="Century Gothic"/>
          <w:sz w:val="24"/>
          <w:szCs w:val="24"/>
        </w:rPr>
        <w:t>scenari ai quali il sistema dovrà assolvere, sono stati di seguito generalizzati i casi d’uso fondamentali che il prodotto software si impegna ad offrire.</w:t>
      </w:r>
      <w:bookmarkEnd w:id="42"/>
    </w:p>
    <w:p w14:paraId="0F46F9A3" w14:textId="77777777" w:rsidR="00494A3A" w:rsidRDefault="00494A3A" w:rsidP="00494A3A">
      <w:pPr>
        <w:pStyle w:val="Paragrafoelenco"/>
        <w:ind w:left="1224"/>
        <w:outlineLvl w:val="2"/>
        <w:rPr>
          <w:rFonts w:ascii="Century Gothic" w:hAnsi="Century Gothic"/>
          <w:sz w:val="24"/>
          <w:szCs w:val="24"/>
        </w:rPr>
      </w:pPr>
    </w:p>
    <w:p w14:paraId="71E7820D" w14:textId="77777777" w:rsidR="00494A3A" w:rsidRDefault="00494A3A" w:rsidP="00494A3A">
      <w:pPr>
        <w:pStyle w:val="Paragrafoelenco"/>
        <w:ind w:left="1224"/>
        <w:outlineLvl w:val="2"/>
        <w:rPr>
          <w:rFonts w:ascii="Century Gothic" w:hAnsi="Century Gothic"/>
          <w:sz w:val="24"/>
          <w:szCs w:val="24"/>
        </w:rPr>
      </w:pPr>
    </w:p>
    <w:p w14:paraId="2534C183" w14:textId="20A19540" w:rsidR="00494A3A" w:rsidRDefault="00494A3A" w:rsidP="00494A3A">
      <w:pPr>
        <w:pStyle w:val="Paragrafoelenco"/>
        <w:ind w:left="1224"/>
        <w:outlineLvl w:val="2"/>
        <w:rPr>
          <w:rFonts w:ascii="Century Gothic" w:hAnsi="Century Gothic"/>
          <w:b/>
          <w:bCs/>
          <w:sz w:val="24"/>
          <w:szCs w:val="24"/>
        </w:rPr>
      </w:pPr>
      <w:r w:rsidRPr="00494A3A">
        <w:rPr>
          <w:rFonts w:ascii="Century Gothic" w:hAnsi="Century Gothic"/>
          <w:b/>
          <w:bCs/>
          <w:sz w:val="24"/>
          <w:szCs w:val="24"/>
        </w:rPr>
        <w:t>● Use case model funzionalità Cliente:</w:t>
      </w:r>
    </w:p>
    <w:p w14:paraId="7ECDB754" w14:textId="28735F10" w:rsidR="00494A3A" w:rsidRDefault="00494A3A" w:rsidP="00494A3A">
      <w:pPr>
        <w:pStyle w:val="Paragrafoelenco"/>
        <w:ind w:left="1224"/>
        <w:outlineLvl w:val="2"/>
        <w:rPr>
          <w:rFonts w:ascii="Century Gothic" w:hAnsi="Century Gothic"/>
          <w:b/>
          <w:bCs/>
          <w:sz w:val="24"/>
          <w:szCs w:val="24"/>
        </w:rPr>
      </w:pPr>
    </w:p>
    <w:p w14:paraId="3615CBA9" w14:textId="35D55492" w:rsidR="00494A3A" w:rsidRDefault="00494A3A" w:rsidP="00494A3A">
      <w:pPr>
        <w:pStyle w:val="Paragrafoelenco"/>
        <w:ind w:left="1224"/>
        <w:jc w:val="center"/>
        <w:outlineLvl w:val="2"/>
        <w:rPr>
          <w:rFonts w:ascii="Century Gothic" w:hAnsi="Century Gothic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57A3BE77" wp14:editId="7DFFBF3C">
            <wp:simplePos x="0" y="0"/>
            <wp:positionH relativeFrom="column">
              <wp:posOffset>166497</wp:posOffset>
            </wp:positionH>
            <wp:positionV relativeFrom="paragraph">
              <wp:posOffset>102489</wp:posOffset>
            </wp:positionV>
            <wp:extent cx="6120130" cy="5097780"/>
            <wp:effectExtent l="0" t="0" r="0" b="7620"/>
            <wp:wrapNone/>
            <wp:docPr id="12691465" name="Immagine 1" descr="Immagine che contiene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465" name="Immagine 1" descr="Immagine che contiene diagramm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18EDC9" w14:textId="77777777" w:rsidR="00494A3A" w:rsidRPr="00494A3A" w:rsidRDefault="00494A3A" w:rsidP="00494A3A"/>
    <w:p w14:paraId="0CEF5E1D" w14:textId="77777777" w:rsidR="00494A3A" w:rsidRPr="00494A3A" w:rsidRDefault="00494A3A" w:rsidP="00494A3A"/>
    <w:p w14:paraId="7C9F34C4" w14:textId="77777777" w:rsidR="00494A3A" w:rsidRPr="00494A3A" w:rsidRDefault="00494A3A" w:rsidP="00494A3A"/>
    <w:p w14:paraId="6E868690" w14:textId="77777777" w:rsidR="00494A3A" w:rsidRPr="00494A3A" w:rsidRDefault="00494A3A" w:rsidP="00494A3A"/>
    <w:p w14:paraId="2897E8D6" w14:textId="77777777" w:rsidR="00494A3A" w:rsidRPr="00494A3A" w:rsidRDefault="00494A3A" w:rsidP="00494A3A"/>
    <w:p w14:paraId="42AD0F42" w14:textId="77777777" w:rsidR="00494A3A" w:rsidRPr="00494A3A" w:rsidRDefault="00494A3A" w:rsidP="00494A3A"/>
    <w:p w14:paraId="219BB1A9" w14:textId="77777777" w:rsidR="00494A3A" w:rsidRPr="00494A3A" w:rsidRDefault="00494A3A" w:rsidP="00494A3A"/>
    <w:p w14:paraId="02F82ABA" w14:textId="77777777" w:rsidR="00494A3A" w:rsidRPr="00494A3A" w:rsidRDefault="00494A3A" w:rsidP="00494A3A"/>
    <w:p w14:paraId="61F46DF6" w14:textId="77777777" w:rsidR="00494A3A" w:rsidRPr="00494A3A" w:rsidRDefault="00494A3A" w:rsidP="00494A3A"/>
    <w:p w14:paraId="10093BE3" w14:textId="77777777" w:rsidR="00494A3A" w:rsidRPr="00494A3A" w:rsidRDefault="00494A3A" w:rsidP="00494A3A"/>
    <w:p w14:paraId="59EA9D26" w14:textId="77777777" w:rsidR="00494A3A" w:rsidRPr="00494A3A" w:rsidRDefault="00494A3A" w:rsidP="00494A3A"/>
    <w:p w14:paraId="25A1F898" w14:textId="77777777" w:rsidR="00494A3A" w:rsidRPr="00494A3A" w:rsidRDefault="00494A3A" w:rsidP="00494A3A"/>
    <w:p w14:paraId="6866CEEA" w14:textId="77777777" w:rsidR="00494A3A" w:rsidRPr="00494A3A" w:rsidRDefault="00494A3A" w:rsidP="00494A3A"/>
    <w:p w14:paraId="2ACE431B" w14:textId="77777777" w:rsidR="00494A3A" w:rsidRPr="00494A3A" w:rsidRDefault="00494A3A" w:rsidP="00494A3A"/>
    <w:p w14:paraId="51F88641" w14:textId="77777777" w:rsidR="00494A3A" w:rsidRPr="00494A3A" w:rsidRDefault="00494A3A" w:rsidP="00494A3A"/>
    <w:p w14:paraId="1D030DDE" w14:textId="77777777" w:rsidR="00494A3A" w:rsidRPr="00494A3A" w:rsidRDefault="00494A3A" w:rsidP="00494A3A"/>
    <w:p w14:paraId="0B7E48AD" w14:textId="77777777" w:rsidR="00494A3A" w:rsidRPr="00494A3A" w:rsidRDefault="00494A3A" w:rsidP="00494A3A"/>
    <w:p w14:paraId="2D8625F2" w14:textId="77777777" w:rsidR="00494A3A" w:rsidRPr="00494A3A" w:rsidRDefault="00494A3A" w:rsidP="00494A3A"/>
    <w:p w14:paraId="279A634E" w14:textId="77777777" w:rsidR="00494A3A" w:rsidRPr="00494A3A" w:rsidRDefault="00494A3A" w:rsidP="00494A3A"/>
    <w:p w14:paraId="0716350B" w14:textId="77777777" w:rsidR="00494A3A" w:rsidRPr="00494A3A" w:rsidRDefault="00494A3A" w:rsidP="00494A3A"/>
    <w:p w14:paraId="0F167CE9" w14:textId="77777777" w:rsidR="00494A3A" w:rsidRPr="00494A3A" w:rsidRDefault="00494A3A" w:rsidP="00494A3A"/>
    <w:p w14:paraId="04E82336" w14:textId="77777777" w:rsidR="00494A3A" w:rsidRPr="00494A3A" w:rsidRDefault="00494A3A" w:rsidP="00494A3A"/>
    <w:p w14:paraId="608A2803" w14:textId="77777777" w:rsidR="00494A3A" w:rsidRPr="00494A3A" w:rsidRDefault="00494A3A" w:rsidP="00494A3A"/>
    <w:p w14:paraId="0C48C065" w14:textId="77777777" w:rsidR="00494A3A" w:rsidRPr="00494A3A" w:rsidRDefault="00494A3A" w:rsidP="00494A3A"/>
    <w:p w14:paraId="31FDB3D8" w14:textId="77777777" w:rsidR="00494A3A" w:rsidRPr="00494A3A" w:rsidRDefault="00494A3A" w:rsidP="00494A3A"/>
    <w:p w14:paraId="4A205787" w14:textId="77777777" w:rsidR="00494A3A" w:rsidRPr="00494A3A" w:rsidRDefault="00494A3A" w:rsidP="00494A3A"/>
    <w:p w14:paraId="5C48BD15" w14:textId="77777777" w:rsidR="00494A3A" w:rsidRPr="00494A3A" w:rsidRDefault="00494A3A" w:rsidP="00494A3A"/>
    <w:p w14:paraId="7CEF03EF" w14:textId="77777777" w:rsidR="00494A3A" w:rsidRPr="00494A3A" w:rsidRDefault="00494A3A" w:rsidP="00494A3A"/>
    <w:p w14:paraId="025A4132" w14:textId="77777777" w:rsidR="00494A3A" w:rsidRPr="00494A3A" w:rsidRDefault="00494A3A" w:rsidP="00494A3A"/>
    <w:p w14:paraId="67D25B53" w14:textId="77777777" w:rsidR="00494A3A" w:rsidRPr="00494A3A" w:rsidRDefault="00494A3A" w:rsidP="00494A3A"/>
    <w:p w14:paraId="6BE12AD0" w14:textId="77777777" w:rsidR="00494A3A" w:rsidRPr="00494A3A" w:rsidRDefault="00494A3A" w:rsidP="00494A3A"/>
    <w:p w14:paraId="4B0E106F" w14:textId="759955FA" w:rsidR="00494A3A" w:rsidRDefault="00494A3A">
      <w:pPr>
        <w:spacing w:after="160" w:line="259" w:lineRule="auto"/>
      </w:pPr>
      <w:r>
        <w:br w:type="page"/>
      </w:r>
    </w:p>
    <w:p w14:paraId="168447FE" w14:textId="77777777" w:rsidR="00494A3A" w:rsidRDefault="00494A3A" w:rsidP="00494A3A">
      <w:pPr>
        <w:jc w:val="right"/>
      </w:pPr>
    </w:p>
    <w:p w14:paraId="41BEC3F3" w14:textId="69A36A87" w:rsidR="00494A3A" w:rsidRDefault="00494A3A" w:rsidP="00494A3A">
      <w:pPr>
        <w:pStyle w:val="Paragrafoelenco"/>
        <w:ind w:left="1224"/>
        <w:outlineLvl w:val="2"/>
        <w:rPr>
          <w:rFonts w:ascii="Century Gothic" w:hAnsi="Century Gothic"/>
          <w:b/>
          <w:bCs/>
          <w:sz w:val="24"/>
          <w:szCs w:val="24"/>
        </w:rPr>
      </w:pPr>
      <w:r w:rsidRPr="00494A3A">
        <w:rPr>
          <w:rFonts w:ascii="Century Gothic" w:hAnsi="Century Gothic"/>
          <w:b/>
          <w:bCs/>
          <w:sz w:val="24"/>
          <w:szCs w:val="24"/>
        </w:rPr>
        <w:t xml:space="preserve">● Use case model funzionalità </w:t>
      </w:r>
      <w:r>
        <w:rPr>
          <w:rFonts w:ascii="Century Gothic" w:hAnsi="Century Gothic"/>
          <w:b/>
          <w:bCs/>
          <w:sz w:val="24"/>
          <w:szCs w:val="24"/>
        </w:rPr>
        <w:t>Amministratore</w:t>
      </w:r>
      <w:r w:rsidRPr="00494A3A">
        <w:rPr>
          <w:rFonts w:ascii="Century Gothic" w:hAnsi="Century Gothic"/>
          <w:b/>
          <w:bCs/>
          <w:sz w:val="24"/>
          <w:szCs w:val="24"/>
        </w:rPr>
        <w:t>:</w:t>
      </w:r>
    </w:p>
    <w:p w14:paraId="3EEF7282" w14:textId="530C2D43" w:rsidR="00494A3A" w:rsidRDefault="00494A3A" w:rsidP="00494A3A">
      <w:pPr>
        <w:pStyle w:val="Paragrafoelenco"/>
        <w:ind w:left="1224"/>
        <w:outlineLvl w:val="2"/>
        <w:rPr>
          <w:rFonts w:ascii="Century Gothic" w:hAnsi="Century Gothic"/>
          <w:b/>
          <w:bCs/>
          <w:sz w:val="24"/>
          <w:szCs w:val="24"/>
        </w:rPr>
      </w:pPr>
    </w:p>
    <w:p w14:paraId="0262D7AB" w14:textId="4B37DDD8" w:rsidR="00494A3A" w:rsidRDefault="00494A3A" w:rsidP="00494A3A">
      <w:pPr>
        <w:pStyle w:val="Paragrafoelenco"/>
        <w:ind w:left="1224"/>
        <w:outlineLvl w:val="2"/>
        <w:rPr>
          <w:rFonts w:ascii="Century Gothic" w:hAnsi="Century Gothic"/>
          <w:b/>
          <w:bCs/>
          <w:sz w:val="24"/>
          <w:szCs w:val="24"/>
        </w:rPr>
      </w:pPr>
    </w:p>
    <w:p w14:paraId="545A72DA" w14:textId="394673F9" w:rsidR="00494A3A" w:rsidRDefault="00494A3A" w:rsidP="00494A3A">
      <w:r>
        <w:rPr>
          <w:noProof/>
        </w:rPr>
        <w:drawing>
          <wp:anchor distT="0" distB="0" distL="114300" distR="114300" simplePos="0" relativeHeight="251673600" behindDoc="0" locked="0" layoutInCell="1" allowOverlap="1" wp14:anchorId="0829E646" wp14:editId="2DC6E3F6">
            <wp:simplePos x="0" y="0"/>
            <wp:positionH relativeFrom="column">
              <wp:posOffset>129921</wp:posOffset>
            </wp:positionH>
            <wp:positionV relativeFrom="paragraph">
              <wp:posOffset>32131</wp:posOffset>
            </wp:positionV>
            <wp:extent cx="6120130" cy="4608195"/>
            <wp:effectExtent l="0" t="0" r="0" b="1905"/>
            <wp:wrapNone/>
            <wp:docPr id="233060307" name="Immagine 2" descr="Immagine che contiene testo, diagramma, linea, schiz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60307" name="Immagine 2" descr="Immagine che contiene testo, diagramma, linea, schizz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5BF719" w14:textId="77777777" w:rsidR="00494A3A" w:rsidRPr="00494A3A" w:rsidRDefault="00494A3A" w:rsidP="00494A3A"/>
    <w:p w14:paraId="45834E04" w14:textId="77777777" w:rsidR="00494A3A" w:rsidRPr="00494A3A" w:rsidRDefault="00494A3A" w:rsidP="00494A3A"/>
    <w:p w14:paraId="25C38806" w14:textId="77777777" w:rsidR="00494A3A" w:rsidRPr="00494A3A" w:rsidRDefault="00494A3A" w:rsidP="00494A3A"/>
    <w:p w14:paraId="6E5594B8" w14:textId="77777777" w:rsidR="00494A3A" w:rsidRPr="00494A3A" w:rsidRDefault="00494A3A" w:rsidP="00494A3A"/>
    <w:p w14:paraId="35676EE8" w14:textId="77777777" w:rsidR="00494A3A" w:rsidRPr="00494A3A" w:rsidRDefault="00494A3A" w:rsidP="00494A3A"/>
    <w:p w14:paraId="686B645F" w14:textId="77777777" w:rsidR="00494A3A" w:rsidRPr="00494A3A" w:rsidRDefault="00494A3A" w:rsidP="00494A3A"/>
    <w:p w14:paraId="5F207967" w14:textId="77777777" w:rsidR="00494A3A" w:rsidRPr="00494A3A" w:rsidRDefault="00494A3A" w:rsidP="00494A3A"/>
    <w:p w14:paraId="19F5A568" w14:textId="77777777" w:rsidR="00494A3A" w:rsidRPr="00494A3A" w:rsidRDefault="00494A3A" w:rsidP="00494A3A"/>
    <w:p w14:paraId="01D9A583" w14:textId="77777777" w:rsidR="00494A3A" w:rsidRPr="00494A3A" w:rsidRDefault="00494A3A" w:rsidP="00494A3A"/>
    <w:p w14:paraId="7E036429" w14:textId="77777777" w:rsidR="00494A3A" w:rsidRPr="00494A3A" w:rsidRDefault="00494A3A" w:rsidP="00494A3A"/>
    <w:p w14:paraId="54C1741C" w14:textId="77777777" w:rsidR="00494A3A" w:rsidRPr="00494A3A" w:rsidRDefault="00494A3A" w:rsidP="00494A3A"/>
    <w:p w14:paraId="620D5A94" w14:textId="77777777" w:rsidR="00494A3A" w:rsidRPr="00494A3A" w:rsidRDefault="00494A3A" w:rsidP="00494A3A"/>
    <w:p w14:paraId="2C8F6A89" w14:textId="77777777" w:rsidR="00494A3A" w:rsidRPr="00494A3A" w:rsidRDefault="00494A3A" w:rsidP="00494A3A"/>
    <w:p w14:paraId="5D2AD8FE" w14:textId="77777777" w:rsidR="00494A3A" w:rsidRPr="00494A3A" w:rsidRDefault="00494A3A" w:rsidP="00494A3A"/>
    <w:p w14:paraId="7B53A51C" w14:textId="77777777" w:rsidR="00494A3A" w:rsidRPr="00494A3A" w:rsidRDefault="00494A3A" w:rsidP="00494A3A"/>
    <w:p w14:paraId="2CC59CE6" w14:textId="77777777" w:rsidR="00494A3A" w:rsidRPr="00494A3A" w:rsidRDefault="00494A3A" w:rsidP="00494A3A"/>
    <w:p w14:paraId="6E921549" w14:textId="77777777" w:rsidR="00494A3A" w:rsidRPr="00494A3A" w:rsidRDefault="00494A3A" w:rsidP="00494A3A"/>
    <w:p w14:paraId="54E2210F" w14:textId="77777777" w:rsidR="00494A3A" w:rsidRPr="00494A3A" w:rsidRDefault="00494A3A" w:rsidP="00494A3A"/>
    <w:p w14:paraId="67BF3DB0" w14:textId="77777777" w:rsidR="00494A3A" w:rsidRPr="00494A3A" w:rsidRDefault="00494A3A" w:rsidP="00494A3A"/>
    <w:p w14:paraId="734F921F" w14:textId="77777777" w:rsidR="00494A3A" w:rsidRPr="00494A3A" w:rsidRDefault="00494A3A" w:rsidP="00494A3A"/>
    <w:p w14:paraId="41C58288" w14:textId="77777777" w:rsidR="00494A3A" w:rsidRPr="00494A3A" w:rsidRDefault="00494A3A" w:rsidP="00494A3A"/>
    <w:p w14:paraId="57D2653D" w14:textId="77777777" w:rsidR="00494A3A" w:rsidRPr="00494A3A" w:rsidRDefault="00494A3A" w:rsidP="00494A3A"/>
    <w:p w14:paraId="5BB6AB31" w14:textId="77777777" w:rsidR="00494A3A" w:rsidRPr="00494A3A" w:rsidRDefault="00494A3A" w:rsidP="00494A3A"/>
    <w:p w14:paraId="692C5E8B" w14:textId="77777777" w:rsidR="00494A3A" w:rsidRPr="00494A3A" w:rsidRDefault="00494A3A" w:rsidP="00494A3A"/>
    <w:p w14:paraId="708D7492" w14:textId="77777777" w:rsidR="00494A3A" w:rsidRPr="00494A3A" w:rsidRDefault="00494A3A" w:rsidP="00494A3A"/>
    <w:p w14:paraId="7CB99A67" w14:textId="77777777" w:rsidR="00494A3A" w:rsidRPr="00494A3A" w:rsidRDefault="00494A3A" w:rsidP="00494A3A"/>
    <w:p w14:paraId="0889D510" w14:textId="77777777" w:rsidR="00494A3A" w:rsidRPr="00494A3A" w:rsidRDefault="00494A3A" w:rsidP="00494A3A"/>
    <w:p w14:paraId="0EC33A8F" w14:textId="77777777" w:rsidR="00494A3A" w:rsidRPr="00494A3A" w:rsidRDefault="00494A3A" w:rsidP="00494A3A"/>
    <w:p w14:paraId="06726F0D" w14:textId="77777777" w:rsidR="00494A3A" w:rsidRPr="00494A3A" w:rsidRDefault="00494A3A" w:rsidP="00494A3A"/>
    <w:p w14:paraId="76BA8382" w14:textId="77777777" w:rsidR="00494A3A" w:rsidRPr="00494A3A" w:rsidRDefault="00494A3A" w:rsidP="00494A3A"/>
    <w:p w14:paraId="7167CB4A" w14:textId="77777777" w:rsidR="00494A3A" w:rsidRDefault="00494A3A" w:rsidP="00494A3A"/>
    <w:p w14:paraId="25C8E50D" w14:textId="77777777" w:rsidR="00494A3A" w:rsidRDefault="00494A3A" w:rsidP="00494A3A"/>
    <w:p w14:paraId="780A7551" w14:textId="6A44A50D" w:rsidR="00494A3A" w:rsidRDefault="00494A3A" w:rsidP="00494A3A">
      <w:pPr>
        <w:tabs>
          <w:tab w:val="left" w:pos="7263"/>
        </w:tabs>
      </w:pPr>
      <w:r>
        <w:tab/>
      </w:r>
    </w:p>
    <w:p w14:paraId="667CC37B" w14:textId="77777777" w:rsidR="00494A3A" w:rsidRDefault="00494A3A">
      <w:pPr>
        <w:spacing w:after="160" w:line="259" w:lineRule="auto"/>
      </w:pPr>
      <w:r>
        <w:br w:type="page"/>
      </w:r>
    </w:p>
    <w:p w14:paraId="6A16082D" w14:textId="77777777" w:rsidR="00494A3A" w:rsidRDefault="00494A3A" w:rsidP="00494A3A">
      <w:pPr>
        <w:tabs>
          <w:tab w:val="left" w:pos="7263"/>
        </w:tabs>
      </w:pPr>
    </w:p>
    <w:p w14:paraId="2BE3604D" w14:textId="6EA8CBD6" w:rsidR="00494A3A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Di seguito sono esplicitati in forma tabulare </w:t>
      </w:r>
      <w:proofErr w:type="gramStart"/>
      <w:r>
        <w:rPr>
          <w:rFonts w:ascii="Century Gothic" w:hAnsi="Century Gothic"/>
          <w:sz w:val="24"/>
          <w:szCs w:val="24"/>
        </w:rPr>
        <w:t>gli use</w:t>
      </w:r>
      <w:proofErr w:type="gramEnd"/>
      <w:r>
        <w:rPr>
          <w:rFonts w:ascii="Century Gothic" w:hAnsi="Century Gothic"/>
          <w:sz w:val="24"/>
          <w:szCs w:val="24"/>
        </w:rPr>
        <w:t xml:space="preserve"> case individuati con il relativo flusso degli eventi.</w:t>
      </w:r>
    </w:p>
    <w:p w14:paraId="62F93E58" w14:textId="77777777" w:rsidR="00A4553D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1"/>
        <w:gridCol w:w="725"/>
        <w:gridCol w:w="218"/>
        <w:gridCol w:w="3056"/>
        <w:gridCol w:w="1940"/>
        <w:gridCol w:w="2400"/>
      </w:tblGrid>
      <w:tr w:rsidR="00A4553D" w:rsidRPr="00A4553D" w14:paraId="7E133D4F" w14:textId="77777777" w:rsidTr="00A4553D">
        <w:trPr>
          <w:trHeight w:val="312"/>
        </w:trPr>
        <w:tc>
          <w:tcPr>
            <w:tcW w:w="235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B73336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UC_US1</w:t>
            </w:r>
          </w:p>
        </w:tc>
        <w:tc>
          <w:tcPr>
            <w:tcW w:w="324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D87D65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Registrazione account utente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F361B2D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9BD4BD6" w14:textId="3DCF653F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12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A4553D" w:rsidRPr="00A4553D" w14:paraId="2283238F" w14:textId="77777777" w:rsidTr="00A4553D">
        <w:trPr>
          <w:trHeight w:val="300"/>
        </w:trPr>
        <w:tc>
          <w:tcPr>
            <w:tcW w:w="23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24077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24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3F6587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326CB34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24E5797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A4553D" w:rsidRPr="00A4553D" w14:paraId="57881C7C" w14:textId="77777777" w:rsidTr="00A4553D">
        <w:trPr>
          <w:trHeight w:val="300"/>
        </w:trPr>
        <w:tc>
          <w:tcPr>
            <w:tcW w:w="23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F7E76A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24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75856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78BAD9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48F4649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A4553D" w:rsidRPr="00A4553D" w14:paraId="70CDA9F7" w14:textId="77777777" w:rsidTr="00A4553D">
        <w:trPr>
          <w:trHeight w:val="300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BB9A33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BB6D9C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registrazione di un nuovo cliente.</w:t>
            </w:r>
          </w:p>
        </w:tc>
      </w:tr>
      <w:tr w:rsidR="00A4553D" w:rsidRPr="00A4553D" w14:paraId="2392EFA5" w14:textId="77777777" w:rsidTr="00A4553D">
        <w:trPr>
          <w:trHeight w:val="696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CFE608B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5CA790E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Cliente: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 registrarsi al sistema per poter utilizzare le funzionalità riservate agli utenti registrati.</w:t>
            </w:r>
          </w:p>
        </w:tc>
      </w:tr>
      <w:tr w:rsidR="00A4553D" w:rsidRPr="00A4553D" w14:paraId="6548301D" w14:textId="77777777" w:rsidTr="00A4553D">
        <w:trPr>
          <w:trHeight w:val="300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700537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28E39B2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61168E4C" w14:textId="77777777" w:rsidTr="00A4553D">
        <w:trPr>
          <w:trHeight w:val="648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D6AA93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FE9A2C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visualizzato il comando per effettuare la registrazione.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Il cliente non è loggato.</w:t>
            </w:r>
          </w:p>
        </w:tc>
      </w:tr>
      <w:tr w:rsidR="00A4553D" w:rsidRPr="00A4553D" w14:paraId="61EC905D" w14:textId="77777777" w:rsidTr="00A4553D">
        <w:trPr>
          <w:trHeight w:val="612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FB7C002" w14:textId="77777777" w:rsid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</w:t>
            </w:r>
          </w:p>
          <w:p w14:paraId="395DE9ED" w14:textId="18B480A4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2E40DA6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L'account è registrato ed attivo.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Il cliente potrà effettuare il login con successo.</w:t>
            </w:r>
          </w:p>
        </w:tc>
      </w:tr>
      <w:tr w:rsidR="00A4553D" w:rsidRPr="00A4553D" w14:paraId="23819267" w14:textId="77777777" w:rsidTr="00A4553D">
        <w:trPr>
          <w:trHeight w:val="612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6AC4B24" w14:textId="77777777" w:rsid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</w:p>
          <w:p w14:paraId="4B6B31AD" w14:textId="274E01EB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5D974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Nessun nuovo account è registrato.</w:t>
            </w:r>
          </w:p>
        </w:tc>
      </w:tr>
      <w:tr w:rsidR="00A4553D" w:rsidRPr="00A4553D" w14:paraId="294E1319" w14:textId="77777777" w:rsidTr="00A4553D">
        <w:trPr>
          <w:trHeight w:val="372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CDA4CD0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DC1A7C6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A4553D" w:rsidRPr="00A4553D" w14:paraId="0F210728" w14:textId="77777777" w:rsidTr="00A4553D">
        <w:trPr>
          <w:trHeight w:val="300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33F7A7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5497BD9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20 usi/giorno</w:t>
            </w:r>
          </w:p>
        </w:tc>
      </w:tr>
      <w:tr w:rsidR="00A4553D" w:rsidRPr="00A4553D" w14:paraId="2A559E52" w14:textId="77777777" w:rsidTr="00A4553D">
        <w:trPr>
          <w:trHeight w:val="300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11C3C6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346486F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76B04ED2" w14:textId="77777777" w:rsidTr="00A4553D">
        <w:trPr>
          <w:trHeight w:val="300"/>
        </w:trPr>
        <w:tc>
          <w:tcPr>
            <w:tcW w:w="23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1A7868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75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2E06C8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1C089F5E" w14:textId="77777777" w:rsidTr="00A4553D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4CCB35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A4553D" w:rsidRPr="00A4553D" w14:paraId="5FA49C2F" w14:textId="77777777" w:rsidTr="00A4553D">
        <w:trPr>
          <w:trHeight w:val="399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1D6AAAC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35E53E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4C6F4A9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Richiede di potersi registrare presso il sito attraverso il comando apposito.</w:t>
            </w:r>
          </w:p>
        </w:tc>
      </w:tr>
      <w:tr w:rsidR="00A4553D" w:rsidRPr="00A4553D" w14:paraId="16BEA370" w14:textId="77777777" w:rsidTr="00A4553D">
        <w:trPr>
          <w:trHeight w:val="3464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9089808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9BD466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D426237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Visualizza una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form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che richiede l'inserimento di: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Username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Indirizzo e-mail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Password (almeno </w:t>
            </w: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8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caratteri di cui almeno uno maiuscolo, un numero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   e un carattere speciale)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Nome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Cognome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Via dell'indirizzo di residenza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Civico dell'indirizzo di residenza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Città di residenza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CAP della città di residenza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Tutti i suddetti campi sono obbligatori.</w:t>
            </w:r>
          </w:p>
        </w:tc>
      </w:tr>
      <w:tr w:rsidR="00A4553D" w:rsidRPr="00A4553D" w14:paraId="462D724C" w14:textId="77777777" w:rsidTr="00A4553D">
        <w:trPr>
          <w:trHeight w:val="399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A90AFCB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BB4C9C1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1AC9DC6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Riempie tutti i campi obbligatori e sottomette la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form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compilata.</w:t>
            </w:r>
          </w:p>
        </w:tc>
      </w:tr>
      <w:tr w:rsidR="00A4553D" w:rsidRPr="00A4553D" w14:paraId="1C577050" w14:textId="77777777" w:rsidTr="00A4553D">
        <w:trPr>
          <w:trHeight w:val="1320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8869E6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F76E81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FB2E065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Verifica che: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Tutti i campi obbligatori sono stati compilati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L'username non sia già in uso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La password rispetti i requisiti minimi</w:t>
            </w:r>
          </w:p>
        </w:tc>
      </w:tr>
      <w:tr w:rsidR="00A4553D" w:rsidRPr="00A4553D" w14:paraId="54BFAB25" w14:textId="77777777" w:rsidTr="00A4553D">
        <w:trPr>
          <w:trHeight w:val="399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17C7CE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FD1CEC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EF6FFCA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Salva i dati del cliente.</w:t>
            </w:r>
          </w:p>
        </w:tc>
      </w:tr>
      <w:tr w:rsidR="00A4553D" w:rsidRPr="00A4553D" w14:paraId="3A23B095" w14:textId="77777777" w:rsidTr="00A4553D">
        <w:trPr>
          <w:trHeight w:val="600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8157E3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lastRenderedPageBreak/>
              <w:t>6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B97BA4E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6D31044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Mostra una schermata che informa il cliente della registrazione avvenuta con successo.</w:t>
            </w:r>
          </w:p>
        </w:tc>
      </w:tr>
      <w:tr w:rsidR="00A4553D" w:rsidRPr="00A4553D" w14:paraId="7F01203C" w14:textId="77777777" w:rsidTr="00A4553D">
        <w:trPr>
          <w:trHeight w:val="288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63A2098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2390888B" w14:textId="77777777" w:rsidTr="00A4553D">
        <w:trPr>
          <w:trHeight w:val="399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93EA6C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qualche campo obbligatorio non è stato compilato o non rispetta i requisiti</w:t>
            </w:r>
          </w:p>
        </w:tc>
      </w:tr>
      <w:tr w:rsidR="00A4553D" w:rsidRPr="00A4553D" w14:paraId="431BAEEE" w14:textId="77777777" w:rsidTr="00A4553D">
        <w:trPr>
          <w:trHeight w:val="684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AD3001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BB6F95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0587BAF3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 un messaggio di errore che segnala all'utente che non ha inserito correttamente i dati.</w:t>
            </w:r>
          </w:p>
        </w:tc>
      </w:tr>
      <w:tr w:rsidR="00A4553D" w:rsidRPr="00A4553D" w14:paraId="355C3135" w14:textId="77777777" w:rsidTr="00A4553D">
        <w:trPr>
          <w:trHeight w:val="399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812B23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04B7B9D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0AD20025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Resta in attesa di una nuova sottomissione della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form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A4553D" w:rsidRPr="00A4553D" w14:paraId="09B4C066" w14:textId="77777777" w:rsidTr="00A4553D">
        <w:trPr>
          <w:trHeight w:val="288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CD886B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6BDA4506" w14:textId="77777777" w:rsidTr="00A4553D">
        <w:trPr>
          <w:trHeight w:val="432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645B91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 username inserita dall'utente è gia in uso</w:t>
            </w:r>
          </w:p>
        </w:tc>
      </w:tr>
      <w:tr w:rsidR="00A4553D" w:rsidRPr="00A4553D" w14:paraId="2AB5C31B" w14:textId="77777777" w:rsidTr="00A4553D">
        <w:trPr>
          <w:trHeight w:val="756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F96F4B0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5.b1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D35C101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223A1EA1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 un messaggio di errore che segnala all'utente che la username scelta è già in uso e pertanto deve cambiarla.</w:t>
            </w:r>
          </w:p>
        </w:tc>
      </w:tr>
      <w:tr w:rsidR="00A4553D" w:rsidRPr="00A4553D" w14:paraId="278A255F" w14:textId="77777777" w:rsidTr="00A4553D">
        <w:trPr>
          <w:trHeight w:val="468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A0ABAA1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5.b2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8A66178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11F60E2A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Resta in attesa di una nuova sottomissione della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form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A4553D" w:rsidRPr="00A4553D" w14:paraId="4CE2B120" w14:textId="77777777" w:rsidTr="00A4553D">
        <w:trPr>
          <w:trHeight w:val="288"/>
        </w:trPr>
        <w:tc>
          <w:tcPr>
            <w:tcW w:w="17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79C86541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17E17437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3F34105D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4B6483F8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6A27A62B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E1EC11A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232B1C3C" w14:textId="77777777" w:rsidTr="00A4553D">
        <w:trPr>
          <w:trHeight w:val="300"/>
        </w:trPr>
        <w:tc>
          <w:tcPr>
            <w:tcW w:w="254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2FB1F8A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39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99E262B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30328269" w14:textId="77777777" w:rsidTr="00A4553D">
        <w:trPr>
          <w:trHeight w:val="672"/>
        </w:trPr>
        <w:tc>
          <w:tcPr>
            <w:tcW w:w="254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7E6F0C1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39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1AEF67B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In condizioni di massimo utilizzo, il servizio di registrazione dovrebbe essere fruito, contemporaneamente, da </w:t>
            </w: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1000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clienti.</w:t>
            </w:r>
          </w:p>
        </w:tc>
      </w:tr>
    </w:tbl>
    <w:p w14:paraId="500F1497" w14:textId="12959433" w:rsidR="00A4553D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p w14:paraId="0F631D21" w14:textId="77777777" w:rsidR="00A4553D" w:rsidRDefault="00A4553D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42069BD8" w14:textId="77777777" w:rsidR="00A4553D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3"/>
        <w:gridCol w:w="726"/>
        <w:gridCol w:w="217"/>
        <w:gridCol w:w="3264"/>
        <w:gridCol w:w="1940"/>
        <w:gridCol w:w="2400"/>
      </w:tblGrid>
      <w:tr w:rsidR="00A4553D" w:rsidRPr="00A4553D" w14:paraId="42FFC659" w14:textId="77777777" w:rsidTr="00A4553D">
        <w:trPr>
          <w:trHeight w:val="300"/>
        </w:trPr>
        <w:tc>
          <w:tcPr>
            <w:tcW w:w="214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D26AC4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UC_US2</w:t>
            </w:r>
          </w:p>
        </w:tc>
        <w:tc>
          <w:tcPr>
            <w:tcW w:w="345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FABB287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          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Login account utente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8ECB6A4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C2783FF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12/05/2024</w:t>
            </w:r>
          </w:p>
        </w:tc>
      </w:tr>
      <w:tr w:rsidR="00A4553D" w:rsidRPr="00A4553D" w14:paraId="7D2AFDA4" w14:textId="77777777" w:rsidTr="00A4553D">
        <w:trPr>
          <w:trHeight w:val="300"/>
        </w:trPr>
        <w:tc>
          <w:tcPr>
            <w:tcW w:w="214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690FC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5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8F687C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EA84E69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9D50B9A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A4553D" w:rsidRPr="00A4553D" w14:paraId="510E4F21" w14:textId="77777777" w:rsidTr="00A4553D">
        <w:trPr>
          <w:trHeight w:val="300"/>
        </w:trPr>
        <w:tc>
          <w:tcPr>
            <w:tcW w:w="214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516F97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5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32ED2A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CC1411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CEB1195" w14:textId="77A36F0A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De Luca Ciro</w:t>
            </w:r>
          </w:p>
        </w:tc>
      </w:tr>
      <w:tr w:rsidR="00A4553D" w:rsidRPr="00A4553D" w14:paraId="33D54268" w14:textId="77777777" w:rsidTr="00A4553D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CFE823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AD5B6DE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accesso al profilo registrato.</w:t>
            </w:r>
          </w:p>
        </w:tc>
      </w:tr>
      <w:tr w:rsidR="00A4553D" w:rsidRPr="00A4553D" w14:paraId="2C2CD210" w14:textId="77777777" w:rsidTr="00A4553D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7616EDE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FE70162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Cliente: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ad accedere al proprio profilo registrato.</w:t>
            </w:r>
          </w:p>
        </w:tc>
      </w:tr>
      <w:tr w:rsidR="00A4553D" w:rsidRPr="00A4553D" w14:paraId="0123CCA9" w14:textId="77777777" w:rsidTr="00A4553D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E8371E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3B56657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761A3ABB" w14:textId="77777777" w:rsidTr="00A4553D">
        <w:trPr>
          <w:trHeight w:val="6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56F139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14F3112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visualizzato il comando per effettuare il login.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Il cliente non è loggato.</w:t>
            </w:r>
          </w:p>
        </w:tc>
      </w:tr>
      <w:tr w:rsidR="00A4553D" w:rsidRPr="00A4553D" w14:paraId="2C8E7F6F" w14:textId="77777777" w:rsidTr="00A4553D">
        <w:trPr>
          <w:trHeight w:val="564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74C04CD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6129D3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accede al suo profilo.</w:t>
            </w:r>
          </w:p>
        </w:tc>
      </w:tr>
      <w:tr w:rsidR="00A4553D" w:rsidRPr="00A4553D" w14:paraId="3AE36B11" w14:textId="77777777" w:rsidTr="00A4553D">
        <w:trPr>
          <w:trHeight w:val="6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1BBA1DC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63D5B46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non accede al suo profilo.</w:t>
            </w:r>
          </w:p>
        </w:tc>
      </w:tr>
      <w:tr w:rsidR="00A4553D" w:rsidRPr="00A4553D" w14:paraId="7E772FEC" w14:textId="77777777" w:rsidTr="00A4553D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18F2E7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CF6430E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A4553D" w:rsidRPr="00A4553D" w14:paraId="122BFEBE" w14:textId="77777777" w:rsidTr="00A4553D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D7667A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27308FA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1000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A4553D" w:rsidRPr="00A4553D" w14:paraId="6A9DAA75" w14:textId="77777777" w:rsidTr="00A4553D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CD8810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8DB2816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4934EFA3" w14:textId="77777777" w:rsidTr="00A4553D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DA13BD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D82AD0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5ECD6C46" w14:textId="77777777" w:rsidTr="00A4553D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EDA1111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A4553D" w:rsidRPr="00A4553D" w14:paraId="1BFCFF32" w14:textId="77777777" w:rsidTr="00A4553D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9BFB4FD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A8F158B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E3A41D8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Accede alla pagina di login mediante un pulsante situato nel menu di navigazione.</w:t>
            </w:r>
          </w:p>
        </w:tc>
      </w:tr>
      <w:tr w:rsidR="00A4553D" w:rsidRPr="00A4553D" w14:paraId="6CC024F1" w14:textId="77777777" w:rsidTr="00A4553D">
        <w:trPr>
          <w:trHeight w:val="1212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3D6E13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58B538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D101344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Visualizza una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form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che richiede l'inserimento di: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Username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Password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Tutti i suddetti campi sono obbligatori.</w:t>
            </w:r>
          </w:p>
        </w:tc>
      </w:tr>
      <w:tr w:rsidR="00A4553D" w:rsidRPr="00A4553D" w14:paraId="56AB4767" w14:textId="77777777" w:rsidTr="00A4553D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2561A87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C4472F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8FAC02D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Riempie i campi e sottomette la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form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tramite il pulsante apposito.</w:t>
            </w:r>
          </w:p>
        </w:tc>
      </w:tr>
      <w:tr w:rsidR="00A4553D" w:rsidRPr="00A4553D" w14:paraId="23F62B3B" w14:textId="77777777" w:rsidTr="00A4553D">
        <w:trPr>
          <w:trHeight w:val="936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3DF181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0AB930E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135471E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Verifica che: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Esista un profilo registrato con quella username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La password corrisponda a quella del profilo</w:t>
            </w:r>
          </w:p>
        </w:tc>
      </w:tr>
      <w:tr w:rsidR="00A4553D" w:rsidRPr="00A4553D" w14:paraId="2CE8F81A" w14:textId="77777777" w:rsidTr="00A4553D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5E54E7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900623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EC45475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Completa </w:t>
            </w: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la login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A4553D" w:rsidRPr="00A4553D" w14:paraId="590D3275" w14:textId="77777777" w:rsidTr="00A4553D">
        <w:trPr>
          <w:trHeight w:val="612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082D0F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598680E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2720A6B" w14:textId="77777777" w:rsid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Reindirizza il cliente ad una visualizzazione della homepage dove il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pusante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di login</w:t>
            </w:r>
          </w:p>
          <w:p w14:paraId="32DCBB60" w14:textId="0006081E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sostituito con quello dell'accesso alle informazioni del profilo loggato.</w:t>
            </w:r>
          </w:p>
        </w:tc>
      </w:tr>
      <w:tr w:rsidR="00A4553D" w:rsidRPr="00A4553D" w14:paraId="6FBC34B7" w14:textId="77777777" w:rsidTr="00A4553D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A55918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6F975775" w14:textId="77777777" w:rsidTr="00A4553D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23F406D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credenziali errate</w:t>
            </w:r>
          </w:p>
        </w:tc>
      </w:tr>
      <w:tr w:rsidR="00A4553D" w:rsidRPr="00A4553D" w14:paraId="624BF6D6" w14:textId="77777777" w:rsidTr="00A4553D">
        <w:trPr>
          <w:trHeight w:val="684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C0316B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D8C5EF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07AFE4C7" w14:textId="77777777" w:rsid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 un messaggio di errore che segnala all'utente che non ha inserito</w:t>
            </w:r>
          </w:p>
          <w:p w14:paraId="4D2367A5" w14:textId="4BEE1531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correttamente i dati.</w:t>
            </w:r>
          </w:p>
        </w:tc>
      </w:tr>
      <w:tr w:rsidR="00A4553D" w:rsidRPr="00A4553D" w14:paraId="32489B04" w14:textId="77777777" w:rsidTr="00A4553D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7495E0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4A9677E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21F44004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Resta in attesa di una nuova sottomissione della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form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A4553D" w:rsidRPr="00A4553D" w14:paraId="11E42C7A" w14:textId="77777777" w:rsidTr="00A4553D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266FBFD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281EAD30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3BE6D25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21214860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14E257C1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A4D4886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73305FC1" w14:textId="77777777" w:rsidTr="00A4553D">
        <w:trPr>
          <w:trHeight w:val="300"/>
        </w:trPr>
        <w:tc>
          <w:tcPr>
            <w:tcW w:w="23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798AF818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60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35C9E4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51DC98A3" w14:textId="77777777" w:rsidTr="00A4553D">
        <w:trPr>
          <w:trHeight w:val="624"/>
        </w:trPr>
        <w:tc>
          <w:tcPr>
            <w:tcW w:w="23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1D6732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B0BE1A7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In condizioni di massimo utilizzo, il servizio di registrazione dovrebbe essere fruito, contemporaneamente, da </w:t>
            </w: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1000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clienti.</w:t>
            </w:r>
          </w:p>
        </w:tc>
      </w:tr>
    </w:tbl>
    <w:p w14:paraId="76317B04" w14:textId="2C9CEA62" w:rsidR="00A4553D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p w14:paraId="1AD888AC" w14:textId="77777777" w:rsidR="00A4553D" w:rsidRDefault="00A4553D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2C1E973E" w14:textId="77777777" w:rsidR="00A4553D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tbl>
      <w:tblPr>
        <w:tblW w:w="1007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943"/>
        <w:gridCol w:w="3342"/>
        <w:gridCol w:w="1418"/>
        <w:gridCol w:w="2853"/>
      </w:tblGrid>
      <w:tr w:rsidR="00A4553D" w:rsidRPr="00A4553D" w14:paraId="355EAF17" w14:textId="77777777" w:rsidTr="00A4553D">
        <w:trPr>
          <w:trHeight w:val="300"/>
        </w:trPr>
        <w:tc>
          <w:tcPr>
            <w:tcW w:w="15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B76180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UC_US3</w:t>
            </w:r>
          </w:p>
        </w:tc>
        <w:tc>
          <w:tcPr>
            <w:tcW w:w="42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C83CDC8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          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Visualizzare Prodotto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77A4F50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8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A41B237" w14:textId="052856A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13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A4553D" w:rsidRPr="00A4553D" w14:paraId="374A45CF" w14:textId="77777777" w:rsidTr="00A4553D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6FC74C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2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3D5C17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802C203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CD9B6E5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A4553D" w:rsidRPr="00A4553D" w14:paraId="1D063470" w14:textId="77777777" w:rsidTr="00A4553D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64EF24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2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3702DC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7757009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F57F95C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A4553D" w:rsidRPr="00A4553D" w14:paraId="13D5430B" w14:textId="77777777" w:rsidTr="00A4553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2166377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FF2773C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visualizzazione delle specifiche di un prodotto.</w:t>
            </w:r>
          </w:p>
        </w:tc>
      </w:tr>
      <w:tr w:rsidR="00A4553D" w:rsidRPr="00A4553D" w14:paraId="7117BDA9" w14:textId="77777777" w:rsidTr="00A4553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779B56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3319B19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Cliente: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 visualizzare nel dettaglio un prodotto selezionato.</w:t>
            </w:r>
          </w:p>
        </w:tc>
      </w:tr>
      <w:tr w:rsidR="00A4553D" w:rsidRPr="00A4553D" w14:paraId="2C3E3098" w14:textId="77777777" w:rsidTr="00A4553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6D3E35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9C596FC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714B99B2" w14:textId="77777777" w:rsidTr="00A4553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8DAF22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289F36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si trova in una schermata di visualizzazione dei prodotti.</w:t>
            </w:r>
          </w:p>
        </w:tc>
      </w:tr>
      <w:tr w:rsidR="00A4553D" w:rsidRPr="00A4553D" w14:paraId="33501684" w14:textId="77777777" w:rsidTr="00A4553D">
        <w:trPr>
          <w:trHeight w:val="624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C54355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58FA8EB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visualizza la schermata relativa ai dettagli del prodotto.</w:t>
            </w:r>
          </w:p>
        </w:tc>
      </w:tr>
      <w:tr w:rsidR="00A4553D" w:rsidRPr="00A4553D" w14:paraId="4336A25B" w14:textId="77777777" w:rsidTr="00A4553D">
        <w:trPr>
          <w:trHeight w:val="6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27C82F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DB85236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non visualizza la schermata del prodotto.</w:t>
            </w:r>
          </w:p>
        </w:tc>
      </w:tr>
      <w:tr w:rsidR="00A4553D" w:rsidRPr="00A4553D" w14:paraId="154458F6" w14:textId="77777777" w:rsidTr="00A4553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1FF5481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B598B5D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A4553D" w:rsidRPr="00A4553D" w14:paraId="441BF301" w14:textId="77777777" w:rsidTr="00A4553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A15979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965DEAA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1000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A4553D" w:rsidRPr="00A4553D" w14:paraId="489811D2" w14:textId="77777777" w:rsidTr="00A4553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F463FA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50414A0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5A01FACC" w14:textId="77777777" w:rsidTr="00A4553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CF07B0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855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0ABCDC7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13E425D0" w14:textId="77777777" w:rsidTr="00A4553D">
        <w:trPr>
          <w:trHeight w:val="300"/>
        </w:trPr>
        <w:tc>
          <w:tcPr>
            <w:tcW w:w="1007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8FF441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A4553D" w:rsidRPr="00A4553D" w14:paraId="6832E8C0" w14:textId="77777777" w:rsidTr="00A4553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28B4EE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55F433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6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2A3925D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Clicca un prodotto specifico.</w:t>
            </w:r>
          </w:p>
        </w:tc>
      </w:tr>
      <w:tr w:rsidR="00A4553D" w:rsidRPr="00A4553D" w14:paraId="3625B261" w14:textId="77777777" w:rsidTr="00A4553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4180E5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9EA7AAB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370B6E8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Cerca le specifiche del prodotto selezionato nel database.</w:t>
            </w:r>
          </w:p>
        </w:tc>
      </w:tr>
      <w:tr w:rsidR="00A4553D" w:rsidRPr="00A4553D" w14:paraId="2185FF0A" w14:textId="77777777" w:rsidTr="00A4553D">
        <w:trPr>
          <w:trHeight w:val="576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F3913B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BB75E6E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12F68F8" w14:textId="77777777" w:rsid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 base al genere del prodotto selezionato, seleziona un insieme di libri affini, da</w:t>
            </w:r>
          </w:p>
          <w:p w14:paraId="34AE65D9" w14:textId="40900C29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inserire nella sezione "Consigliati" della pagina di visualizzazione.</w:t>
            </w:r>
          </w:p>
        </w:tc>
      </w:tr>
      <w:tr w:rsidR="00A4553D" w:rsidRPr="00A4553D" w14:paraId="1B1A8A35" w14:textId="77777777" w:rsidTr="00A4553D">
        <w:trPr>
          <w:trHeight w:val="9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C95E7DE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DED033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69467CD" w14:textId="77777777" w:rsid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il cliente alla pagina contente la visualizzazione in primo piano del</w:t>
            </w:r>
          </w:p>
          <w:p w14:paraId="003E41F5" w14:textId="77777777" w:rsid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prodotto selezionato con le sue specifiche, la quantità da aggiungere al carrello, il</w:t>
            </w:r>
          </w:p>
          <w:p w14:paraId="58A05CF2" w14:textId="1082AD4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pulsante per aggiungere la quantità desiderata al carrello e la sezione "Consigliati".</w:t>
            </w:r>
          </w:p>
        </w:tc>
      </w:tr>
      <w:tr w:rsidR="00A4553D" w:rsidRPr="00A4553D" w14:paraId="5703ADC0" w14:textId="77777777" w:rsidTr="00A4553D">
        <w:trPr>
          <w:trHeight w:val="300"/>
        </w:trPr>
        <w:tc>
          <w:tcPr>
            <w:tcW w:w="1007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434C20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46AACA1E" w14:textId="77777777" w:rsidTr="00A4553D">
        <w:trPr>
          <w:trHeight w:val="300"/>
        </w:trPr>
        <w:tc>
          <w:tcPr>
            <w:tcW w:w="24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432D959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61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6D0787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333CA197" w14:textId="77777777" w:rsidTr="00A4553D">
        <w:trPr>
          <w:trHeight w:val="300"/>
        </w:trPr>
        <w:tc>
          <w:tcPr>
            <w:tcW w:w="24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118CD06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6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F7E16C7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servizio deve essere garantito 24 ore su 24 al giorno.</w:t>
            </w:r>
          </w:p>
        </w:tc>
      </w:tr>
      <w:tr w:rsidR="00A4553D" w:rsidRPr="00A4553D" w14:paraId="15516727" w14:textId="77777777" w:rsidTr="00A4553D">
        <w:trPr>
          <w:trHeight w:val="300"/>
        </w:trPr>
        <w:tc>
          <w:tcPr>
            <w:tcW w:w="24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80FFAC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761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8141408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tempo di risposta deve essere massimo di </w:t>
            </w: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secondi.</w:t>
            </w:r>
          </w:p>
        </w:tc>
      </w:tr>
    </w:tbl>
    <w:p w14:paraId="16EE27A5" w14:textId="7C531342" w:rsidR="00A4553D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p w14:paraId="1A16CC3B" w14:textId="77777777" w:rsidR="00A4553D" w:rsidRDefault="00A4553D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75B0023F" w14:textId="77777777" w:rsidR="00A4553D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726"/>
        <w:gridCol w:w="217"/>
        <w:gridCol w:w="3053"/>
        <w:gridCol w:w="1940"/>
        <w:gridCol w:w="2400"/>
      </w:tblGrid>
      <w:tr w:rsidR="00A4553D" w:rsidRPr="00A4553D" w14:paraId="7AE67369" w14:textId="77777777" w:rsidTr="00A4553D">
        <w:trPr>
          <w:trHeight w:val="300"/>
        </w:trPr>
        <w:tc>
          <w:tcPr>
            <w:tcW w:w="235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70DD71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UC_US4</w:t>
            </w:r>
          </w:p>
        </w:tc>
        <w:tc>
          <w:tcPr>
            <w:tcW w:w="324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901A3BC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          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Cercare prodotto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EF35258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7AAB4CA" w14:textId="191D60C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12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A4553D" w:rsidRPr="00A4553D" w14:paraId="5C28E1C2" w14:textId="77777777" w:rsidTr="00A4553D">
        <w:trPr>
          <w:trHeight w:val="300"/>
        </w:trPr>
        <w:tc>
          <w:tcPr>
            <w:tcW w:w="235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E66EAA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24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3062C6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F4A18DF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8A92624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A4553D" w:rsidRPr="00A4553D" w14:paraId="617CF487" w14:textId="77777777" w:rsidTr="00A4553D">
        <w:trPr>
          <w:trHeight w:val="300"/>
        </w:trPr>
        <w:tc>
          <w:tcPr>
            <w:tcW w:w="235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69AF89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24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7FEF5E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30E9F65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305D304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A4553D" w:rsidRPr="00A4553D" w14:paraId="2BBC70DF" w14:textId="77777777" w:rsidTr="00A4553D">
        <w:trPr>
          <w:trHeight w:val="300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1BDC21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7CC17DE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ricerca dei prodotti in base al titolo.</w:t>
            </w:r>
          </w:p>
        </w:tc>
      </w:tr>
      <w:tr w:rsidR="00A4553D" w:rsidRPr="00A4553D" w14:paraId="72843BDF" w14:textId="77777777" w:rsidTr="00A4553D">
        <w:trPr>
          <w:trHeight w:val="300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742F0F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E22A797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Cliente: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 cercare un prodotto specifico.</w:t>
            </w:r>
          </w:p>
        </w:tc>
      </w:tr>
      <w:tr w:rsidR="00A4553D" w:rsidRPr="00A4553D" w14:paraId="0A2D83D7" w14:textId="77777777" w:rsidTr="00A4553D">
        <w:trPr>
          <w:trHeight w:val="300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5F9C90E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A2FF6A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04153317" w14:textId="77777777" w:rsidTr="00A4553D">
        <w:trPr>
          <w:trHeight w:val="300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F278C07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B338F81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È visualizzato il 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menù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dell'</w:t>
            </w:r>
            <w:proofErr w:type="spell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header</w:t>
            </w:r>
            <w:proofErr w:type="spell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contenente la barra di ricerca.</w:t>
            </w:r>
          </w:p>
        </w:tc>
      </w:tr>
      <w:tr w:rsidR="00A4553D" w:rsidRPr="00A4553D" w14:paraId="0FB69D0D" w14:textId="77777777" w:rsidTr="00A4553D">
        <w:trPr>
          <w:trHeight w:val="588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4A0C1D4" w14:textId="77777777" w:rsid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</w:p>
          <w:p w14:paraId="3C55AA22" w14:textId="17167C06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D6CBDB5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visualizza una schermata contenente i prodotti che corrispondono alla ricerca.</w:t>
            </w:r>
          </w:p>
        </w:tc>
      </w:tr>
      <w:tr w:rsidR="00A4553D" w:rsidRPr="00A4553D" w14:paraId="02FDF9A5" w14:textId="77777777" w:rsidTr="00A4553D">
        <w:trPr>
          <w:trHeight w:val="612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A072CAC" w14:textId="77777777" w:rsid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</w:p>
          <w:p w14:paraId="6BB3BC75" w14:textId="3638BF14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A4553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951D24E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non visualizza la schermata relativa ai prodotti corrispondenti.</w:t>
            </w:r>
          </w:p>
        </w:tc>
      </w:tr>
      <w:tr w:rsidR="00A4553D" w:rsidRPr="00A4553D" w14:paraId="210944DE" w14:textId="77777777" w:rsidTr="00A4553D">
        <w:trPr>
          <w:trHeight w:val="300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45ED35B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4DF2E8B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A4553D" w:rsidRPr="00A4553D" w14:paraId="236DCC32" w14:textId="77777777" w:rsidTr="00A4553D">
        <w:trPr>
          <w:trHeight w:val="300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BA3BF3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3EC1851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1000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A4553D" w:rsidRPr="00A4553D" w14:paraId="4532C3FA" w14:textId="77777777" w:rsidTr="00A4553D">
        <w:trPr>
          <w:trHeight w:val="300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63F5BCD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7B1A5D0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3FF2AB26" w14:textId="77777777" w:rsidTr="00A4553D">
        <w:trPr>
          <w:trHeight w:val="300"/>
        </w:trPr>
        <w:tc>
          <w:tcPr>
            <w:tcW w:w="235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7951620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75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D7EAE54" w14:textId="77777777" w:rsidR="00A4553D" w:rsidRPr="00A4553D" w:rsidRDefault="00A4553D" w:rsidP="00A4553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A4553D" w:rsidRPr="00A4553D" w14:paraId="26A9D254" w14:textId="77777777" w:rsidTr="00A4553D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B9CBA74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A4553D" w:rsidRPr="00A4553D" w14:paraId="48264104" w14:textId="77777777" w:rsidTr="00A4553D">
        <w:trPr>
          <w:trHeight w:val="576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BF6A05A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F72939C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3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5F5E7798" w14:textId="77777777" w:rsid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Inserisce nella barra di ricerca il titolo del prodotto che vuole cercare e </w:t>
            </w:r>
          </w:p>
          <w:p w14:paraId="09958544" w14:textId="4049841F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sottomette la richiesta.</w:t>
            </w:r>
          </w:p>
        </w:tc>
      </w:tr>
      <w:tr w:rsidR="00A4553D" w:rsidRPr="00A4553D" w14:paraId="0AF3076E" w14:textId="77777777" w:rsidTr="00A4553D">
        <w:trPr>
          <w:trHeight w:val="30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E9922F2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3DE9EB7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E7BB59D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Cerca le corrispondenze del prodotto specificato nel database.</w:t>
            </w:r>
          </w:p>
        </w:tc>
      </w:tr>
      <w:tr w:rsidR="00A4553D" w:rsidRPr="00A4553D" w14:paraId="6BAB1D51" w14:textId="77777777" w:rsidTr="00A4553D">
        <w:trPr>
          <w:trHeight w:val="60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870ADB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5C4825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CDDEFBB" w14:textId="77777777" w:rsid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Reindirizza il cliente alla pagina contenente la visualizzazione dei risultati della </w:t>
            </w:r>
          </w:p>
          <w:p w14:paraId="5EC94D66" w14:textId="3B33F6D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ricerca effet</w:t>
            </w:r>
            <w:r w:rsid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t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uata.</w:t>
            </w:r>
          </w:p>
        </w:tc>
      </w:tr>
      <w:tr w:rsidR="00A4553D" w:rsidRPr="00A4553D" w14:paraId="2ADA60AC" w14:textId="77777777" w:rsidTr="00A4553D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E908F6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32959D8F" w14:textId="77777777" w:rsidTr="00A4553D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6BB82CD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non trova corrispondenze per la richiesta effettuata.</w:t>
            </w:r>
          </w:p>
        </w:tc>
      </w:tr>
      <w:tr w:rsidR="00A4553D" w:rsidRPr="00A4553D" w14:paraId="3BC755C2" w14:textId="77777777" w:rsidTr="00A4553D">
        <w:trPr>
          <w:trHeight w:val="576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0CA3B6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3.a1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956EBE9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3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41AD94D8" w14:textId="77777777" w:rsidR="00D073FF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il cliente in una pagina contenente il messaggio “Non sono stati</w:t>
            </w:r>
          </w:p>
          <w:p w14:paraId="76A53AA2" w14:textId="5A09B690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trovati elementi che soddisfano la tua richiesta."</w:t>
            </w:r>
          </w:p>
        </w:tc>
      </w:tr>
      <w:tr w:rsidR="00A4553D" w:rsidRPr="00A4553D" w14:paraId="1F2BB4F7" w14:textId="77777777" w:rsidTr="00A4553D">
        <w:trPr>
          <w:trHeight w:val="300"/>
        </w:trPr>
        <w:tc>
          <w:tcPr>
            <w:tcW w:w="171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6931C585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35737B8C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2A5789D8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0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7B4FF117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44E10674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7C156CD" w14:textId="77777777" w:rsidR="00A4553D" w:rsidRPr="00A4553D" w:rsidRDefault="00A4553D" w:rsidP="00A4553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6AE87327" w14:textId="77777777" w:rsidTr="00A4553D">
        <w:trPr>
          <w:trHeight w:val="300"/>
        </w:trPr>
        <w:tc>
          <w:tcPr>
            <w:tcW w:w="25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6ACA2DF0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3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9513198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A4553D" w:rsidRPr="00A4553D" w14:paraId="4D5B277F" w14:textId="77777777" w:rsidTr="00A4553D">
        <w:trPr>
          <w:trHeight w:val="300"/>
        </w:trPr>
        <w:tc>
          <w:tcPr>
            <w:tcW w:w="25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2967E5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3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2792A5F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servizio deve essere garantito 24 ore su 24 al giorno.</w:t>
            </w:r>
          </w:p>
        </w:tc>
      </w:tr>
      <w:tr w:rsidR="00A4553D" w:rsidRPr="00A4553D" w14:paraId="59CE0127" w14:textId="77777777" w:rsidTr="00A4553D">
        <w:trPr>
          <w:trHeight w:val="300"/>
        </w:trPr>
        <w:tc>
          <w:tcPr>
            <w:tcW w:w="254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D071AB0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739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497ACD3" w14:textId="77777777" w:rsidR="00A4553D" w:rsidRPr="00A4553D" w:rsidRDefault="00A4553D" w:rsidP="00A4553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tempo di risposta deve essere massimo di </w:t>
            </w:r>
            <w:proofErr w:type="gramStart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3</w:t>
            </w:r>
            <w:proofErr w:type="gramEnd"/>
            <w:r w:rsidRPr="00A4553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secondi.</w:t>
            </w:r>
          </w:p>
        </w:tc>
      </w:tr>
    </w:tbl>
    <w:p w14:paraId="2AE9B455" w14:textId="53A90257" w:rsidR="00D073FF" w:rsidRDefault="00D073FF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p w14:paraId="15CBAA43" w14:textId="77777777" w:rsidR="00D073FF" w:rsidRDefault="00D073F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AC8C7E3" w14:textId="77777777" w:rsidR="00A4553D" w:rsidRDefault="00A4553D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tbl>
      <w:tblPr>
        <w:tblW w:w="10196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943"/>
        <w:gridCol w:w="3059"/>
        <w:gridCol w:w="1842"/>
        <w:gridCol w:w="2377"/>
      </w:tblGrid>
      <w:tr w:rsidR="00D073FF" w:rsidRPr="00D073FF" w14:paraId="3485B734" w14:textId="77777777" w:rsidTr="00D073FF">
        <w:trPr>
          <w:trHeight w:val="300"/>
        </w:trPr>
        <w:tc>
          <w:tcPr>
            <w:tcW w:w="197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65E9BF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UC_US5</w:t>
            </w:r>
          </w:p>
        </w:tc>
        <w:tc>
          <w:tcPr>
            <w:tcW w:w="400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6619FA0" w14:textId="77777777" w:rsid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                                                   </w:t>
            </w:r>
          </w:p>
          <w:p w14:paraId="0692FDD4" w14:textId="60638E94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Aggiungere prodotto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0206D8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3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717BBA1" w14:textId="6E92B1AD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12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D073FF" w:rsidRPr="00D073FF" w14:paraId="0C8CAF3C" w14:textId="77777777" w:rsidTr="00D073FF">
        <w:trPr>
          <w:trHeight w:val="300"/>
        </w:trPr>
        <w:tc>
          <w:tcPr>
            <w:tcW w:w="19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D203B6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0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E50AF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CE2D29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4B5C67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D073FF" w:rsidRPr="00D073FF" w14:paraId="23D2C135" w14:textId="77777777" w:rsidTr="00D073FF">
        <w:trPr>
          <w:trHeight w:val="300"/>
        </w:trPr>
        <w:tc>
          <w:tcPr>
            <w:tcW w:w="197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2B5403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0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42A7F1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931B2E0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2A80BA0" w14:textId="37D7D95F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Ciro De Luca</w:t>
            </w:r>
          </w:p>
        </w:tc>
      </w:tr>
      <w:tr w:rsidR="00D073FF" w:rsidRPr="00D073FF" w14:paraId="260B125F" w14:textId="77777777" w:rsidTr="00D073FF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74ADE0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E3583B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aggiunta di uno specifico prodotto al carrello.</w:t>
            </w:r>
          </w:p>
        </w:tc>
      </w:tr>
      <w:tr w:rsidR="00D073FF" w:rsidRPr="00D073FF" w14:paraId="72EF6DC2" w14:textId="77777777" w:rsidTr="00D073FF">
        <w:trPr>
          <w:trHeight w:val="6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1CC88E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EACB6D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Cliente: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ad aggiungere al proprio carrello una determinata quantità di un prodotto specifico.</w:t>
            </w:r>
          </w:p>
        </w:tc>
      </w:tr>
      <w:tr w:rsidR="00D073FF" w:rsidRPr="00D073FF" w14:paraId="6FB5927A" w14:textId="77777777" w:rsidTr="00D073FF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6529DE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A801BC2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29604D8C" w14:textId="77777777" w:rsidTr="00D073FF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3C14A9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956FE22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si trova in una schermata di visualizzazione dei prodotti</w:t>
            </w:r>
          </w:p>
        </w:tc>
      </w:tr>
      <w:tr w:rsidR="00D073FF" w:rsidRPr="00D073FF" w14:paraId="194CE680" w14:textId="77777777" w:rsidTr="00D073FF">
        <w:trPr>
          <w:trHeight w:val="6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E8BBC9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1CFBB31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cliente visualizza una schermata di successo riguardo l’aggiunta </w:t>
            </w: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del  prodotto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al proprio carrello. L’elemento viene aggiunto al carrello.</w:t>
            </w:r>
          </w:p>
        </w:tc>
      </w:tr>
      <w:tr w:rsidR="00D073FF" w:rsidRPr="00D073FF" w14:paraId="317A59C1" w14:textId="77777777" w:rsidTr="00D073FF">
        <w:trPr>
          <w:trHeight w:val="6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633699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D675D7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L’elemento non viene aggiunto.</w:t>
            </w:r>
          </w:p>
        </w:tc>
      </w:tr>
      <w:tr w:rsidR="00D073FF" w:rsidRPr="00D073FF" w14:paraId="3E56B093" w14:textId="77777777" w:rsidTr="00D073FF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DD216C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FBFDB8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D073FF" w:rsidRPr="00D073FF" w14:paraId="54237622" w14:textId="77777777" w:rsidTr="00D073FF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EC0D70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7055F3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20 usi/giorno</w:t>
            </w:r>
          </w:p>
        </w:tc>
      </w:tr>
      <w:tr w:rsidR="00D073FF" w:rsidRPr="00D073FF" w14:paraId="2C6D5333" w14:textId="77777777" w:rsidTr="00D073FF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F77E16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50FDBB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0A59CAEE" w14:textId="77777777" w:rsidTr="00D073FF">
        <w:trPr>
          <w:trHeight w:val="300"/>
        </w:trPr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91DA33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822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10A7C93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47DF3222" w14:textId="77777777" w:rsidTr="00D073FF">
        <w:trPr>
          <w:trHeight w:val="300"/>
        </w:trPr>
        <w:tc>
          <w:tcPr>
            <w:tcW w:w="1019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1CAB06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D073FF" w:rsidRPr="00D073FF" w14:paraId="77C1BAC0" w14:textId="77777777" w:rsidTr="00D073FF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8930D1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C6A1F7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2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E471372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Avvia UC_US3.</w:t>
            </w:r>
          </w:p>
        </w:tc>
      </w:tr>
      <w:tr w:rsidR="00D073FF" w:rsidRPr="00D073FF" w14:paraId="511A0A3C" w14:textId="77777777" w:rsidTr="00D073FF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E265CB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0C0F51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2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5881854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Inserisce la quantità desiderata del prodotto nell’apposita casella.</w:t>
            </w:r>
          </w:p>
        </w:tc>
      </w:tr>
      <w:tr w:rsidR="00D073FF" w:rsidRPr="00D073FF" w14:paraId="29BFDEBB" w14:textId="77777777" w:rsidTr="00D073FF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F077C3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D35317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2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CB72980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Clicca sul pulsante di aggiunta al carrello.</w:t>
            </w:r>
          </w:p>
        </w:tc>
      </w:tr>
      <w:tr w:rsidR="00D073FF" w:rsidRPr="00D073FF" w14:paraId="605F06C5" w14:textId="77777777" w:rsidTr="00D073FF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0D06D7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705788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2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7ECBEC2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Riceve la quantità desiderata del prodotto e la aggiunge al carrello dell’utente.</w:t>
            </w:r>
          </w:p>
        </w:tc>
      </w:tr>
      <w:tr w:rsidR="00D073FF" w:rsidRPr="00D073FF" w14:paraId="1D7C6591" w14:textId="77777777" w:rsidTr="00D073FF">
        <w:trPr>
          <w:trHeight w:val="6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8939BC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1CC87A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2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17C890C" w14:textId="77777777" w:rsid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Reindirizza l’utente ad una schermata di successo riguardo l’aggiunta </w:t>
            </w:r>
          </w:p>
          <w:p w14:paraId="6E7BC689" w14:textId="6EBADB50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dell’elemento al carrello.</w:t>
            </w:r>
          </w:p>
        </w:tc>
      </w:tr>
      <w:tr w:rsidR="00D073FF" w:rsidRPr="00D073FF" w14:paraId="6B306C52" w14:textId="77777777" w:rsidTr="00D073FF">
        <w:trPr>
          <w:trHeight w:val="300"/>
        </w:trPr>
        <w:tc>
          <w:tcPr>
            <w:tcW w:w="1019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8511F7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2E6F9040" w14:textId="77777777" w:rsidTr="00D073FF">
        <w:trPr>
          <w:trHeight w:val="300"/>
        </w:trPr>
        <w:tc>
          <w:tcPr>
            <w:tcW w:w="1019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BB8750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utente non loggato.</w:t>
            </w:r>
          </w:p>
        </w:tc>
      </w:tr>
      <w:tr w:rsidR="00D073FF" w:rsidRPr="00D073FF" w14:paraId="56944FAA" w14:textId="77777777" w:rsidTr="00D073FF">
        <w:trPr>
          <w:trHeight w:val="3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8FDABE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6B7E5A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2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57F113E0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l’utente alla pagina di login.</w:t>
            </w:r>
          </w:p>
        </w:tc>
      </w:tr>
      <w:tr w:rsidR="00D073FF" w:rsidRPr="00D073FF" w14:paraId="15AAA4C7" w14:textId="77777777" w:rsidTr="00D073FF">
        <w:trPr>
          <w:trHeight w:val="300"/>
        </w:trPr>
        <w:tc>
          <w:tcPr>
            <w:tcW w:w="1019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2C11E0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2582F40E" w14:textId="77777777" w:rsidTr="00D073FF">
        <w:trPr>
          <w:trHeight w:val="300"/>
        </w:trPr>
        <w:tc>
          <w:tcPr>
            <w:tcW w:w="10196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E8027C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prodotto già presente nel carrello dell’utente</w:t>
            </w:r>
          </w:p>
        </w:tc>
      </w:tr>
      <w:tr w:rsidR="00D073FF" w:rsidRPr="00D073FF" w14:paraId="08795BE4" w14:textId="77777777" w:rsidTr="00D073FF">
        <w:trPr>
          <w:trHeight w:val="600"/>
        </w:trPr>
        <w:tc>
          <w:tcPr>
            <w:tcW w:w="19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BD9931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4.a1</w:t>
            </w:r>
          </w:p>
        </w:tc>
        <w:tc>
          <w:tcPr>
            <w:tcW w:w="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4ED3A5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27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791518F6" w14:textId="77777777" w:rsid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Aggiorna la quantità del prodotto presente nel carrello aggiungendo quella </w:t>
            </w:r>
          </w:p>
          <w:p w14:paraId="2BE4ED89" w14:textId="71A243EF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espressa dall’utente.</w:t>
            </w:r>
          </w:p>
        </w:tc>
      </w:tr>
    </w:tbl>
    <w:p w14:paraId="210710B0" w14:textId="496BEE8A" w:rsidR="00D073FF" w:rsidRDefault="00D073FF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p w14:paraId="4CAAFC79" w14:textId="77777777" w:rsidR="00D073FF" w:rsidRDefault="00D073F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69C51964" w14:textId="77777777" w:rsidR="00D073FF" w:rsidRDefault="00D073FF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3"/>
        <w:gridCol w:w="726"/>
        <w:gridCol w:w="217"/>
        <w:gridCol w:w="3264"/>
        <w:gridCol w:w="1940"/>
        <w:gridCol w:w="2400"/>
      </w:tblGrid>
      <w:tr w:rsidR="00D073FF" w:rsidRPr="00D073FF" w14:paraId="55EABF06" w14:textId="77777777" w:rsidTr="00D073FF">
        <w:trPr>
          <w:trHeight w:val="300"/>
        </w:trPr>
        <w:tc>
          <w:tcPr>
            <w:tcW w:w="214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A7C42C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UC_US6</w:t>
            </w:r>
          </w:p>
        </w:tc>
        <w:tc>
          <w:tcPr>
            <w:tcW w:w="345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1BB1E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      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Visualizzare carrello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D85A9C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BD06CCE" w14:textId="160B15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13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D073FF" w:rsidRPr="00D073FF" w14:paraId="30226428" w14:textId="77777777" w:rsidTr="00D073FF">
        <w:trPr>
          <w:trHeight w:val="300"/>
        </w:trPr>
        <w:tc>
          <w:tcPr>
            <w:tcW w:w="214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AF3F1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5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1537F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011D9C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7DD4EB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D073FF" w:rsidRPr="00D073FF" w14:paraId="6E5CEC65" w14:textId="77777777" w:rsidTr="00D073FF">
        <w:trPr>
          <w:trHeight w:val="300"/>
        </w:trPr>
        <w:tc>
          <w:tcPr>
            <w:tcW w:w="214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690E8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5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5FFDA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492E5F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28DA0C1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D073FF" w:rsidRPr="00D073FF" w14:paraId="25634AE1" w14:textId="77777777" w:rsidTr="00D073FF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DE5C83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33DD00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visualizzare gli articoli presenti nel carrello.</w:t>
            </w:r>
          </w:p>
        </w:tc>
      </w:tr>
      <w:tr w:rsidR="00D073FF" w:rsidRPr="00D073FF" w14:paraId="200B049A" w14:textId="77777777" w:rsidTr="00D073FF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D3C709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2B7CB9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Cliente: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ad accedere al proprio carrello.</w:t>
            </w:r>
          </w:p>
        </w:tc>
      </w:tr>
      <w:tr w:rsidR="00D073FF" w:rsidRPr="00D073FF" w14:paraId="3C69D12B" w14:textId="77777777" w:rsidTr="00D073FF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1BC551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11A638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64ADECE5" w14:textId="77777777" w:rsidTr="00D073FF">
        <w:trPr>
          <w:trHeight w:val="6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28A3A4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BE9D56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visualizzato il comando per visualizzare il carrello.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Il cliente è loggato.</w:t>
            </w:r>
          </w:p>
        </w:tc>
      </w:tr>
      <w:tr w:rsidR="00D073FF" w:rsidRPr="00D073FF" w14:paraId="18932814" w14:textId="77777777" w:rsidTr="00D073FF">
        <w:trPr>
          <w:trHeight w:val="612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F660AC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8B811E5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accede al suo carrello.</w:t>
            </w:r>
          </w:p>
        </w:tc>
      </w:tr>
      <w:tr w:rsidR="00D073FF" w:rsidRPr="00D073FF" w14:paraId="1DA3B1FD" w14:textId="77777777" w:rsidTr="00D073FF">
        <w:trPr>
          <w:trHeight w:val="588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0754F5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F71D922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non accede al suo carrello.</w:t>
            </w:r>
          </w:p>
        </w:tc>
      </w:tr>
      <w:tr w:rsidR="00D073FF" w:rsidRPr="00D073FF" w14:paraId="3204BE2D" w14:textId="77777777" w:rsidTr="00D073FF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BEFF91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033104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D073FF" w:rsidRPr="00D073FF" w14:paraId="1B2DE066" w14:textId="77777777" w:rsidTr="00D073FF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B008F4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F8562D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1000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D073FF" w:rsidRPr="00D073FF" w14:paraId="2187F544" w14:textId="77777777" w:rsidTr="00D073FF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A065A0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0B9C35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2874DF26" w14:textId="77777777" w:rsidTr="00D073FF">
        <w:trPr>
          <w:trHeight w:val="300"/>
        </w:trPr>
        <w:tc>
          <w:tcPr>
            <w:tcW w:w="21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7D8F39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779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904CE8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1E8B45E2" w14:textId="77777777" w:rsidTr="00D073FF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6A18C2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D073FF" w:rsidRPr="00D073FF" w14:paraId="49A58FD9" w14:textId="77777777" w:rsidTr="00D073FF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004B70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FEE962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F02633A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Richiede di visualizzare il carrello cliccando sull’icona.</w:t>
            </w:r>
          </w:p>
        </w:tc>
      </w:tr>
      <w:tr w:rsidR="00D073FF" w:rsidRPr="00D073FF" w14:paraId="3580E7D5" w14:textId="77777777" w:rsidTr="00D073FF">
        <w:trPr>
          <w:trHeight w:val="624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F8C415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2B3615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1480FC2" w14:textId="77777777" w:rsid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Se il cliente è loggato, recupera gli elementi contenuti nel suo carrello dal</w:t>
            </w:r>
          </w:p>
          <w:p w14:paraId="66AA7CC1" w14:textId="09ABCD91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database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con le rispettive quantità.</w:t>
            </w:r>
          </w:p>
        </w:tc>
      </w:tr>
      <w:tr w:rsidR="00D073FF" w:rsidRPr="00D073FF" w14:paraId="4AEE8AA6" w14:textId="77777777" w:rsidTr="00D073FF">
        <w:trPr>
          <w:trHeight w:val="1236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D4AA98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457518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4E078DA" w14:textId="77777777" w:rsid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 una tabella contenente i prodotti selezionati dall’utente con il rispettivo</w:t>
            </w:r>
          </w:p>
          <w:p w14:paraId="0CFBF841" w14:textId="77777777" w:rsid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costo, un campo per modificare la quantità e un pulsante per rimuoverlo dal</w:t>
            </w:r>
          </w:p>
          <w:p w14:paraId="0574D5F5" w14:textId="77777777" w:rsid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carrello. Viene inoltre visualizzato il totale del carrello e un pulsante per</w:t>
            </w:r>
          </w:p>
          <w:p w14:paraId="44DF7093" w14:textId="46FEBD0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confermare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l’ordine.</w:t>
            </w:r>
          </w:p>
        </w:tc>
      </w:tr>
      <w:tr w:rsidR="00D073FF" w:rsidRPr="00D073FF" w14:paraId="776CF62C" w14:textId="77777777" w:rsidTr="00D073FF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C49D49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18FECBD9" w14:textId="77777777" w:rsidTr="00D073FF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A2CEFF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non è loggato</w:t>
            </w:r>
          </w:p>
        </w:tc>
      </w:tr>
      <w:tr w:rsidR="00D073FF" w:rsidRPr="00D073FF" w14:paraId="793F8535" w14:textId="77777777" w:rsidTr="00D073FF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1DEF3A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3.a1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13589B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5DF0C842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l’utente alla pagina di login.</w:t>
            </w:r>
          </w:p>
        </w:tc>
      </w:tr>
      <w:tr w:rsidR="00D073FF" w:rsidRPr="00D073FF" w14:paraId="611D504F" w14:textId="77777777" w:rsidTr="00D073FF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14E63E6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6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5FF51B3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5922A58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21346ED4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738C857E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0EA21BD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535BBE06" w14:textId="77777777" w:rsidTr="00D073FF">
        <w:trPr>
          <w:trHeight w:val="300"/>
        </w:trPr>
        <w:tc>
          <w:tcPr>
            <w:tcW w:w="23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3C9EE24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60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65AC59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3D4728AA" w14:textId="77777777" w:rsidTr="00D073FF">
        <w:trPr>
          <w:trHeight w:val="576"/>
        </w:trPr>
        <w:tc>
          <w:tcPr>
            <w:tcW w:w="23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195C98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61996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In condizioni di massimo utilizzo, il servizio di registrazione dovrebbe essere fruito, contemporaneamente, da </w:t>
            </w: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1000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clienti.</w:t>
            </w:r>
          </w:p>
        </w:tc>
      </w:tr>
    </w:tbl>
    <w:p w14:paraId="01DD8492" w14:textId="77777777" w:rsidR="00D073FF" w:rsidRDefault="00D073FF" w:rsidP="00A4553D">
      <w:pPr>
        <w:tabs>
          <w:tab w:val="left" w:pos="7263"/>
        </w:tabs>
        <w:ind w:left="708"/>
        <w:rPr>
          <w:rFonts w:ascii="Century Gothic" w:hAnsi="Century Gothic"/>
          <w:sz w:val="24"/>
          <w:szCs w:val="24"/>
        </w:rPr>
      </w:pPr>
    </w:p>
    <w:p w14:paraId="5B3B2B3B" w14:textId="2467FD41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3"/>
        <w:gridCol w:w="735"/>
        <w:gridCol w:w="208"/>
        <w:gridCol w:w="3264"/>
        <w:gridCol w:w="1940"/>
        <w:gridCol w:w="2400"/>
      </w:tblGrid>
      <w:tr w:rsidR="00D073FF" w:rsidRPr="00D073FF" w14:paraId="016297EF" w14:textId="77777777" w:rsidTr="00D073FF">
        <w:trPr>
          <w:trHeight w:val="300"/>
        </w:trPr>
        <w:tc>
          <w:tcPr>
            <w:tcW w:w="215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D01E4A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lastRenderedPageBreak/>
              <w:t>Identificativo: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UC_US7</w:t>
            </w:r>
          </w:p>
        </w:tc>
        <w:tc>
          <w:tcPr>
            <w:tcW w:w="3448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ADDA1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Confermare Ordine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495AFF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D8CE60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10/05/2024</w:t>
            </w:r>
          </w:p>
        </w:tc>
      </w:tr>
      <w:tr w:rsidR="00D073FF" w:rsidRPr="00D073FF" w14:paraId="0508E1F8" w14:textId="77777777" w:rsidTr="00D073FF">
        <w:trPr>
          <w:trHeight w:val="300"/>
        </w:trPr>
        <w:tc>
          <w:tcPr>
            <w:tcW w:w="21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6B4E11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4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9EBC64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5AE21F2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458FDA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D073FF" w:rsidRPr="00D073FF" w14:paraId="45153950" w14:textId="77777777" w:rsidTr="00D073FF">
        <w:trPr>
          <w:trHeight w:val="300"/>
        </w:trPr>
        <w:tc>
          <w:tcPr>
            <w:tcW w:w="21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D18DD5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3448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3AFAB2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BB06217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8B00DFB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D073FF" w:rsidRPr="00D073FF" w14:paraId="3304B4DD" w14:textId="77777777" w:rsidTr="00D073FF">
        <w:trPr>
          <w:trHeight w:val="300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A4497D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480FA0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inviare un ordine.</w:t>
            </w:r>
          </w:p>
        </w:tc>
      </w:tr>
      <w:tr w:rsidR="00D073FF" w:rsidRPr="00D073FF" w14:paraId="7B14ABFB" w14:textId="77777777" w:rsidTr="00D073FF">
        <w:trPr>
          <w:trHeight w:val="300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69B3F5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CDA3AF6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Cliente: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 confermare il proprio ordine</w:t>
            </w: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.</w:t>
            </w:r>
          </w:p>
        </w:tc>
      </w:tr>
      <w:tr w:rsidR="00D073FF" w:rsidRPr="00D073FF" w14:paraId="4733628E" w14:textId="77777777" w:rsidTr="00D073FF">
        <w:trPr>
          <w:trHeight w:val="300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316BA5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9F85720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33CED5F7" w14:textId="77777777" w:rsidTr="00D073FF">
        <w:trPr>
          <w:trHeight w:val="612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958CC3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E9EF94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E’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visualizzata l’icona del carrello.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Il carrello non è vuoto.</w:t>
            </w:r>
          </w:p>
        </w:tc>
      </w:tr>
      <w:tr w:rsidR="00D073FF" w:rsidRPr="00D073FF" w14:paraId="56FC79D9" w14:textId="77777777" w:rsidTr="00D073FF">
        <w:trPr>
          <w:trHeight w:val="588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0F33A3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E0D8037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cliente visualizza una schermata di successo riguardo alla conferma dell'ordine.</w:t>
            </w:r>
          </w:p>
        </w:tc>
      </w:tr>
      <w:tr w:rsidR="00D073FF" w:rsidRPr="00D073FF" w14:paraId="3290F199" w14:textId="77777777" w:rsidTr="00D073FF">
        <w:trPr>
          <w:trHeight w:val="588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EDB58B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FE6567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Il cliente viene reindirizzato alla pagina di errore.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L’ordine non è effettuato.</w:t>
            </w:r>
          </w:p>
        </w:tc>
      </w:tr>
      <w:tr w:rsidR="00D073FF" w:rsidRPr="00D073FF" w14:paraId="4D863E1F" w14:textId="77777777" w:rsidTr="00D073FF">
        <w:trPr>
          <w:trHeight w:val="300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D913B8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7A62FD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D073FF" w:rsidRPr="00D073FF" w14:paraId="46484875" w14:textId="77777777" w:rsidTr="00D073FF">
        <w:trPr>
          <w:trHeight w:val="300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209FE2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4673425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50 usi/giorno</w:t>
            </w:r>
          </w:p>
        </w:tc>
      </w:tr>
      <w:tr w:rsidR="00D073FF" w:rsidRPr="00D073FF" w14:paraId="50E777C6" w14:textId="77777777" w:rsidTr="00D073FF">
        <w:trPr>
          <w:trHeight w:val="300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E10824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A61B19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6CF06E93" w14:textId="77777777" w:rsidTr="00D073FF">
        <w:trPr>
          <w:trHeight w:val="300"/>
        </w:trPr>
        <w:tc>
          <w:tcPr>
            <w:tcW w:w="215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AEAD96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778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EA3CCB0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45657ABF" w14:textId="77777777" w:rsidTr="00D073FF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ECEFA4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D073FF" w:rsidRPr="00D073FF" w14:paraId="74A1E8FC" w14:textId="77777777" w:rsidTr="00D073FF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122C74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E42E89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7E20335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Avvia UC_US6.</w:t>
            </w:r>
          </w:p>
        </w:tc>
      </w:tr>
      <w:tr w:rsidR="00D073FF" w:rsidRPr="00D073FF" w14:paraId="47CFDD06" w14:textId="77777777" w:rsidTr="00D073FF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273F87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610D7C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F33F878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Clicca sul pulsante per confermare l'ordine.</w:t>
            </w:r>
          </w:p>
        </w:tc>
      </w:tr>
      <w:tr w:rsidR="00D073FF" w:rsidRPr="00D073FF" w14:paraId="0B649183" w14:textId="77777777" w:rsidTr="00D073FF">
        <w:trPr>
          <w:trHeight w:val="6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C5F095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4F555F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57A9E2E" w14:textId="77777777" w:rsid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 la schermata per selezionare l’indirizzo di spedizione e il metodo di</w:t>
            </w:r>
          </w:p>
          <w:p w14:paraId="42EFFA5D" w14:textId="668D79F6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pagamento. I dati sulla spedizione vengono precompilati in base alle info del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profilo.</w:t>
            </w:r>
          </w:p>
        </w:tc>
      </w:tr>
      <w:tr w:rsidR="00D073FF" w:rsidRPr="00D073FF" w14:paraId="2D432983" w14:textId="77777777" w:rsidTr="00D073FF">
        <w:trPr>
          <w:trHeight w:val="636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C2F0C4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3F6064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Cliente: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05AFA5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Inserisce l’indirizzo di spedizione, specifica il metodo di pagamento e procede al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pagamento.</w:t>
            </w:r>
          </w:p>
        </w:tc>
      </w:tr>
      <w:tr w:rsidR="00D073FF" w:rsidRPr="00D073FF" w14:paraId="1D42756B" w14:textId="77777777" w:rsidTr="00D073FF">
        <w:trPr>
          <w:trHeight w:val="576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49C3FC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946E60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FF320E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Per ogni elemento presente nel carrello dell’utente, rimuove la quantità selezionata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del rispettivo articolo nel database.</w:t>
            </w:r>
          </w:p>
        </w:tc>
      </w:tr>
      <w:tr w:rsidR="00D073FF" w:rsidRPr="00D073FF" w14:paraId="01745D54" w14:textId="77777777" w:rsidTr="00D073FF">
        <w:trPr>
          <w:trHeight w:val="576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99F5D7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1D2798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28CDFD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Salva l’ordine effettuato nel database con i dettagli relativi ai prodotti ordinati, le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loro rispettive quantità, il totale, l’indirizzo di spedizione e il metodo di pagamento.</w:t>
            </w:r>
          </w:p>
        </w:tc>
      </w:tr>
      <w:tr w:rsidR="00D073FF" w:rsidRPr="00D073FF" w14:paraId="506B40EE" w14:textId="77777777" w:rsidTr="00D073FF">
        <w:trPr>
          <w:trHeight w:val="348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82D1CA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5B13B4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B3B63A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Svuota il carrello dell’utente.</w:t>
            </w:r>
          </w:p>
        </w:tc>
      </w:tr>
      <w:tr w:rsidR="00D073FF" w:rsidRPr="00D073FF" w14:paraId="13833E03" w14:textId="77777777" w:rsidTr="00D073FF">
        <w:trPr>
          <w:trHeight w:val="372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DA6D1F0" w14:textId="1D216EA2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3D0B81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933CE6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l’utente su una pagina che segnala l’effettivo completamento dell’ordine.</w:t>
            </w:r>
          </w:p>
        </w:tc>
      </w:tr>
      <w:tr w:rsidR="00D073FF" w:rsidRPr="00D073FF" w14:paraId="5AF1CD43" w14:textId="77777777" w:rsidTr="00D073FF">
        <w:trPr>
          <w:trHeight w:val="300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CEEA9B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37D6FABA" w14:textId="77777777" w:rsidTr="00D073FF">
        <w:trPr>
          <w:trHeight w:val="564"/>
        </w:trPr>
        <w:tc>
          <w:tcPr>
            <w:tcW w:w="99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095C5FE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uno o più articoli presenti nel carrello non sono disponibili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per la quantità indicata</w:t>
            </w:r>
          </w:p>
        </w:tc>
      </w:tr>
      <w:tr w:rsidR="00D073FF" w:rsidRPr="00D073FF" w14:paraId="0DF1693A" w14:textId="77777777" w:rsidTr="00D073FF">
        <w:trPr>
          <w:trHeight w:val="912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D5D900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3.a1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96C44C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69982C89" w14:textId="16B47A30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l’utente alla pagina di errore che segnala un problema relativo alla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quantità limitata di uno o più elementi nel carrello segnalando la disponibilità massima.</w:t>
            </w:r>
          </w:p>
        </w:tc>
      </w:tr>
      <w:tr w:rsidR="00D073FF" w:rsidRPr="00D073FF" w14:paraId="43EDF0C1" w14:textId="77777777" w:rsidTr="00D073FF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15E874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3.a2</w:t>
            </w:r>
          </w:p>
        </w:tc>
        <w:tc>
          <w:tcPr>
            <w:tcW w:w="8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279556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23CE7F14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Termina con insuccesso.</w:t>
            </w:r>
          </w:p>
        </w:tc>
      </w:tr>
      <w:tr w:rsidR="00D073FF" w:rsidRPr="00D073FF" w14:paraId="362E7C3A" w14:textId="77777777" w:rsidTr="00D073FF">
        <w:trPr>
          <w:trHeight w:val="300"/>
        </w:trPr>
        <w:tc>
          <w:tcPr>
            <w:tcW w:w="150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1A39ED1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3B48C2A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7161395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39E1BE49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244DBDC7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5764B2A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75E09960" w14:textId="77777777" w:rsidTr="00D073FF">
        <w:trPr>
          <w:trHeight w:val="300"/>
        </w:trPr>
        <w:tc>
          <w:tcPr>
            <w:tcW w:w="23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30607B1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60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05FCA4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66F09776" w14:textId="77777777" w:rsidTr="00D073FF">
        <w:trPr>
          <w:trHeight w:val="564"/>
        </w:trPr>
        <w:tc>
          <w:tcPr>
            <w:tcW w:w="233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468FAE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60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A6F327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Il sistema deve essere in grado di gestire almeno 300 richieste d’ordine contemporaneamente in condizione di carico massimo.</w:t>
            </w:r>
          </w:p>
        </w:tc>
      </w:tr>
    </w:tbl>
    <w:p w14:paraId="4AD65A8D" w14:textId="20ADE0F6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499BFBC8" w14:textId="77777777" w:rsidR="00D073FF" w:rsidRDefault="00D073F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6865B3C1" w14:textId="77777777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tbl>
      <w:tblPr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626"/>
        <w:gridCol w:w="2659"/>
        <w:gridCol w:w="1985"/>
        <w:gridCol w:w="2373"/>
      </w:tblGrid>
      <w:tr w:rsidR="00D073FF" w:rsidRPr="00D073FF" w14:paraId="5F704F8D" w14:textId="77777777" w:rsidTr="00D073FF">
        <w:trPr>
          <w:trHeight w:val="300"/>
        </w:trPr>
        <w:tc>
          <w:tcPr>
            <w:tcW w:w="15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EEA896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UC_ADM1</w:t>
            </w:r>
          </w:p>
        </w:tc>
        <w:tc>
          <w:tcPr>
            <w:tcW w:w="428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6A5EF7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      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Visualizzare elenco ordini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6E060C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8EE77A2" w14:textId="255C7A9B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12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D073FF" w:rsidRPr="00D073FF" w14:paraId="1C94E6EB" w14:textId="77777777" w:rsidTr="00D073FF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A8BBE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2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3E358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3998D4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4CDF74B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D073FF" w:rsidRPr="00D073FF" w14:paraId="240C1ABC" w14:textId="77777777" w:rsidTr="00D073FF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6B83C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28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AB9BA0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C7E084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A10DD71" w14:textId="0396E6ED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Ciro De Luca</w:t>
            </w:r>
          </w:p>
        </w:tc>
      </w:tr>
      <w:tr w:rsidR="00D073FF" w:rsidRPr="00D073FF" w14:paraId="6C7CAD0D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F6A5A3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E14BBF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visualizzazione di tutti gli ordini effettuati sul sito.</w:t>
            </w:r>
          </w:p>
        </w:tc>
      </w:tr>
      <w:tr w:rsidR="00D073FF" w:rsidRPr="00D073FF" w14:paraId="39E0A9AF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607CB4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40D3615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Amministratore: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 controllare gli ordini effettuati sul sito</w:t>
            </w:r>
          </w:p>
        </w:tc>
      </w:tr>
      <w:tr w:rsidR="00D073FF" w:rsidRPr="00D073FF" w14:paraId="52A1F3ED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ADA615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6D4F404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37A7685C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A17A6F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86CF95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L'amministratore si trova nella schermata riservata agli admin.</w:t>
            </w:r>
          </w:p>
        </w:tc>
      </w:tr>
      <w:tr w:rsidR="00D073FF" w:rsidRPr="00D073FF" w14:paraId="6048F5AA" w14:textId="77777777" w:rsidTr="00D073FF">
        <w:trPr>
          <w:trHeight w:val="588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C5B69C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9F53D9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visualizza l’elenco degli ordini.</w:t>
            </w:r>
          </w:p>
        </w:tc>
      </w:tr>
      <w:tr w:rsidR="00D073FF" w:rsidRPr="00D073FF" w14:paraId="53503BE7" w14:textId="77777777" w:rsidTr="00D073FF">
        <w:trPr>
          <w:trHeight w:val="588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0567D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6E0204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non visualizza l’elenco degli ordini</w:t>
            </w:r>
          </w:p>
        </w:tc>
      </w:tr>
      <w:tr w:rsidR="00D073FF" w:rsidRPr="00D073FF" w14:paraId="529FA163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816EED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2D5E42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D073FF" w:rsidRPr="00D073FF" w14:paraId="11064881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0FF234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6F99CE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D073FF" w:rsidRPr="00D073FF" w14:paraId="15C8869A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91841D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2A3ED03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0A222B8D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8E074D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5EE82F0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3D4BE4EB" w14:textId="77777777" w:rsidTr="00D073FF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BED651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D073FF" w:rsidRPr="00D073FF" w14:paraId="49EC8EF7" w14:textId="77777777" w:rsidTr="00D073FF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399E2B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19C3E8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218BBE1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Richiede di visualizzare l’elenco degli ordini tramite pulsante apposito.</w:t>
            </w:r>
          </w:p>
        </w:tc>
      </w:tr>
      <w:tr w:rsidR="00D073FF" w:rsidRPr="00D073FF" w14:paraId="57465A60" w14:textId="77777777" w:rsidTr="00D073FF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335669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2AE301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F77856B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Cerca nel database la lista degli ordini.</w:t>
            </w:r>
          </w:p>
        </w:tc>
      </w:tr>
      <w:tr w:rsidR="00D073FF" w:rsidRPr="00D073FF" w14:paraId="51E908EF" w14:textId="77777777" w:rsidTr="00D073FF">
        <w:trPr>
          <w:trHeight w:val="2424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105F30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C4A6CA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3880D0D" w14:textId="77777777" w:rsid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l’amministratore ad una pagina contenente una tabella riempita</w:t>
            </w:r>
          </w:p>
          <w:p w14:paraId="6E371337" w14:textId="0BA0615A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con i dettagli degli ordini effettuati dai clienti: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- Cod. utente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- Numero ordine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- Dati spedizione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- Dati pagamento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- Data dell'invio dell'ordine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- Stato ordine </w:t>
            </w:r>
          </w:p>
        </w:tc>
      </w:tr>
      <w:tr w:rsidR="00D073FF" w:rsidRPr="00D073FF" w14:paraId="09BB40BE" w14:textId="77777777" w:rsidTr="00D073FF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4089EA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69A9E075" w14:textId="77777777" w:rsidTr="00D073FF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6FAF650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0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6C2C91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1417E545" w14:textId="77777777" w:rsidTr="00D073FF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514C59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8EC161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0F648282" w14:textId="5B8C069E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25E6D409" w14:textId="77777777" w:rsidR="00D073FF" w:rsidRDefault="00D073F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3EE11268" w14:textId="77777777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tbl>
      <w:tblPr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626"/>
        <w:gridCol w:w="2801"/>
        <w:gridCol w:w="1843"/>
        <w:gridCol w:w="2373"/>
      </w:tblGrid>
      <w:tr w:rsidR="00D073FF" w:rsidRPr="00D073FF" w14:paraId="3B91BBA6" w14:textId="77777777" w:rsidTr="00D073FF">
        <w:trPr>
          <w:trHeight w:val="300"/>
        </w:trPr>
        <w:tc>
          <w:tcPr>
            <w:tcW w:w="15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61994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UC_ADM2</w:t>
            </w:r>
          </w:p>
        </w:tc>
        <w:tc>
          <w:tcPr>
            <w:tcW w:w="442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8BC18C6" w14:textId="77777777" w:rsid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                                                            </w:t>
            </w:r>
          </w:p>
          <w:p w14:paraId="3D4364B5" w14:textId="5EEB021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Visualizzare elenco prodotti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D7B5B01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3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05F1ABD" w14:textId="22FDD8C4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13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D073FF" w:rsidRPr="00D073FF" w14:paraId="31F83BFB" w14:textId="77777777" w:rsidTr="00D073FF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D893D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42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AD66D7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A4F32F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B6377C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D073FF" w:rsidRPr="00D073FF" w14:paraId="2CEEACC1" w14:textId="77777777" w:rsidTr="00D073FF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21E8B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42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E9C131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8A579A6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F38B11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D073FF" w:rsidRPr="00D073FF" w14:paraId="17890E80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B66231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85CB497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visualizzazione di tutti i prodotti presenti sul sito.</w:t>
            </w:r>
          </w:p>
        </w:tc>
      </w:tr>
      <w:tr w:rsidR="00D073FF" w:rsidRPr="00D073FF" w14:paraId="4500F055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FFE11E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10196B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Amministratore: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 controllare i prodotti presenti sul sito.</w:t>
            </w:r>
          </w:p>
        </w:tc>
      </w:tr>
      <w:tr w:rsidR="00D073FF" w:rsidRPr="00D073FF" w14:paraId="3DB88D14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010C9A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F146D7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1F773EDA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09151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37B624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L'amministratore si trova nella schermata riservata agli admin.</w:t>
            </w:r>
          </w:p>
        </w:tc>
      </w:tr>
      <w:tr w:rsidR="00D073FF" w:rsidRPr="00D073FF" w14:paraId="0AFAA0AB" w14:textId="77777777" w:rsidTr="00D073FF">
        <w:trPr>
          <w:trHeight w:val="6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CB2F5F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8936E4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visualizza l’elenco dei prodotti.</w:t>
            </w:r>
          </w:p>
        </w:tc>
      </w:tr>
      <w:tr w:rsidR="00D073FF" w:rsidRPr="00D073FF" w14:paraId="5C1657A0" w14:textId="77777777" w:rsidTr="00D073FF">
        <w:trPr>
          <w:trHeight w:val="6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BF271C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F04895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non visualizza l’elenco dei prodotti.</w:t>
            </w:r>
          </w:p>
        </w:tc>
      </w:tr>
      <w:tr w:rsidR="00D073FF" w:rsidRPr="00D073FF" w14:paraId="5B1D0FE5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02C80B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6530CC1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D073FF" w:rsidRPr="00D073FF" w14:paraId="318A0480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4F79E7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A87A9C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D073FF" w:rsidRPr="00D073FF" w14:paraId="727CB3D9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6DB72F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BD69771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76142A1C" w14:textId="77777777" w:rsidTr="00D073FF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50C77F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A62A9A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6C751A6E" w14:textId="77777777" w:rsidTr="00D073FF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EA0735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D073FF" w:rsidRPr="00D073FF" w14:paraId="693A1AA6" w14:textId="77777777" w:rsidTr="00D073FF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383E1B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577687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0EFC3DF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Richiede di visualizzare l’elenco dei prodotti tramite pulsante apposito.</w:t>
            </w:r>
          </w:p>
        </w:tc>
      </w:tr>
      <w:tr w:rsidR="00D073FF" w:rsidRPr="00D073FF" w14:paraId="582F2BA4" w14:textId="77777777" w:rsidTr="00D073FF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51D4DEF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043BEC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1FB13B0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Cerca nel database la lista dei prodotti.</w:t>
            </w:r>
          </w:p>
        </w:tc>
      </w:tr>
      <w:tr w:rsidR="00D073FF" w:rsidRPr="00D073FF" w14:paraId="73B44598" w14:textId="77777777" w:rsidTr="00D073FF">
        <w:trPr>
          <w:trHeight w:val="2076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4AA1F9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D8B157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BD9DC9B" w14:textId="77777777" w:rsid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l’amministratore ad una pagina contenente una tabella riempita</w:t>
            </w:r>
          </w:p>
          <w:p w14:paraId="4BC22FE5" w14:textId="5F8CE92A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con i dettagli dei prodotti presenti sul sito: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Cod. prodotto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Nome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Immagine copertina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Prezzo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Quantità disponibile</w:t>
            </w:r>
          </w:p>
        </w:tc>
      </w:tr>
      <w:tr w:rsidR="00D073FF" w:rsidRPr="00D073FF" w14:paraId="31E4F030" w14:textId="77777777" w:rsidTr="00D073FF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5DEDD8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1DDBF82B" w14:textId="77777777" w:rsidTr="00D073FF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36DF361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0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C2B8D6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673FF130" w14:textId="77777777" w:rsidTr="00D073FF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ACC3E0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873383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6055E3D4" w14:textId="148E182D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2A422840" w14:textId="77777777" w:rsidR="00D073FF" w:rsidRDefault="00D073F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499FDA7F" w14:textId="77777777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tbl>
      <w:tblPr>
        <w:tblW w:w="9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626"/>
        <w:gridCol w:w="1045"/>
        <w:gridCol w:w="1940"/>
        <w:gridCol w:w="4032"/>
      </w:tblGrid>
      <w:tr w:rsidR="00D073FF" w:rsidRPr="00D073FF" w14:paraId="2598DB08" w14:textId="77777777" w:rsidTr="00D073FF">
        <w:trPr>
          <w:trHeight w:val="300"/>
        </w:trPr>
        <w:tc>
          <w:tcPr>
            <w:tcW w:w="14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BBF5E0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UC_ADM3</w:t>
            </w:r>
          </w:p>
        </w:tc>
        <w:tc>
          <w:tcPr>
            <w:tcW w:w="256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787AC9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          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Visualizzare elenco utenti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AF488C6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40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22FFA0F" w14:textId="66B6A73A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13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D073FF" w:rsidRPr="00D073FF" w14:paraId="505569D0" w14:textId="77777777" w:rsidTr="00D073FF">
        <w:trPr>
          <w:trHeight w:val="300"/>
        </w:trPr>
        <w:tc>
          <w:tcPr>
            <w:tcW w:w="14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17839E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56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2129B4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449A80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8C09D0A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D073FF" w:rsidRPr="00D073FF" w14:paraId="3D65E19E" w14:textId="77777777" w:rsidTr="00D073FF">
        <w:trPr>
          <w:trHeight w:val="300"/>
        </w:trPr>
        <w:tc>
          <w:tcPr>
            <w:tcW w:w="14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C940F4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561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CDBC2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5B863E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40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DDDB496" w14:textId="4D34C5C3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Ciro De Luca</w:t>
            </w:r>
          </w:p>
        </w:tc>
      </w:tr>
      <w:tr w:rsidR="00D073FF" w:rsidRPr="00D073FF" w14:paraId="6108B0C4" w14:textId="77777777" w:rsidTr="00D073FF">
        <w:trPr>
          <w:trHeight w:val="300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88D3F7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DC7B21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visualizzazione di tutti gli utenti registrati al sito.</w:t>
            </w:r>
          </w:p>
        </w:tc>
      </w:tr>
      <w:tr w:rsidR="00D073FF" w:rsidRPr="00D073FF" w14:paraId="4B263377" w14:textId="77777777" w:rsidTr="00D073FF">
        <w:trPr>
          <w:trHeight w:val="300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5722BD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807B7E2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Amministratore: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 controllare gli utenti registrati al sito.</w:t>
            </w:r>
          </w:p>
        </w:tc>
      </w:tr>
      <w:tr w:rsidR="00D073FF" w:rsidRPr="00D073FF" w14:paraId="0571B3BB" w14:textId="77777777" w:rsidTr="00D073FF">
        <w:trPr>
          <w:trHeight w:val="300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391385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52A5E55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6CB812EF" w14:textId="77777777" w:rsidTr="00D073FF">
        <w:trPr>
          <w:trHeight w:val="300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608C00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8BBEE76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L'amministratore si trova nella schermata riservata agli admin.</w:t>
            </w:r>
          </w:p>
        </w:tc>
      </w:tr>
      <w:tr w:rsidR="00D073FF" w:rsidRPr="00D073FF" w14:paraId="1A6E33F6" w14:textId="77777777" w:rsidTr="00D073FF">
        <w:trPr>
          <w:trHeight w:val="588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BB548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9A5D877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visualizza l’elenco degli utenti.</w:t>
            </w:r>
          </w:p>
        </w:tc>
      </w:tr>
      <w:tr w:rsidR="00D073FF" w:rsidRPr="00D073FF" w14:paraId="2BF5F1D4" w14:textId="77777777" w:rsidTr="00D073FF">
        <w:trPr>
          <w:trHeight w:val="588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0CC18F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0E6A934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non visualizza l’elenco degli utenti.</w:t>
            </w:r>
          </w:p>
        </w:tc>
      </w:tr>
      <w:tr w:rsidR="00D073FF" w:rsidRPr="00D073FF" w14:paraId="1857CFB9" w14:textId="77777777" w:rsidTr="00D073FF">
        <w:trPr>
          <w:trHeight w:val="300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54B25D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EF85813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D073FF" w:rsidRPr="00D073FF" w14:paraId="30E83C5D" w14:textId="77777777" w:rsidTr="00D073FF">
        <w:trPr>
          <w:trHeight w:val="300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BC89CF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A3B52E7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D073FF" w:rsidRPr="00D073FF" w14:paraId="1B8585CB" w14:textId="77777777" w:rsidTr="00D073FF">
        <w:trPr>
          <w:trHeight w:val="300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8608A7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AACA012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4BE30938" w14:textId="77777777" w:rsidTr="00D073FF">
        <w:trPr>
          <w:trHeight w:val="300"/>
        </w:trPr>
        <w:tc>
          <w:tcPr>
            <w:tcW w:w="14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6A798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853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BC47C5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047601C6" w14:textId="77777777" w:rsidTr="00D073FF">
        <w:trPr>
          <w:trHeight w:val="300"/>
        </w:trPr>
        <w:tc>
          <w:tcPr>
            <w:tcW w:w="99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FE58D9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D073FF" w:rsidRPr="00D073FF" w14:paraId="19A53F84" w14:textId="77777777" w:rsidTr="00D073FF">
        <w:trPr>
          <w:trHeight w:val="300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E2EBE9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2520FB4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131415C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Richiede di visualizzare l’elenco degli utenti tramite pulsante apposito.</w:t>
            </w:r>
          </w:p>
        </w:tc>
      </w:tr>
      <w:tr w:rsidR="00D073FF" w:rsidRPr="00D073FF" w14:paraId="3CB330A7" w14:textId="77777777" w:rsidTr="00D073FF">
        <w:trPr>
          <w:trHeight w:val="300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3825D4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B42559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D9B2F4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Cerca nel database la lista degli utenti.</w:t>
            </w:r>
          </w:p>
        </w:tc>
      </w:tr>
      <w:tr w:rsidR="00D073FF" w:rsidRPr="00D073FF" w14:paraId="502E270F" w14:textId="77777777" w:rsidTr="00D073FF">
        <w:trPr>
          <w:trHeight w:val="1860"/>
        </w:trPr>
        <w:tc>
          <w:tcPr>
            <w:tcW w:w="14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15E53C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5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AC1D73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969F022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 l’amministratore ad una pagina contenente una tabella riempita con i dettagli degli utenti registrati al sito: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Cod. utente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Nome e Cognome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Username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</w:t>
            </w: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Email</w:t>
            </w:r>
            <w:proofErr w:type="gramEnd"/>
          </w:p>
        </w:tc>
      </w:tr>
      <w:tr w:rsidR="00D073FF" w:rsidRPr="00D073FF" w14:paraId="50BB753D" w14:textId="77777777" w:rsidTr="00D073FF">
        <w:trPr>
          <w:trHeight w:val="300"/>
        </w:trPr>
        <w:tc>
          <w:tcPr>
            <w:tcW w:w="994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59D5B1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0972954A" w14:textId="77777777" w:rsidTr="00D073FF">
        <w:trPr>
          <w:trHeight w:val="300"/>
        </w:trPr>
        <w:tc>
          <w:tcPr>
            <w:tcW w:w="29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428D8BBD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0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B369EB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4986F619" w14:textId="77777777" w:rsidTr="00D073FF">
        <w:trPr>
          <w:trHeight w:val="300"/>
        </w:trPr>
        <w:tc>
          <w:tcPr>
            <w:tcW w:w="292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BD5F91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AC1026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244E7AD7" w14:textId="751DA734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0DA46B88" w14:textId="77777777" w:rsidR="00D073FF" w:rsidRDefault="00D073FF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47BE9317" w14:textId="77777777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tbl>
      <w:tblPr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626"/>
        <w:gridCol w:w="2943"/>
        <w:gridCol w:w="1559"/>
        <w:gridCol w:w="2515"/>
      </w:tblGrid>
      <w:tr w:rsidR="00D073FF" w:rsidRPr="00D073FF" w14:paraId="20DF0F9E" w14:textId="77777777" w:rsidTr="005D3A0D">
        <w:trPr>
          <w:trHeight w:val="300"/>
        </w:trPr>
        <w:tc>
          <w:tcPr>
            <w:tcW w:w="15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205CBB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UC_ADM4</w:t>
            </w:r>
          </w:p>
        </w:tc>
        <w:tc>
          <w:tcPr>
            <w:tcW w:w="456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D199B9C" w14:textId="77777777" w:rsidR="005D3A0D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                                                              </w:t>
            </w:r>
          </w:p>
          <w:p w14:paraId="63656F91" w14:textId="672CCF4D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Eleggere nuovo amministratore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575F527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5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94AAD16" w14:textId="4159B64D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13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D073FF" w:rsidRPr="00D073FF" w14:paraId="3232D73D" w14:textId="77777777" w:rsidTr="005D3A0D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66E615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56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958AA0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9F3CB2F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8C68040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D073FF" w:rsidRPr="00D073FF" w14:paraId="6263E0B9" w14:textId="77777777" w:rsidTr="005D3A0D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781DA5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56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161EA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5A2D31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289252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D073FF" w:rsidRPr="00D073FF" w14:paraId="4A583457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CB10DF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F70ED9C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assegnazione del ruolo di admin ad un utente registrato.</w:t>
            </w:r>
          </w:p>
        </w:tc>
      </w:tr>
      <w:tr w:rsidR="00D073FF" w:rsidRPr="00D073FF" w14:paraId="681BE0CE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4DCD010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626C337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Amministratore: </w:t>
            </w: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ad eleggere un nuovo admin.</w:t>
            </w:r>
          </w:p>
        </w:tc>
      </w:tr>
      <w:tr w:rsidR="00D073FF" w:rsidRPr="00D073FF" w14:paraId="77A45FC8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08C382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E52C033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79D2E7B4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7FB743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4A645DD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L'amministratore si trova nella schermata riservata agli admin.</w:t>
            </w:r>
          </w:p>
        </w:tc>
      </w:tr>
      <w:tr w:rsidR="00D073FF" w:rsidRPr="00D073FF" w14:paraId="5CD9AECA" w14:textId="77777777" w:rsidTr="005D3A0D">
        <w:trPr>
          <w:trHeight w:val="588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B0FDBFA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A76DBC4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elegge un nuovo admin.</w:t>
            </w:r>
          </w:p>
        </w:tc>
      </w:tr>
      <w:tr w:rsidR="00D073FF" w:rsidRPr="00D073FF" w14:paraId="5852277B" w14:textId="77777777" w:rsidTr="005D3A0D">
        <w:trPr>
          <w:trHeight w:val="612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6136B41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D073FF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206575B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non elegge un nuovo admin.</w:t>
            </w:r>
          </w:p>
        </w:tc>
      </w:tr>
      <w:tr w:rsidR="00D073FF" w:rsidRPr="00D073FF" w14:paraId="5B068D44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2C1895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5BE27B8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D073FF" w:rsidRPr="00D073FF" w14:paraId="329C5DD6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5665839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2535979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2</w:t>
            </w:r>
            <w:proofErr w:type="gramEnd"/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usi/mese</w:t>
            </w:r>
          </w:p>
        </w:tc>
      </w:tr>
      <w:tr w:rsidR="00D073FF" w:rsidRPr="00D073FF" w14:paraId="585CB2DD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3C89D48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2469206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50D3470B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746BB72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F920B95" w14:textId="77777777" w:rsidR="00D073FF" w:rsidRPr="00D073FF" w:rsidRDefault="00D073FF" w:rsidP="00D073FF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D073FF" w:rsidRPr="00D073FF" w14:paraId="0098C56B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4594AD6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D073FF" w:rsidRPr="00D073FF" w14:paraId="3C2A1148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FDA4CE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4C4E1C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0168CF3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Avvia UC_ADM3.</w:t>
            </w:r>
          </w:p>
        </w:tc>
      </w:tr>
      <w:tr w:rsidR="00D073FF" w:rsidRPr="00D073FF" w14:paraId="73FE0647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4E5CA2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E8A0413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FCB440A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Clicca sul pulsante per eleggere un nuovo amministratore.</w:t>
            </w:r>
          </w:p>
        </w:tc>
      </w:tr>
      <w:tr w:rsidR="00D073FF" w:rsidRPr="00D073FF" w14:paraId="2E07EDB6" w14:textId="77777777" w:rsidTr="005D3A0D">
        <w:trPr>
          <w:trHeight w:val="588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343B90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81EC08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ECCB351" w14:textId="77777777" w:rsidR="00D073FF" w:rsidRPr="00D073FF" w:rsidRDefault="00D073FF" w:rsidP="00D073FF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Elegge l’utente selezionato come nuovo amministratore e salva le informazioni nel database.</w:t>
            </w:r>
          </w:p>
        </w:tc>
      </w:tr>
      <w:tr w:rsidR="00D073FF" w:rsidRPr="00D073FF" w14:paraId="3F37992D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1373D4E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699CF954" w14:textId="77777777" w:rsidTr="005D3A0D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52FC23E5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0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DF9F79C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D073FF" w:rsidRPr="00D073FF" w14:paraId="2D395980" w14:textId="77777777" w:rsidTr="005D3A0D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6160DAB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7172027" w14:textId="77777777" w:rsidR="00D073FF" w:rsidRPr="00D073FF" w:rsidRDefault="00D073FF" w:rsidP="00D073FF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D073FF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4E4A6AE0" w14:textId="6603BAA3" w:rsidR="005D3A0D" w:rsidRDefault="005D3A0D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381BF620" w14:textId="77777777" w:rsidR="005D3A0D" w:rsidRDefault="005D3A0D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5A0DFF30" w14:textId="77777777" w:rsidR="00D073FF" w:rsidRDefault="00D073FF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tbl>
      <w:tblPr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626"/>
        <w:gridCol w:w="570"/>
        <w:gridCol w:w="1940"/>
        <w:gridCol w:w="4507"/>
      </w:tblGrid>
      <w:tr w:rsidR="005D3A0D" w:rsidRPr="005D3A0D" w14:paraId="44944097" w14:textId="77777777" w:rsidTr="005D3A0D">
        <w:trPr>
          <w:trHeight w:val="300"/>
        </w:trPr>
        <w:tc>
          <w:tcPr>
            <w:tcW w:w="15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137F77C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UC_ADM5</w:t>
            </w:r>
          </w:p>
        </w:tc>
        <w:tc>
          <w:tcPr>
            <w:tcW w:w="219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B1E2E28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</w:t>
            </w:r>
            <w:proofErr w:type="gram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                                                            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Aggiungere prodotto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FDD93C3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45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27A9ADF" w14:textId="50663369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13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5D3A0D" w:rsidRPr="005D3A0D" w14:paraId="18F4CEAA" w14:textId="77777777" w:rsidTr="005D3A0D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7ECA0F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1A55D3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125B5838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5542AA5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5D3A0D" w:rsidRPr="005D3A0D" w14:paraId="0074636D" w14:textId="77777777" w:rsidTr="005D3A0D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A9179E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219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FBC34B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47FE53E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45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98A79ED" w14:textId="1C67763E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Ciro De Luca</w:t>
            </w:r>
          </w:p>
        </w:tc>
      </w:tr>
      <w:tr w:rsidR="005D3A0D" w:rsidRPr="005D3A0D" w14:paraId="2AA35266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C16F669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7F7DB42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aggiunta di un nuovo prodotto.</w:t>
            </w:r>
          </w:p>
        </w:tc>
      </w:tr>
      <w:tr w:rsidR="005D3A0D" w:rsidRPr="005D3A0D" w14:paraId="5A3625D7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69CE5ED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C2D8AE4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Amministratore: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ad aggiungere un nuovo libro al catalogo.</w:t>
            </w:r>
          </w:p>
        </w:tc>
      </w:tr>
      <w:tr w:rsidR="005D3A0D" w:rsidRPr="005D3A0D" w14:paraId="261B22B6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A56A137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8739B57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5D3A0D" w:rsidRPr="005D3A0D" w14:paraId="0B7A7D53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A0F6C3E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CB87558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L'amministratore si trova nella schermata riservata agli admin.</w:t>
            </w:r>
          </w:p>
        </w:tc>
      </w:tr>
      <w:tr w:rsidR="005D3A0D" w:rsidRPr="005D3A0D" w14:paraId="16F84539" w14:textId="77777777" w:rsidTr="005D3A0D">
        <w:trPr>
          <w:trHeight w:val="576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5269026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5D3A0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374E814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aggiunge un nuovo prodotto.</w:t>
            </w:r>
          </w:p>
        </w:tc>
      </w:tr>
      <w:tr w:rsidR="005D3A0D" w:rsidRPr="005D3A0D" w14:paraId="65D2FADC" w14:textId="77777777" w:rsidTr="005D3A0D">
        <w:trPr>
          <w:trHeight w:val="6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D845C25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5D3A0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5D3A0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9CFD95F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non aggiunge un nuovo prodotto</w:t>
            </w:r>
          </w:p>
        </w:tc>
      </w:tr>
      <w:tr w:rsidR="005D3A0D" w:rsidRPr="005D3A0D" w14:paraId="790CFE54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9EEB298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54667E9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5D3A0D" w:rsidRPr="005D3A0D" w14:paraId="003443C1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285CE90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252091B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</w:t>
            </w:r>
            <w:proofErr w:type="gram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5D3A0D" w:rsidRPr="005D3A0D" w14:paraId="16A3BFAB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017FFA7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3B7A0E1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5D3A0D" w:rsidRPr="005D3A0D" w14:paraId="6322399C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2FCB420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3970185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5D3A0D" w:rsidRPr="005D3A0D" w14:paraId="7B012D6E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308FDE6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5D3A0D" w:rsidRPr="005D3A0D" w14:paraId="758B5D14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738BCBC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6AD682A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581F470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Clicca sul pulsante per aggiungere un nuovo prodotto.</w:t>
            </w:r>
          </w:p>
        </w:tc>
      </w:tr>
      <w:tr w:rsidR="005D3A0D" w:rsidRPr="005D3A0D" w14:paraId="162FB7BF" w14:textId="77777777" w:rsidTr="005D3A0D">
        <w:trPr>
          <w:trHeight w:val="2472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E7EB3C9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DC41908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7014137" w14:textId="0D56666A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Visualizza un modulo che richiede l'inserimento di: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Nome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Prezzo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Quantità disponibile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Descrizione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Autore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Immagine di copertina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Genere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Tutti i campi sono obbligatori.</w:t>
            </w:r>
          </w:p>
        </w:tc>
      </w:tr>
      <w:tr w:rsidR="005D3A0D" w:rsidRPr="005D3A0D" w14:paraId="24C83B89" w14:textId="77777777" w:rsidTr="005D3A0D">
        <w:trPr>
          <w:trHeight w:val="336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FA8C8EB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930B17E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C160B9B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Riempie tutti i campi e sottomette il modulo compilato.</w:t>
            </w:r>
          </w:p>
        </w:tc>
      </w:tr>
      <w:tr w:rsidR="005D3A0D" w:rsidRPr="005D3A0D" w14:paraId="2A5E4F04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0A0C4EC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2AF5685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B96FC6A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Verifica che tutti i campi siano stati inseriti correttamente.</w:t>
            </w:r>
          </w:p>
        </w:tc>
      </w:tr>
      <w:tr w:rsidR="005D3A0D" w:rsidRPr="005D3A0D" w14:paraId="03F9CDF2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F0A247E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326E006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94E385C" w14:textId="77777777" w:rsid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Inserisce il nuovo prodotto nel database e </w:t>
            </w:r>
            <w:proofErr w:type="spellStart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reinderizza</w:t>
            </w:r>
            <w:proofErr w:type="spell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l'admin all'elenco dei</w:t>
            </w:r>
          </w:p>
          <w:p w14:paraId="456D0F89" w14:textId="0256DC4D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prodotti.</w:t>
            </w:r>
          </w:p>
        </w:tc>
      </w:tr>
      <w:tr w:rsidR="005D3A0D" w:rsidRPr="005D3A0D" w14:paraId="3CDCD717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215E61DB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5D3A0D" w:rsidRPr="005D3A0D" w14:paraId="176AC638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7F346099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qualche campo non è stato compilato correttamente</w:t>
            </w:r>
          </w:p>
        </w:tc>
      </w:tr>
      <w:tr w:rsidR="005D3A0D" w:rsidRPr="005D3A0D" w14:paraId="161B96AD" w14:textId="77777777" w:rsidTr="005D3A0D">
        <w:trPr>
          <w:trHeight w:val="612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64316E6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5.a1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6D27D7A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542477FA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 un messaggio di errore che segnala all’amministratore che non ha inserito tutti i dati correttamente.</w:t>
            </w:r>
          </w:p>
        </w:tc>
      </w:tr>
      <w:tr w:rsidR="005D3A0D" w:rsidRPr="005D3A0D" w14:paraId="31FDFDEA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B70310E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5.a2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A16C77E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36F00BB5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Resta in attesa di una nuova sottomissione del modulo.</w:t>
            </w:r>
          </w:p>
        </w:tc>
      </w:tr>
      <w:tr w:rsidR="005D3A0D" w:rsidRPr="005D3A0D" w14:paraId="4BB74815" w14:textId="77777777" w:rsidTr="005D3A0D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29CC14F8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0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154D25FE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5D3A0D" w:rsidRPr="005D3A0D" w14:paraId="3F2017AA" w14:textId="77777777" w:rsidTr="005D3A0D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1551A0E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8D56F6A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4D1BCC71" w14:textId="77777777" w:rsidR="005D3A0D" w:rsidRDefault="005D3A0D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tbl>
      <w:tblPr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1626"/>
        <w:gridCol w:w="2943"/>
        <w:gridCol w:w="1559"/>
        <w:gridCol w:w="2515"/>
      </w:tblGrid>
      <w:tr w:rsidR="005D3A0D" w:rsidRPr="005D3A0D" w14:paraId="6FDDFE14" w14:textId="77777777" w:rsidTr="005D3A0D">
        <w:trPr>
          <w:trHeight w:val="300"/>
        </w:trPr>
        <w:tc>
          <w:tcPr>
            <w:tcW w:w="15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96F9B46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Identificativo: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</w:t>
            </w:r>
            <w:proofErr w:type="gram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 UC_ADM6</w:t>
            </w:r>
          </w:p>
        </w:tc>
        <w:tc>
          <w:tcPr>
            <w:tcW w:w="456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393F708" w14:textId="77777777" w:rsid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Titolo:                                                                </w:t>
            </w:r>
          </w:p>
          <w:p w14:paraId="79A4CDE7" w14:textId="5C8DB635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Aggiungere autore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27C1253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Data:</w:t>
            </w:r>
          </w:p>
        </w:tc>
        <w:tc>
          <w:tcPr>
            <w:tcW w:w="25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CD7DA49" w14:textId="0985F914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13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/05/2024</w:t>
            </w:r>
          </w:p>
        </w:tc>
      </w:tr>
      <w:tr w:rsidR="005D3A0D" w:rsidRPr="005D3A0D" w14:paraId="5A36793A" w14:textId="77777777" w:rsidTr="005D3A0D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69441F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56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6720AC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E5D1DEF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Versione: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5521D30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0.1</w:t>
            </w:r>
          </w:p>
        </w:tc>
      </w:tr>
      <w:tr w:rsidR="005D3A0D" w:rsidRPr="005D3A0D" w14:paraId="2DD7E562" w14:textId="77777777" w:rsidTr="005D3A0D">
        <w:trPr>
          <w:trHeight w:val="300"/>
        </w:trPr>
        <w:tc>
          <w:tcPr>
            <w:tcW w:w="15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D58826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456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D51116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0FD7FCA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Autore: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81C3988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Domenico Iacomino</w:t>
            </w:r>
          </w:p>
        </w:tc>
      </w:tr>
      <w:tr w:rsidR="005D3A0D" w:rsidRPr="005D3A0D" w14:paraId="08C9B76F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E87A54F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Descrizione: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44DDB731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Lo UC fornisce la funzionalità di aggiunta di un nuovo autore.</w:t>
            </w:r>
          </w:p>
        </w:tc>
      </w:tr>
      <w:tr w:rsidR="005D3A0D" w:rsidRPr="005D3A0D" w14:paraId="6716D800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D8ECEA1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Attore principale: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2A99BDE6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Amministratore: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è interessato ad aggiungere un nuovo autore al catalogo.</w:t>
            </w:r>
          </w:p>
        </w:tc>
      </w:tr>
      <w:tr w:rsidR="005D3A0D" w:rsidRPr="005D3A0D" w14:paraId="00AA3AA8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26961B9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Attori secondari: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FD6DB5C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5D3A0D" w:rsidRPr="005D3A0D" w14:paraId="5360B11F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D98F788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Entry </w:t>
            </w:r>
            <w:proofErr w:type="spell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05CCE3D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L'amministratore si trova nella schermata riservata agli admin.</w:t>
            </w:r>
          </w:p>
        </w:tc>
      </w:tr>
      <w:tr w:rsidR="005D3A0D" w:rsidRPr="005D3A0D" w14:paraId="196EF927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F77C1E0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5D3A0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On success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05574CE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aggiunge un nuovo autore.</w:t>
            </w:r>
          </w:p>
        </w:tc>
      </w:tr>
      <w:tr w:rsidR="005D3A0D" w:rsidRPr="005D3A0D" w14:paraId="43E329EC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158F973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Exit </w:t>
            </w:r>
            <w:proofErr w:type="spellStart"/>
            <w:proofErr w:type="gram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condition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:   </w:t>
            </w:r>
            <w:proofErr w:type="gram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              </w:t>
            </w:r>
            <w:r w:rsidRPr="005D3A0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 xml:space="preserve">On </w:t>
            </w:r>
            <w:proofErr w:type="spellStart"/>
            <w:r w:rsidRPr="005D3A0D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lang w:eastAsia="it-IT"/>
                <w14:ligatures w14:val="none"/>
              </w:rPr>
              <w:t>failure</w:t>
            </w:r>
            <w:proofErr w:type="spellEnd"/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D669807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L’amministratore non aggiunge un nuovo autore.</w:t>
            </w:r>
          </w:p>
        </w:tc>
      </w:tr>
      <w:tr w:rsidR="005D3A0D" w:rsidRPr="005D3A0D" w14:paraId="3807A2D1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7CCC135B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Rilevanza/User </w:t>
            </w:r>
            <w:proofErr w:type="spell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Priority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3C0F74FB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Elevata.</w:t>
            </w:r>
          </w:p>
        </w:tc>
      </w:tr>
      <w:tr w:rsidR="005D3A0D" w:rsidRPr="005D3A0D" w14:paraId="446287CE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7FDF968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Frequenza stimata: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0555B738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proofErr w:type="gramStart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5</w:t>
            </w:r>
            <w:proofErr w:type="gramEnd"/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usi/giorno</w:t>
            </w:r>
          </w:p>
        </w:tc>
      </w:tr>
      <w:tr w:rsidR="005D3A0D" w:rsidRPr="005D3A0D" w14:paraId="25121BE6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300C6FA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Extension point: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FDE0FD5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5D3A0D" w:rsidRPr="005D3A0D" w14:paraId="62EDA80C" w14:textId="77777777" w:rsidTr="005D3A0D">
        <w:trPr>
          <w:trHeight w:val="300"/>
        </w:trPr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2C4FEE7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proofErr w:type="spell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Generalization</w:t>
            </w:r>
            <w:proofErr w:type="spellEnd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 of:</w:t>
            </w:r>
          </w:p>
        </w:tc>
        <w:tc>
          <w:tcPr>
            <w:tcW w:w="864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A73AE2D" w14:textId="77777777" w:rsidR="005D3A0D" w:rsidRPr="005D3A0D" w:rsidRDefault="005D3A0D" w:rsidP="005D3A0D">
            <w:pPr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NA</w:t>
            </w:r>
          </w:p>
        </w:tc>
      </w:tr>
      <w:tr w:rsidR="005D3A0D" w:rsidRPr="005D3A0D" w14:paraId="17945637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254BAEF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FLUSSO DI EVENTI PRINCIPALE / MAIN SCENARIO</w:t>
            </w:r>
          </w:p>
        </w:tc>
      </w:tr>
      <w:tr w:rsidR="005D3A0D" w:rsidRPr="005D3A0D" w14:paraId="33411C51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30BC4B55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2A2BD11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783C1010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Clicca sul pulsante per aggiungere un nuovo autore.</w:t>
            </w:r>
          </w:p>
        </w:tc>
      </w:tr>
      <w:tr w:rsidR="005D3A0D" w:rsidRPr="005D3A0D" w14:paraId="764C7465" w14:textId="77777777" w:rsidTr="005D3A0D">
        <w:trPr>
          <w:trHeight w:val="1224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3E8157B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98D0984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2B2F422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Visualizza un modulo che richiede l'inserimento di: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Nome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 xml:space="preserve">    - Cognome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br/>
              <w:t>Tutti i campi sono obbligatori.</w:t>
            </w:r>
          </w:p>
        </w:tc>
      </w:tr>
      <w:tr w:rsidR="005D3A0D" w:rsidRPr="005D3A0D" w14:paraId="3CD6820C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6E1A41CC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05B19BD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Amministratore: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41F7070E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Riempie tutti i campi e sottomette il modulo compilato.</w:t>
            </w:r>
          </w:p>
        </w:tc>
      </w:tr>
      <w:tr w:rsidR="005D3A0D" w:rsidRPr="005D3A0D" w14:paraId="6A05E469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0C47E60C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3D510C1D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94A7F63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Verifica che tutti i campi siano stati inseriti correttamente.</w:t>
            </w:r>
          </w:p>
        </w:tc>
      </w:tr>
      <w:tr w:rsidR="005D3A0D" w:rsidRPr="005D3A0D" w14:paraId="2D4BFE98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7F187C1D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95E5AEB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63D2E946" w14:textId="181E3862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Inserisce il nuovo autore nel database e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reindirizza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 xml:space="preserve"> l'admin all'elenco degli autori.</w:t>
            </w:r>
          </w:p>
        </w:tc>
      </w:tr>
      <w:tr w:rsidR="005D3A0D" w:rsidRPr="005D3A0D" w14:paraId="6ABE62A8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5772D0BA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5D3A0D" w:rsidRPr="005D3A0D" w14:paraId="1E771A79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24DBC73C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Scenario/Flusso di eventi alternativo: </w:t>
            </w: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qualche campo non è stato compilato correttamente</w:t>
            </w:r>
          </w:p>
        </w:tc>
      </w:tr>
      <w:tr w:rsidR="005D3A0D" w:rsidRPr="005D3A0D" w14:paraId="09EB778E" w14:textId="77777777" w:rsidTr="005D3A0D">
        <w:trPr>
          <w:trHeight w:val="576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5A3F46FB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5.a1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892FFC6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4A6B1AAF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Visualizza un messaggio di errore che segnala all’amministratore che non ha inserito tutti i dati correttamente.</w:t>
            </w:r>
          </w:p>
        </w:tc>
      </w:tr>
      <w:tr w:rsidR="005D3A0D" w:rsidRPr="005D3A0D" w14:paraId="044E3D0D" w14:textId="77777777" w:rsidTr="005D3A0D">
        <w:trPr>
          <w:trHeight w:val="300"/>
        </w:trPr>
        <w:tc>
          <w:tcPr>
            <w:tcW w:w="1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9563D1B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5.a2</w:t>
            </w:r>
          </w:p>
        </w:tc>
        <w:tc>
          <w:tcPr>
            <w:tcW w:w="16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6C730953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Sistema: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AE9F8"/>
            <w:vAlign w:val="center"/>
            <w:hideMark/>
          </w:tcPr>
          <w:p w14:paraId="1439B129" w14:textId="77777777" w:rsidR="005D3A0D" w:rsidRPr="005D3A0D" w:rsidRDefault="005D3A0D" w:rsidP="005D3A0D">
            <w:pPr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Resta in attesa di una nuova sottomissione del modulo.</w:t>
            </w:r>
          </w:p>
        </w:tc>
      </w:tr>
      <w:tr w:rsidR="005D3A0D" w:rsidRPr="005D3A0D" w14:paraId="4492BCEA" w14:textId="77777777" w:rsidTr="005D3A0D">
        <w:trPr>
          <w:trHeight w:val="300"/>
        </w:trPr>
        <w:tc>
          <w:tcPr>
            <w:tcW w:w="101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4888D651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5D3A0D" w:rsidRPr="005D3A0D" w14:paraId="20F2E864" w14:textId="77777777" w:rsidTr="005D3A0D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4C662E88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 xml:space="preserve">Special </w:t>
            </w:r>
            <w:proofErr w:type="spellStart"/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Requirements</w:t>
            </w:r>
            <w:proofErr w:type="spellEnd"/>
          </w:p>
        </w:tc>
        <w:tc>
          <w:tcPr>
            <w:tcW w:w="70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AE9F8"/>
            <w:noWrap/>
            <w:vAlign w:val="center"/>
            <w:hideMark/>
          </w:tcPr>
          <w:p w14:paraId="0713E2DD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5D3A0D" w:rsidRPr="005D3A0D" w14:paraId="246B1549" w14:textId="77777777" w:rsidTr="005D3A0D">
        <w:trPr>
          <w:trHeight w:val="300"/>
        </w:trPr>
        <w:tc>
          <w:tcPr>
            <w:tcW w:w="31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noWrap/>
            <w:vAlign w:val="center"/>
            <w:hideMark/>
          </w:tcPr>
          <w:p w14:paraId="21CA0F55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70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5FBB02E6" w14:textId="77777777" w:rsidR="005D3A0D" w:rsidRPr="005D3A0D" w:rsidRDefault="005D3A0D" w:rsidP="005D3A0D">
            <w:pPr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</w:pPr>
            <w:r w:rsidRPr="005D3A0D">
              <w:rPr>
                <w:rFonts w:ascii="Aptos Narrow" w:eastAsia="Times New Roman" w:hAnsi="Aptos Narrow" w:cs="Times New Roman"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391074AB" w14:textId="2D14FCD3" w:rsidR="005D3A0D" w:rsidRDefault="005D3A0D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p w14:paraId="1933E852" w14:textId="77777777" w:rsidR="005D3A0D" w:rsidRDefault="005D3A0D">
      <w:pPr>
        <w:spacing w:after="160" w:line="259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EBABDEE" w14:textId="77777777" w:rsidR="005D3A0D" w:rsidRPr="00494A3A" w:rsidRDefault="005D3A0D" w:rsidP="00D073FF">
      <w:pPr>
        <w:spacing w:after="160" w:line="259" w:lineRule="auto"/>
        <w:rPr>
          <w:rFonts w:ascii="Century Gothic" w:hAnsi="Century Gothic"/>
          <w:sz w:val="24"/>
          <w:szCs w:val="24"/>
        </w:rPr>
      </w:pPr>
    </w:p>
    <w:sectPr w:rsidR="005D3A0D" w:rsidRPr="00494A3A">
      <w:head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F64B1" w14:textId="77777777" w:rsidR="00973866" w:rsidRDefault="00973866" w:rsidP="0096037F">
      <w:r>
        <w:separator/>
      </w:r>
    </w:p>
  </w:endnote>
  <w:endnote w:type="continuationSeparator" w:id="0">
    <w:p w14:paraId="669BD8E2" w14:textId="77777777" w:rsidR="00973866" w:rsidRDefault="00973866" w:rsidP="0096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64401" w14:textId="77777777" w:rsidR="00973866" w:rsidRDefault="00973866" w:rsidP="0096037F">
      <w:r>
        <w:separator/>
      </w:r>
    </w:p>
  </w:footnote>
  <w:footnote w:type="continuationSeparator" w:id="0">
    <w:p w14:paraId="1D5993C3" w14:textId="77777777" w:rsidR="00973866" w:rsidRDefault="00973866" w:rsidP="009603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12E3B1" w14:textId="77777777" w:rsidR="0096037F" w:rsidRPr="008F53E2" w:rsidRDefault="0096037F" w:rsidP="0096037F">
    <w:pPr>
      <w:pStyle w:val="Intestazione"/>
      <w:jc w:val="center"/>
      <w:rPr>
        <w:rFonts w:eastAsia="Aptos"/>
        <w:kern w:val="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4A02A69F" wp14:editId="62BEF23C">
          <wp:simplePos x="0" y="0"/>
          <wp:positionH relativeFrom="column">
            <wp:posOffset>3810</wp:posOffset>
          </wp:positionH>
          <wp:positionV relativeFrom="paragraph">
            <wp:posOffset>-29845</wp:posOffset>
          </wp:positionV>
          <wp:extent cx="868680" cy="868680"/>
          <wp:effectExtent l="0" t="0" r="0" b="0"/>
          <wp:wrapNone/>
          <wp:docPr id="1" name="Immagine 1" descr="Immagine che contiene cerchio, logo, Carattere, Elementi grafici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Immagine che contiene cerchio, logo, Carattere, Elementi grafici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680" cy="868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B59EB9" w14:textId="77777777" w:rsidR="0096037F" w:rsidRPr="008F53E2" w:rsidRDefault="0096037F" w:rsidP="0096037F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>Laurea Triennale in Informatica-Università di Salerno</w:t>
    </w:r>
  </w:p>
  <w:p w14:paraId="5B96D322" w14:textId="77777777" w:rsidR="0096037F" w:rsidRPr="008F53E2" w:rsidRDefault="0096037F" w:rsidP="0096037F">
    <w:pPr>
      <w:pStyle w:val="Intestazione"/>
      <w:jc w:val="center"/>
      <w:rPr>
        <w:rFonts w:ascii="Century Gothic" w:hAnsi="Century Gothic"/>
        <w:color w:val="000000"/>
      </w:rPr>
    </w:pPr>
    <w:r w:rsidRPr="008F53E2">
      <w:rPr>
        <w:rFonts w:ascii="Century Gothic" w:hAnsi="Century Gothic"/>
        <w:color w:val="000000"/>
      </w:rPr>
      <w:t xml:space="preserve">Corso di </w:t>
    </w:r>
    <w:r w:rsidRPr="008F53E2">
      <w:rPr>
        <w:rFonts w:ascii="Century Gothic" w:hAnsi="Century Gothic"/>
        <w:i/>
        <w:color w:val="000000"/>
      </w:rPr>
      <w:t>Ingegneria del Software</w:t>
    </w:r>
  </w:p>
  <w:p w14:paraId="442E9478" w14:textId="77777777" w:rsidR="0096037F" w:rsidRDefault="0096037F" w:rsidP="0096037F">
    <w:pPr>
      <w:pStyle w:val="Intestazione"/>
    </w:pPr>
  </w:p>
  <w:p w14:paraId="36BB5B7D" w14:textId="04608675" w:rsidR="0096037F" w:rsidRDefault="0096037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C5982"/>
    <w:multiLevelType w:val="hybridMultilevel"/>
    <w:tmpl w:val="3EAA50A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74FB"/>
    <w:multiLevelType w:val="hybridMultilevel"/>
    <w:tmpl w:val="2E88A26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713983"/>
    <w:multiLevelType w:val="hybridMultilevel"/>
    <w:tmpl w:val="3F0E7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029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D87BB6"/>
    <w:multiLevelType w:val="hybridMultilevel"/>
    <w:tmpl w:val="97DAEFF8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2A90057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A242DA"/>
    <w:multiLevelType w:val="hybridMultilevel"/>
    <w:tmpl w:val="ED22BC72"/>
    <w:lvl w:ilvl="0" w:tplc="1856E82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E047D8"/>
    <w:multiLevelType w:val="hybridMultilevel"/>
    <w:tmpl w:val="BE147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C19B4"/>
    <w:multiLevelType w:val="hybridMultilevel"/>
    <w:tmpl w:val="7062B9F4"/>
    <w:lvl w:ilvl="0" w:tplc="AB8817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430D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4832B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CB4B31"/>
    <w:multiLevelType w:val="hybridMultilevel"/>
    <w:tmpl w:val="CE088B3E"/>
    <w:lvl w:ilvl="0" w:tplc="0410000F">
      <w:start w:val="1"/>
      <w:numFmt w:val="decimal"/>
      <w:lvlText w:val="%1."/>
      <w:lvlJc w:val="left"/>
      <w:pPr>
        <w:ind w:left="4838" w:hanging="360"/>
      </w:pPr>
    </w:lvl>
    <w:lvl w:ilvl="1" w:tplc="04100019" w:tentative="1">
      <w:start w:val="1"/>
      <w:numFmt w:val="lowerLetter"/>
      <w:lvlText w:val="%2."/>
      <w:lvlJc w:val="left"/>
      <w:pPr>
        <w:ind w:left="5558" w:hanging="360"/>
      </w:pPr>
    </w:lvl>
    <w:lvl w:ilvl="2" w:tplc="0410001B" w:tentative="1">
      <w:start w:val="1"/>
      <w:numFmt w:val="lowerRoman"/>
      <w:lvlText w:val="%3."/>
      <w:lvlJc w:val="right"/>
      <w:pPr>
        <w:ind w:left="6278" w:hanging="180"/>
      </w:pPr>
    </w:lvl>
    <w:lvl w:ilvl="3" w:tplc="0410000F" w:tentative="1">
      <w:start w:val="1"/>
      <w:numFmt w:val="decimal"/>
      <w:lvlText w:val="%4."/>
      <w:lvlJc w:val="left"/>
      <w:pPr>
        <w:ind w:left="6998" w:hanging="360"/>
      </w:pPr>
    </w:lvl>
    <w:lvl w:ilvl="4" w:tplc="04100019" w:tentative="1">
      <w:start w:val="1"/>
      <w:numFmt w:val="lowerLetter"/>
      <w:lvlText w:val="%5."/>
      <w:lvlJc w:val="left"/>
      <w:pPr>
        <w:ind w:left="7718" w:hanging="360"/>
      </w:pPr>
    </w:lvl>
    <w:lvl w:ilvl="5" w:tplc="0410001B" w:tentative="1">
      <w:start w:val="1"/>
      <w:numFmt w:val="lowerRoman"/>
      <w:lvlText w:val="%6."/>
      <w:lvlJc w:val="right"/>
      <w:pPr>
        <w:ind w:left="8438" w:hanging="180"/>
      </w:pPr>
    </w:lvl>
    <w:lvl w:ilvl="6" w:tplc="0410000F" w:tentative="1">
      <w:start w:val="1"/>
      <w:numFmt w:val="decimal"/>
      <w:lvlText w:val="%7."/>
      <w:lvlJc w:val="left"/>
      <w:pPr>
        <w:ind w:left="9158" w:hanging="360"/>
      </w:pPr>
    </w:lvl>
    <w:lvl w:ilvl="7" w:tplc="04100019" w:tentative="1">
      <w:start w:val="1"/>
      <w:numFmt w:val="lowerLetter"/>
      <w:lvlText w:val="%8."/>
      <w:lvlJc w:val="left"/>
      <w:pPr>
        <w:ind w:left="9878" w:hanging="360"/>
      </w:pPr>
    </w:lvl>
    <w:lvl w:ilvl="8" w:tplc="0410001B" w:tentative="1">
      <w:start w:val="1"/>
      <w:numFmt w:val="lowerRoman"/>
      <w:lvlText w:val="%9."/>
      <w:lvlJc w:val="right"/>
      <w:pPr>
        <w:ind w:left="10598" w:hanging="180"/>
      </w:pPr>
    </w:lvl>
  </w:abstractNum>
  <w:abstractNum w:abstractNumId="12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C36DE7"/>
    <w:multiLevelType w:val="hybridMultilevel"/>
    <w:tmpl w:val="21C4B2A0"/>
    <w:lvl w:ilvl="0" w:tplc="4642D41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A7CA7"/>
    <w:multiLevelType w:val="multilevel"/>
    <w:tmpl w:val="C1080B7C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3240"/>
      </w:pPr>
      <w:rPr>
        <w:rFonts w:hint="default"/>
      </w:rPr>
    </w:lvl>
  </w:abstractNum>
  <w:num w:numId="1" w16cid:durableId="1589726598">
    <w:abstractNumId w:val="11"/>
  </w:num>
  <w:num w:numId="2" w16cid:durableId="2131124395">
    <w:abstractNumId w:val="10"/>
  </w:num>
  <w:num w:numId="3" w16cid:durableId="296297582">
    <w:abstractNumId w:val="9"/>
  </w:num>
  <w:num w:numId="4" w16cid:durableId="229773004">
    <w:abstractNumId w:val="12"/>
  </w:num>
  <w:num w:numId="5" w16cid:durableId="1251041923">
    <w:abstractNumId w:val="1"/>
  </w:num>
  <w:num w:numId="6" w16cid:durableId="1135568025">
    <w:abstractNumId w:val="4"/>
  </w:num>
  <w:num w:numId="7" w16cid:durableId="1025404022">
    <w:abstractNumId w:val="7"/>
  </w:num>
  <w:num w:numId="8" w16cid:durableId="2015454825">
    <w:abstractNumId w:val="2"/>
  </w:num>
  <w:num w:numId="9" w16cid:durableId="384303879">
    <w:abstractNumId w:val="3"/>
  </w:num>
  <w:num w:numId="10" w16cid:durableId="1867792109">
    <w:abstractNumId w:val="14"/>
  </w:num>
  <w:num w:numId="11" w16cid:durableId="1278756692">
    <w:abstractNumId w:val="5"/>
  </w:num>
  <w:num w:numId="12" w16cid:durableId="1930385520">
    <w:abstractNumId w:val="0"/>
  </w:num>
  <w:num w:numId="13" w16cid:durableId="1171600485">
    <w:abstractNumId w:val="8"/>
  </w:num>
  <w:num w:numId="14" w16cid:durableId="277182152">
    <w:abstractNumId w:val="6"/>
  </w:num>
  <w:num w:numId="15" w16cid:durableId="4157147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7F"/>
    <w:rsid w:val="001374F0"/>
    <w:rsid w:val="001D0791"/>
    <w:rsid w:val="00204955"/>
    <w:rsid w:val="003B6FC9"/>
    <w:rsid w:val="00494A3A"/>
    <w:rsid w:val="005D3A0D"/>
    <w:rsid w:val="00663569"/>
    <w:rsid w:val="0096037F"/>
    <w:rsid w:val="00973866"/>
    <w:rsid w:val="009C4086"/>
    <w:rsid w:val="00A0361A"/>
    <w:rsid w:val="00A11335"/>
    <w:rsid w:val="00A4553D"/>
    <w:rsid w:val="00A71624"/>
    <w:rsid w:val="00AC7FAF"/>
    <w:rsid w:val="00B9215F"/>
    <w:rsid w:val="00C858DF"/>
    <w:rsid w:val="00CC7F37"/>
    <w:rsid w:val="00D073FF"/>
    <w:rsid w:val="00F93339"/>
    <w:rsid w:val="00FF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72216"/>
  <w15:chartTrackingRefBased/>
  <w15:docId w15:val="{5D589BDD-A7CE-4ABF-A97A-740D89F6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037F"/>
    <w:pPr>
      <w:spacing w:after="0" w:line="240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960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60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60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60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60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603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603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03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603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60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60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60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6037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6037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6037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6037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6037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6037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603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60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60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60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60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6037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6037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6037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60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6037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6037F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96037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6037F"/>
  </w:style>
  <w:style w:type="paragraph" w:styleId="Pidipagina">
    <w:name w:val="footer"/>
    <w:basedOn w:val="Normale"/>
    <w:link w:val="PidipaginaCarattere"/>
    <w:uiPriority w:val="99"/>
    <w:unhideWhenUsed/>
    <w:rsid w:val="0096037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6037F"/>
  </w:style>
  <w:style w:type="paragraph" w:customStyle="1" w:styleId="Gpstesto">
    <w:name w:val="Gps testo"/>
    <w:basedOn w:val="Normale"/>
    <w:link w:val="GpstestoCarattere"/>
    <w:qFormat/>
    <w:rsid w:val="00A11335"/>
    <w:pPr>
      <w:spacing w:line="360" w:lineRule="auto"/>
      <w:jc w:val="both"/>
    </w:pPr>
    <w:rPr>
      <w:rFonts w:ascii="Garamond" w:eastAsia="Calibri" w:hAnsi="Garamond" w:cs="Times New Roman"/>
      <w:kern w:val="0"/>
      <w:sz w:val="24"/>
      <w14:ligatures w14:val="none"/>
    </w:rPr>
  </w:style>
  <w:style w:type="character" w:customStyle="1" w:styleId="GpstestoCarattere">
    <w:name w:val="Gps testo Carattere"/>
    <w:link w:val="Gpstesto"/>
    <w:rsid w:val="00A11335"/>
    <w:rPr>
      <w:rFonts w:ascii="Garamond" w:eastAsia="Calibri" w:hAnsi="Garamond" w:cs="Times New Roman"/>
      <w:kern w:val="0"/>
      <w:sz w:val="24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FF081A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FF081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F081A"/>
    <w:rPr>
      <w:color w:val="467886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FF081A"/>
    <w:pPr>
      <w:spacing w:after="100"/>
    </w:pPr>
  </w:style>
  <w:style w:type="paragraph" w:styleId="Sommario3">
    <w:name w:val="toc 3"/>
    <w:basedOn w:val="Normale"/>
    <w:next w:val="Normale"/>
    <w:autoRedefine/>
    <w:uiPriority w:val="39"/>
    <w:unhideWhenUsed/>
    <w:rsid w:val="00FF081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A2F0B-644F-42C8-A10A-ED5D92E19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32</Pages>
  <Words>5417</Words>
  <Characters>30883</Characters>
  <Application>Microsoft Office Word</Application>
  <DocSecurity>0</DocSecurity>
  <Lines>257</Lines>
  <Paragraphs>72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IACOMINO</dc:creator>
  <cp:keywords/>
  <dc:description/>
  <cp:lastModifiedBy>DOMENICO IACOMINO</cp:lastModifiedBy>
  <cp:revision>3</cp:revision>
  <dcterms:created xsi:type="dcterms:W3CDTF">2024-05-10T14:47:00Z</dcterms:created>
  <dcterms:modified xsi:type="dcterms:W3CDTF">2024-05-15T15:49:00Z</dcterms:modified>
</cp:coreProperties>
</file>