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9DAD00" w14:textId="648C6783" w:rsidR="00160B4B" w:rsidRPr="0096037F" w:rsidRDefault="00160B4B" w:rsidP="00160B4B">
      <w:pPr>
        <w:spacing w:line="276" w:lineRule="auto"/>
        <w:jc w:val="center"/>
        <w:rPr>
          <w:rFonts w:ascii="Century Gothic" w:eastAsia="Droid Sans" w:hAnsi="Century Gothic" w:cs="Droid Sans"/>
          <w:color w:val="1F4E79"/>
          <w:kern w:val="0"/>
          <w:sz w:val="90"/>
          <w:szCs w:val="90"/>
          <w:lang w:val="en-US" w:eastAsia="it-IT"/>
          <w14:ligatures w14:val="none"/>
        </w:rPr>
      </w:pPr>
      <w:r>
        <w:rPr>
          <w:rFonts w:ascii="Century Gothic" w:eastAsia="Droid Sans" w:hAnsi="Century Gothic" w:cs="Droid Sans"/>
          <w:color w:val="1F4E79"/>
          <w:kern w:val="0"/>
          <w:sz w:val="90"/>
          <w:szCs w:val="90"/>
          <w:lang w:val="en-US" w:eastAsia="it-IT"/>
          <w14:ligatures w14:val="none"/>
        </w:rPr>
        <w:t xml:space="preserve">TEST </w:t>
      </w:r>
      <w:r>
        <w:rPr>
          <w:rFonts w:ascii="Century Gothic" w:eastAsia="Droid Sans" w:hAnsi="Century Gothic" w:cs="Droid Sans"/>
          <w:color w:val="1F4E79"/>
          <w:kern w:val="0"/>
          <w:sz w:val="90"/>
          <w:szCs w:val="90"/>
          <w:lang w:val="en-US" w:eastAsia="it-IT"/>
          <w14:ligatures w14:val="none"/>
        </w:rPr>
        <w:t>SUMMARY</w:t>
      </w:r>
      <w:r>
        <w:rPr>
          <w:rFonts w:ascii="Century Gothic" w:eastAsia="Droid Sans" w:hAnsi="Century Gothic" w:cs="Droid Sans"/>
          <w:color w:val="1F4E79"/>
          <w:kern w:val="0"/>
          <w:sz w:val="90"/>
          <w:szCs w:val="90"/>
          <w:lang w:val="en-US" w:eastAsia="it-IT"/>
          <w14:ligatures w14:val="none"/>
        </w:rPr>
        <w:t xml:space="preserve"> REPORT</w:t>
      </w:r>
      <w:r w:rsidRPr="0096037F">
        <w:rPr>
          <w:rFonts w:ascii="Century Gothic" w:eastAsia="Droid Sans" w:hAnsi="Century Gothic" w:cs="Droid Sans"/>
          <w:color w:val="1F4E79"/>
          <w:kern w:val="0"/>
          <w:sz w:val="90"/>
          <w:szCs w:val="90"/>
          <w:lang w:val="en-US" w:eastAsia="it-IT"/>
          <w14:ligatures w14:val="none"/>
        </w:rPr>
        <w:t xml:space="preserve"> DOCUMENT</w:t>
      </w:r>
    </w:p>
    <w:p w14:paraId="08FB5DC1" w14:textId="77777777" w:rsidR="0096037F" w:rsidRPr="00956EB4" w:rsidRDefault="0096037F" w:rsidP="0096037F">
      <w:pPr>
        <w:spacing w:line="276" w:lineRule="auto"/>
        <w:jc w:val="center"/>
        <w:rPr>
          <w:rFonts w:ascii="Century Gothic" w:eastAsia="Droid Sans" w:hAnsi="Century Gothic" w:cs="Droid Sans"/>
          <w:color w:val="FF0000"/>
          <w:kern w:val="0"/>
          <w:sz w:val="96"/>
          <w:szCs w:val="96"/>
          <w:lang w:val="en-US"/>
        </w:rPr>
      </w:pPr>
      <w:r>
        <w:rPr>
          <w:rFonts w:ascii="Century Gothic" w:eastAsia="Droid Sans" w:hAnsi="Century Gothic" w:cs="Droid Sans"/>
          <w:color w:val="FF0000"/>
          <w:kern w:val="0"/>
          <w:sz w:val="96"/>
          <w:szCs w:val="96"/>
          <w:lang w:val="en-US" w:eastAsia="it-IT"/>
        </w:rPr>
        <w:t>“</w:t>
      </w:r>
      <w:r w:rsidRPr="008F53E2">
        <w:rPr>
          <w:rFonts w:ascii="Century Gothic" w:eastAsia="Droid Sans" w:hAnsi="Century Gothic" w:cs="Droid Sans"/>
          <w:color w:val="FF0000"/>
          <w:kern w:val="0"/>
          <w:sz w:val="96"/>
          <w:szCs w:val="96"/>
          <w:lang w:val="en-US" w:eastAsia="it-IT"/>
        </w:rPr>
        <w:t>Peek</w:t>
      </w:r>
      <w:r>
        <w:rPr>
          <w:rFonts w:ascii="Century Gothic" w:eastAsia="Droid Sans" w:hAnsi="Century Gothic" w:cs="Droid Sans"/>
          <w:color w:val="FF0000"/>
          <w:kern w:val="0"/>
          <w:sz w:val="96"/>
          <w:szCs w:val="96"/>
          <w:lang w:val="en-US" w:eastAsia="it-IT"/>
        </w:rPr>
        <w:t xml:space="preserve"> </w:t>
      </w:r>
      <w:r w:rsidRPr="008F53E2">
        <w:rPr>
          <w:rFonts w:ascii="Century Gothic" w:eastAsia="Droid Sans" w:hAnsi="Century Gothic" w:cs="Droid Sans"/>
          <w:color w:val="FF0000"/>
          <w:kern w:val="0"/>
          <w:sz w:val="96"/>
          <w:szCs w:val="96"/>
          <w:lang w:val="en-US" w:eastAsia="it-IT"/>
        </w:rPr>
        <w:t>A</w:t>
      </w:r>
      <w:r>
        <w:rPr>
          <w:rFonts w:ascii="Century Gothic" w:eastAsia="Droid Sans" w:hAnsi="Century Gothic" w:cs="Droid Sans"/>
          <w:color w:val="FF0000"/>
          <w:kern w:val="0"/>
          <w:sz w:val="96"/>
          <w:szCs w:val="96"/>
          <w:lang w:val="en-US" w:eastAsia="it-IT"/>
        </w:rPr>
        <w:t xml:space="preserve"> </w:t>
      </w:r>
      <w:r w:rsidRPr="008F53E2">
        <w:rPr>
          <w:rFonts w:ascii="Century Gothic" w:eastAsia="Droid Sans" w:hAnsi="Century Gothic" w:cs="Droid Sans"/>
          <w:color w:val="FF0000"/>
          <w:kern w:val="0"/>
          <w:sz w:val="96"/>
          <w:szCs w:val="96"/>
          <w:lang w:val="en-US" w:eastAsia="it-IT"/>
        </w:rPr>
        <w:t>Book</w:t>
      </w:r>
      <w:r>
        <w:rPr>
          <w:rFonts w:ascii="Century Gothic" w:eastAsia="Droid Sans" w:hAnsi="Century Gothic" w:cs="Droid Sans"/>
          <w:color w:val="FF0000"/>
          <w:kern w:val="0"/>
          <w:sz w:val="96"/>
          <w:szCs w:val="96"/>
          <w:lang w:val="en-US" w:eastAsia="it-IT"/>
        </w:rPr>
        <w:t>”</w:t>
      </w:r>
    </w:p>
    <w:p w14:paraId="2E4872EE" w14:textId="77777777" w:rsidR="0096037F" w:rsidRDefault="0096037F" w:rsidP="0096037F">
      <w:r>
        <w:rPr>
          <w:noProof/>
        </w:rPr>
        <w:drawing>
          <wp:anchor distT="0" distB="0" distL="114300" distR="114300" simplePos="0" relativeHeight="251659264" behindDoc="1" locked="0" layoutInCell="1" allowOverlap="1" wp14:anchorId="3F6A231D" wp14:editId="65D1E95F">
            <wp:simplePos x="0" y="0"/>
            <wp:positionH relativeFrom="column">
              <wp:posOffset>1062990</wp:posOffset>
            </wp:positionH>
            <wp:positionV relativeFrom="paragraph">
              <wp:posOffset>80645</wp:posOffset>
            </wp:positionV>
            <wp:extent cx="3985260" cy="3985260"/>
            <wp:effectExtent l="0" t="0" r="0" b="0"/>
            <wp:wrapNone/>
            <wp:docPr id="2" name="Immagine 1" descr="Immagine che contiene clipart, disegno, cartone animato, illustrazion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1" descr="Immagine che contiene clipart, disegno, cartone animato, illustrazione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260" cy="398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6DE8AF" w14:textId="77777777" w:rsidR="00C858DF" w:rsidRDefault="00C858DF"/>
    <w:p w14:paraId="0F843B59" w14:textId="77777777" w:rsidR="0096037F" w:rsidRDefault="0096037F"/>
    <w:p w14:paraId="5EE57A88" w14:textId="77777777" w:rsidR="0096037F" w:rsidRDefault="0096037F"/>
    <w:p w14:paraId="249A8BE6" w14:textId="77777777" w:rsidR="0096037F" w:rsidRDefault="0096037F"/>
    <w:tbl>
      <w:tblPr>
        <w:tblpPr w:leftFromText="141" w:rightFromText="141" w:bottomFromText="160" w:vertAnchor="text" w:horzAnchor="margin" w:tblpXSpec="right" w:tblpY="6786"/>
        <w:tblOverlap w:val="never"/>
        <w:tblW w:w="7125" w:type="dxa"/>
        <w:tblBorders>
          <w:insideH w:val="single" w:sz="4" w:space="0" w:color="606D7A"/>
          <w:insideV w:val="single" w:sz="4" w:space="0" w:color="606D7A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13"/>
        <w:gridCol w:w="5212"/>
      </w:tblGrid>
      <w:tr w:rsidR="0096037F" w14:paraId="6F1A922E" w14:textId="77777777" w:rsidTr="0096037F">
        <w:trPr>
          <w:trHeight w:val="254"/>
        </w:trPr>
        <w:tc>
          <w:tcPr>
            <w:tcW w:w="1913" w:type="dxa"/>
            <w:tcBorders>
              <w:top w:val="nil"/>
              <w:left w:val="nil"/>
              <w:bottom w:val="single" w:sz="4" w:space="0" w:color="606D7A"/>
              <w:right w:val="single" w:sz="4" w:space="0" w:color="606D7A"/>
            </w:tcBorders>
            <w:hideMark/>
          </w:tcPr>
          <w:p w14:paraId="57F5BDE3" w14:textId="77777777" w:rsidR="0096037F" w:rsidRPr="008F53E2" w:rsidRDefault="0096037F" w:rsidP="0096037F">
            <w:pPr>
              <w:rPr>
                <w:rFonts w:ascii="Century Gothic" w:eastAsia="Aptos" w:hAnsi="Century Gothic" w:cs="Arial"/>
                <w:kern w:val="0"/>
              </w:rPr>
            </w:pPr>
            <w:r>
              <w:rPr>
                <w:rFonts w:ascii="Century Gothic" w:hAnsi="Century Gothic" w:cs="Arial"/>
              </w:rPr>
              <w:t>Versione</w:t>
            </w:r>
          </w:p>
        </w:tc>
        <w:tc>
          <w:tcPr>
            <w:tcW w:w="5212" w:type="dxa"/>
            <w:tcBorders>
              <w:top w:val="nil"/>
              <w:left w:val="single" w:sz="4" w:space="0" w:color="606D7A"/>
              <w:bottom w:val="single" w:sz="4" w:space="0" w:color="606D7A"/>
              <w:right w:val="nil"/>
            </w:tcBorders>
            <w:hideMark/>
          </w:tcPr>
          <w:p w14:paraId="0982844F" w14:textId="14B963E5" w:rsidR="0096037F" w:rsidRDefault="00160B4B" w:rsidP="0096037F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1.0</w:t>
            </w:r>
          </w:p>
        </w:tc>
      </w:tr>
      <w:tr w:rsidR="0096037F" w14:paraId="3FF6607D" w14:textId="77777777" w:rsidTr="0096037F">
        <w:trPr>
          <w:trHeight w:val="254"/>
        </w:trPr>
        <w:tc>
          <w:tcPr>
            <w:tcW w:w="1913" w:type="dxa"/>
            <w:tcBorders>
              <w:top w:val="single" w:sz="4" w:space="0" w:color="606D7A"/>
              <w:left w:val="nil"/>
              <w:bottom w:val="single" w:sz="4" w:space="0" w:color="606D7A"/>
              <w:right w:val="single" w:sz="4" w:space="0" w:color="606D7A"/>
            </w:tcBorders>
            <w:hideMark/>
          </w:tcPr>
          <w:p w14:paraId="6966D37D" w14:textId="77777777" w:rsidR="0096037F" w:rsidRDefault="0096037F" w:rsidP="0096037F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Data</w:t>
            </w:r>
          </w:p>
        </w:tc>
        <w:tc>
          <w:tcPr>
            <w:tcW w:w="5212" w:type="dxa"/>
            <w:tcBorders>
              <w:top w:val="single" w:sz="4" w:space="0" w:color="606D7A"/>
              <w:left w:val="single" w:sz="4" w:space="0" w:color="606D7A"/>
              <w:bottom w:val="single" w:sz="4" w:space="0" w:color="606D7A"/>
              <w:right w:val="nil"/>
            </w:tcBorders>
            <w:hideMark/>
          </w:tcPr>
          <w:p w14:paraId="28CC4817" w14:textId="79850C8B" w:rsidR="0096037F" w:rsidRDefault="00160B4B" w:rsidP="0096037F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/>
              </w:rPr>
              <w:t>20/08/2024</w:t>
            </w:r>
          </w:p>
        </w:tc>
      </w:tr>
      <w:tr w:rsidR="0096037F" w14:paraId="5A942B3F" w14:textId="77777777" w:rsidTr="0096037F">
        <w:trPr>
          <w:trHeight w:val="611"/>
        </w:trPr>
        <w:tc>
          <w:tcPr>
            <w:tcW w:w="1913" w:type="dxa"/>
            <w:tcBorders>
              <w:top w:val="single" w:sz="4" w:space="0" w:color="606D7A"/>
              <w:left w:val="nil"/>
              <w:bottom w:val="nil"/>
              <w:right w:val="single" w:sz="4" w:space="0" w:color="606D7A"/>
            </w:tcBorders>
            <w:hideMark/>
          </w:tcPr>
          <w:p w14:paraId="69E075D9" w14:textId="77777777" w:rsidR="0096037F" w:rsidRDefault="0096037F" w:rsidP="0096037F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Presentato da</w:t>
            </w:r>
          </w:p>
        </w:tc>
        <w:tc>
          <w:tcPr>
            <w:tcW w:w="5212" w:type="dxa"/>
            <w:tcBorders>
              <w:top w:val="single" w:sz="4" w:space="0" w:color="606D7A"/>
              <w:left w:val="single" w:sz="4" w:space="0" w:color="606D7A"/>
              <w:bottom w:val="nil"/>
              <w:right w:val="nil"/>
            </w:tcBorders>
            <w:hideMark/>
          </w:tcPr>
          <w:p w14:paraId="6315E8E3" w14:textId="77777777" w:rsidR="0096037F" w:rsidRDefault="0096037F" w:rsidP="0096037F">
            <w:pPr>
              <w:tabs>
                <w:tab w:val="left" w:pos="1910"/>
              </w:tabs>
              <w:rPr>
                <w:rFonts w:ascii="Century Gothic" w:hAnsi="Century Gothic" w:cs="Arial"/>
              </w:rPr>
            </w:pPr>
            <w:r>
              <w:rPr>
                <w:rFonts w:ascii="Century Gothic" w:eastAsia="Droid Sans" w:hAnsi="Century Gothic" w:cs="Droid Sans"/>
              </w:rPr>
              <w:t>Iacomino Domenico, De Luca Ciro</w:t>
            </w:r>
          </w:p>
        </w:tc>
      </w:tr>
    </w:tbl>
    <w:p w14:paraId="014C077A" w14:textId="77777777" w:rsidR="0096037F" w:rsidRDefault="0096037F"/>
    <w:p w14:paraId="5CC782E6" w14:textId="77777777" w:rsidR="0096037F" w:rsidRDefault="0096037F"/>
    <w:p w14:paraId="6CF59881" w14:textId="77777777" w:rsidR="0096037F" w:rsidRDefault="0096037F">
      <w:pPr>
        <w:spacing w:after="160" w:line="259" w:lineRule="auto"/>
      </w:pPr>
      <w:r>
        <w:br w:type="page"/>
      </w:r>
    </w:p>
    <w:p w14:paraId="24E88832" w14:textId="77777777" w:rsidR="0096037F" w:rsidRDefault="0096037F" w:rsidP="0096037F">
      <w:pPr>
        <w:jc w:val="center"/>
        <w:rPr>
          <w:rFonts w:ascii="Century Gothic" w:eastAsia="Droid Sans" w:hAnsi="Century Gothic"/>
          <w:color w:val="1F4E79"/>
          <w:kern w:val="0"/>
          <w:sz w:val="36"/>
          <w:szCs w:val="36"/>
          <w:u w:val="single" w:color="1F4E79"/>
        </w:rPr>
      </w:pPr>
      <w:bookmarkStart w:id="0" w:name="_Toc165477254"/>
      <w:bookmarkStart w:id="1" w:name="_Toc165477458"/>
      <w:bookmarkStart w:id="2" w:name="_Toc165647562"/>
      <w:bookmarkStart w:id="3" w:name="_Toc165650778"/>
      <w:proofErr w:type="spellStart"/>
      <w:r w:rsidRPr="001E0BEA">
        <w:rPr>
          <w:rFonts w:ascii="Century Gothic" w:eastAsia="Droid Sans" w:hAnsi="Century Gothic"/>
          <w:color w:val="1F4E79"/>
          <w:kern w:val="0"/>
          <w:sz w:val="36"/>
          <w:szCs w:val="36"/>
          <w:u w:val="single" w:color="1F4E79"/>
        </w:rPr>
        <w:lastRenderedPageBreak/>
        <w:t>Revision</w:t>
      </w:r>
      <w:proofErr w:type="spellEnd"/>
      <w:r w:rsidRPr="001E0BEA">
        <w:rPr>
          <w:rFonts w:ascii="Century Gothic" w:eastAsia="Droid Sans" w:hAnsi="Century Gothic"/>
          <w:b/>
          <w:color w:val="1F4E79"/>
          <w:kern w:val="0"/>
          <w:sz w:val="36"/>
          <w:szCs w:val="36"/>
          <w:u w:val="single" w:color="1F4E79"/>
        </w:rPr>
        <w:t xml:space="preserve"> </w:t>
      </w:r>
      <w:r w:rsidRPr="001E0BEA">
        <w:rPr>
          <w:rFonts w:ascii="Century Gothic" w:eastAsia="Droid Sans" w:hAnsi="Century Gothic"/>
          <w:color w:val="1F4E79"/>
          <w:kern w:val="0"/>
          <w:sz w:val="36"/>
          <w:szCs w:val="36"/>
          <w:u w:val="single" w:color="1F4E79"/>
        </w:rPr>
        <w:t>History</w:t>
      </w:r>
      <w:bookmarkEnd w:id="0"/>
      <w:bookmarkEnd w:id="1"/>
      <w:bookmarkEnd w:id="2"/>
      <w:bookmarkEnd w:id="3"/>
    </w:p>
    <w:p w14:paraId="07BDBF68" w14:textId="77777777" w:rsidR="0096037F" w:rsidRDefault="0096037F" w:rsidP="0096037F">
      <w:pPr>
        <w:jc w:val="center"/>
        <w:rPr>
          <w:rFonts w:ascii="Century Gothic" w:eastAsia="Droid Sans" w:hAnsi="Century Gothic" w:cs="Droid Sans"/>
          <w:b/>
          <w:color w:val="FFFFFF"/>
          <w:kern w:val="0"/>
          <w:sz w:val="28"/>
          <w:szCs w:val="28"/>
        </w:rPr>
      </w:pPr>
    </w:p>
    <w:tbl>
      <w:tblPr>
        <w:tblW w:w="9691" w:type="dxa"/>
        <w:jc w:val="center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2365"/>
        <w:gridCol w:w="1458"/>
        <w:gridCol w:w="3270"/>
        <w:gridCol w:w="2598"/>
      </w:tblGrid>
      <w:tr w:rsidR="0096037F" w14:paraId="5F835AC1" w14:textId="77777777" w:rsidTr="00497577">
        <w:trPr>
          <w:trHeight w:val="568"/>
          <w:jc w:val="center"/>
        </w:trPr>
        <w:tc>
          <w:tcPr>
            <w:tcW w:w="2365" w:type="dxa"/>
            <w:shd w:val="clear" w:color="auto" w:fill="0F4761"/>
            <w:vAlign w:val="center"/>
          </w:tcPr>
          <w:p w14:paraId="1564B913" w14:textId="77777777" w:rsidR="0096037F" w:rsidRPr="000E4AA9" w:rsidRDefault="0096037F" w:rsidP="00497577">
            <w:pPr>
              <w:jc w:val="center"/>
              <w:rPr>
                <w:rFonts w:ascii="Century Gothic" w:hAnsi="Century Gothic"/>
                <w:color w:val="FFFFFF"/>
              </w:rPr>
            </w:pPr>
            <w:r w:rsidRPr="000E4AA9">
              <w:rPr>
                <w:rFonts w:ascii="Century Gothic" w:eastAsia="Droid Sans" w:hAnsi="Century Gothic" w:cs="Droid Sans"/>
                <w:b/>
                <w:color w:val="FFFFFF"/>
                <w:sz w:val="28"/>
                <w:szCs w:val="28"/>
              </w:rPr>
              <w:t>Data</w:t>
            </w:r>
          </w:p>
        </w:tc>
        <w:tc>
          <w:tcPr>
            <w:tcW w:w="1458" w:type="dxa"/>
            <w:shd w:val="clear" w:color="auto" w:fill="0F4761"/>
            <w:vAlign w:val="center"/>
          </w:tcPr>
          <w:p w14:paraId="541CBB88" w14:textId="77777777" w:rsidR="0096037F" w:rsidRPr="000E4AA9" w:rsidRDefault="0096037F" w:rsidP="00497577">
            <w:pPr>
              <w:jc w:val="center"/>
              <w:rPr>
                <w:rFonts w:ascii="Century Gothic" w:hAnsi="Century Gothic"/>
                <w:color w:val="FFFFFF"/>
              </w:rPr>
            </w:pPr>
            <w:r w:rsidRPr="000E4AA9">
              <w:rPr>
                <w:rFonts w:ascii="Century Gothic" w:eastAsia="Droid Sans" w:hAnsi="Century Gothic" w:cs="Droid Sans"/>
                <w:b/>
                <w:color w:val="FFFFFF"/>
                <w:sz w:val="28"/>
                <w:szCs w:val="28"/>
              </w:rPr>
              <w:t>Versione</w:t>
            </w:r>
          </w:p>
        </w:tc>
        <w:tc>
          <w:tcPr>
            <w:tcW w:w="3270" w:type="dxa"/>
            <w:shd w:val="clear" w:color="auto" w:fill="0F4761"/>
            <w:vAlign w:val="center"/>
          </w:tcPr>
          <w:p w14:paraId="6D5341FF" w14:textId="77777777" w:rsidR="0096037F" w:rsidRPr="000E4AA9" w:rsidRDefault="0096037F" w:rsidP="00497577">
            <w:pPr>
              <w:jc w:val="center"/>
              <w:rPr>
                <w:rFonts w:ascii="Century Gothic" w:hAnsi="Century Gothic"/>
                <w:color w:val="FFFFFF"/>
              </w:rPr>
            </w:pPr>
            <w:r w:rsidRPr="000E4AA9">
              <w:rPr>
                <w:rFonts w:ascii="Century Gothic" w:eastAsia="Droid Sans" w:hAnsi="Century Gothic" w:cs="Droid Sans"/>
                <w:b/>
                <w:color w:val="FFFFFF"/>
                <w:sz w:val="28"/>
                <w:szCs w:val="28"/>
              </w:rPr>
              <w:t>Descrizione</w:t>
            </w:r>
          </w:p>
        </w:tc>
        <w:tc>
          <w:tcPr>
            <w:tcW w:w="2598" w:type="dxa"/>
            <w:shd w:val="clear" w:color="auto" w:fill="0F4761"/>
            <w:vAlign w:val="center"/>
          </w:tcPr>
          <w:p w14:paraId="2E17BB90" w14:textId="77777777" w:rsidR="0096037F" w:rsidRPr="000E4AA9" w:rsidRDefault="0096037F" w:rsidP="00497577">
            <w:pPr>
              <w:jc w:val="center"/>
              <w:rPr>
                <w:rFonts w:ascii="Century Gothic" w:hAnsi="Century Gothic"/>
                <w:color w:val="FFFFFF"/>
              </w:rPr>
            </w:pPr>
            <w:r w:rsidRPr="000E4AA9">
              <w:rPr>
                <w:rFonts w:ascii="Century Gothic" w:eastAsia="Droid Sans" w:hAnsi="Century Gothic" w:cs="Droid Sans"/>
                <w:b/>
                <w:color w:val="FFFFFF"/>
                <w:sz w:val="28"/>
                <w:szCs w:val="28"/>
              </w:rPr>
              <w:t>Autori</w:t>
            </w:r>
          </w:p>
        </w:tc>
      </w:tr>
      <w:tr w:rsidR="0096037F" w14:paraId="6D1B791A" w14:textId="77777777" w:rsidTr="00497577">
        <w:trPr>
          <w:trHeight w:val="649"/>
          <w:jc w:val="center"/>
        </w:trPr>
        <w:tc>
          <w:tcPr>
            <w:tcW w:w="2365" w:type="dxa"/>
            <w:shd w:val="clear" w:color="auto" w:fill="DEEAF6"/>
            <w:vAlign w:val="center"/>
          </w:tcPr>
          <w:p w14:paraId="4D3D76FA" w14:textId="2DCD01B4" w:rsidR="0096037F" w:rsidRPr="000E4AA9" w:rsidRDefault="00160B4B" w:rsidP="004975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20/08/2024</w:t>
            </w:r>
          </w:p>
        </w:tc>
        <w:tc>
          <w:tcPr>
            <w:tcW w:w="1458" w:type="dxa"/>
            <w:shd w:val="clear" w:color="auto" w:fill="DEEAF6"/>
            <w:vAlign w:val="center"/>
          </w:tcPr>
          <w:p w14:paraId="4A0A3EFE" w14:textId="4DD6B470" w:rsidR="0096037F" w:rsidRPr="000E4AA9" w:rsidRDefault="00160B4B" w:rsidP="004975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1.0</w:t>
            </w:r>
          </w:p>
        </w:tc>
        <w:tc>
          <w:tcPr>
            <w:tcW w:w="3270" w:type="dxa"/>
            <w:shd w:val="clear" w:color="auto" w:fill="DEEAF6"/>
            <w:vAlign w:val="center"/>
          </w:tcPr>
          <w:p w14:paraId="061F7EE1" w14:textId="620042A6" w:rsidR="0096037F" w:rsidRPr="000E4AA9" w:rsidRDefault="00160B4B" w:rsidP="004975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Stesura completa</w:t>
            </w:r>
          </w:p>
        </w:tc>
        <w:tc>
          <w:tcPr>
            <w:tcW w:w="2598" w:type="dxa"/>
            <w:shd w:val="clear" w:color="auto" w:fill="DEEAF6"/>
            <w:vAlign w:val="center"/>
          </w:tcPr>
          <w:p w14:paraId="579E5CF1" w14:textId="77777777" w:rsidR="0096037F" w:rsidRDefault="00160B4B" w:rsidP="00497577">
            <w:pPr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Iacomino Domenico,</w:t>
            </w:r>
          </w:p>
          <w:p w14:paraId="015320BC" w14:textId="4C5C25E2" w:rsidR="00160B4B" w:rsidRPr="00956EB4" w:rsidRDefault="00160B4B" w:rsidP="00497577">
            <w:pPr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De Luca Ciro</w:t>
            </w:r>
          </w:p>
        </w:tc>
      </w:tr>
      <w:tr w:rsidR="0096037F" w14:paraId="03E1F412" w14:textId="77777777" w:rsidTr="00497577">
        <w:trPr>
          <w:trHeight w:val="525"/>
          <w:jc w:val="center"/>
        </w:trPr>
        <w:tc>
          <w:tcPr>
            <w:tcW w:w="2365" w:type="dxa"/>
            <w:shd w:val="clear" w:color="auto" w:fill="BDD6EE"/>
            <w:vAlign w:val="center"/>
          </w:tcPr>
          <w:p w14:paraId="5201CC1D" w14:textId="77777777" w:rsidR="0096037F" w:rsidRPr="000E4AA9" w:rsidRDefault="0096037F" w:rsidP="00497577">
            <w:pPr>
              <w:jc w:val="center"/>
              <w:rPr>
                <w:rFonts w:ascii="Century Gothic" w:eastAsia="Droid Sans" w:hAnsi="Century Gothic" w:cs="Droid Sans"/>
              </w:rPr>
            </w:pPr>
          </w:p>
        </w:tc>
        <w:tc>
          <w:tcPr>
            <w:tcW w:w="1458" w:type="dxa"/>
            <w:shd w:val="clear" w:color="auto" w:fill="BDD6EE"/>
            <w:vAlign w:val="center"/>
          </w:tcPr>
          <w:p w14:paraId="2A0048AE" w14:textId="77777777" w:rsidR="0096037F" w:rsidRPr="000E4AA9" w:rsidRDefault="0096037F" w:rsidP="00497577">
            <w:pPr>
              <w:jc w:val="center"/>
              <w:rPr>
                <w:rFonts w:ascii="Century Gothic" w:eastAsia="Droid Sans" w:hAnsi="Century Gothic" w:cs="Droid Sans"/>
              </w:rPr>
            </w:pPr>
          </w:p>
        </w:tc>
        <w:tc>
          <w:tcPr>
            <w:tcW w:w="3270" w:type="dxa"/>
            <w:shd w:val="clear" w:color="auto" w:fill="BDD6EE"/>
            <w:vAlign w:val="center"/>
          </w:tcPr>
          <w:p w14:paraId="67F11460" w14:textId="77777777" w:rsidR="0096037F" w:rsidRPr="000E4AA9" w:rsidRDefault="0096037F" w:rsidP="00497577">
            <w:pPr>
              <w:jc w:val="center"/>
              <w:rPr>
                <w:rFonts w:ascii="Century Gothic" w:eastAsia="Droid Sans" w:hAnsi="Century Gothic" w:cs="Droid Sans"/>
              </w:rPr>
            </w:pPr>
          </w:p>
        </w:tc>
        <w:tc>
          <w:tcPr>
            <w:tcW w:w="2598" w:type="dxa"/>
            <w:shd w:val="clear" w:color="auto" w:fill="BDD6EE"/>
            <w:vAlign w:val="center"/>
          </w:tcPr>
          <w:p w14:paraId="26A7868F" w14:textId="77777777" w:rsidR="0096037F" w:rsidRPr="000E4AA9" w:rsidRDefault="0096037F" w:rsidP="00497577">
            <w:pPr>
              <w:jc w:val="center"/>
              <w:rPr>
                <w:rFonts w:ascii="Century Gothic" w:eastAsia="Droid Sans" w:hAnsi="Century Gothic" w:cs="Droid Sans"/>
              </w:rPr>
            </w:pPr>
          </w:p>
        </w:tc>
      </w:tr>
      <w:tr w:rsidR="0096037F" w14:paraId="3E28D62A" w14:textId="77777777" w:rsidTr="00497577">
        <w:trPr>
          <w:trHeight w:val="525"/>
          <w:jc w:val="center"/>
        </w:trPr>
        <w:tc>
          <w:tcPr>
            <w:tcW w:w="2365" w:type="dxa"/>
            <w:shd w:val="clear" w:color="auto" w:fill="DEEAF6"/>
            <w:vAlign w:val="center"/>
          </w:tcPr>
          <w:p w14:paraId="0E5CFB08" w14:textId="77777777" w:rsidR="0096037F" w:rsidRPr="000E4AA9" w:rsidRDefault="0096037F" w:rsidP="00497577">
            <w:pPr>
              <w:jc w:val="center"/>
              <w:rPr>
                <w:rFonts w:ascii="Century Gothic" w:eastAsia="Droid Sans" w:hAnsi="Century Gothic" w:cs="Droid Sans"/>
              </w:rPr>
            </w:pPr>
          </w:p>
        </w:tc>
        <w:tc>
          <w:tcPr>
            <w:tcW w:w="1458" w:type="dxa"/>
            <w:shd w:val="clear" w:color="auto" w:fill="DEEAF6"/>
            <w:vAlign w:val="center"/>
          </w:tcPr>
          <w:p w14:paraId="201726FE" w14:textId="77777777" w:rsidR="0096037F" w:rsidRPr="000E4AA9" w:rsidRDefault="0096037F" w:rsidP="00497577">
            <w:pPr>
              <w:jc w:val="center"/>
              <w:rPr>
                <w:rFonts w:ascii="Century Gothic" w:eastAsia="Droid Sans" w:hAnsi="Century Gothic" w:cs="Droid Sans"/>
              </w:rPr>
            </w:pPr>
          </w:p>
        </w:tc>
        <w:tc>
          <w:tcPr>
            <w:tcW w:w="3270" w:type="dxa"/>
            <w:shd w:val="clear" w:color="auto" w:fill="DEEAF6"/>
            <w:vAlign w:val="center"/>
          </w:tcPr>
          <w:p w14:paraId="333FA3E2" w14:textId="77777777" w:rsidR="0096037F" w:rsidRPr="000E4AA9" w:rsidRDefault="0096037F" w:rsidP="00497577">
            <w:pPr>
              <w:jc w:val="center"/>
              <w:rPr>
                <w:rFonts w:ascii="Century Gothic" w:eastAsia="Droid Sans" w:hAnsi="Century Gothic" w:cs="Droid Sans"/>
              </w:rPr>
            </w:pPr>
          </w:p>
        </w:tc>
        <w:tc>
          <w:tcPr>
            <w:tcW w:w="2598" w:type="dxa"/>
            <w:shd w:val="clear" w:color="auto" w:fill="DEEAF6"/>
            <w:vAlign w:val="center"/>
          </w:tcPr>
          <w:p w14:paraId="2B7EE520" w14:textId="77777777" w:rsidR="0096037F" w:rsidRPr="000E4AA9" w:rsidRDefault="0096037F" w:rsidP="00497577">
            <w:pPr>
              <w:jc w:val="center"/>
              <w:rPr>
                <w:rFonts w:ascii="Century Gothic" w:eastAsia="Droid Sans" w:hAnsi="Century Gothic" w:cs="Droid Sans"/>
              </w:rPr>
            </w:pPr>
          </w:p>
        </w:tc>
      </w:tr>
    </w:tbl>
    <w:p w14:paraId="3FACE56C" w14:textId="77777777" w:rsidR="0096037F" w:rsidRDefault="0096037F" w:rsidP="0096037F">
      <w:pPr>
        <w:spacing w:after="160" w:line="259" w:lineRule="auto"/>
        <w:jc w:val="center"/>
        <w:rPr>
          <w:rFonts w:ascii="Century Gothic" w:eastAsia="Calibri" w:hAnsi="Century Gothic"/>
          <w:color w:val="FFFFFF"/>
          <w:kern w:val="0"/>
        </w:rPr>
      </w:pPr>
    </w:p>
    <w:p w14:paraId="5340A4CA" w14:textId="77777777" w:rsidR="00160B4B" w:rsidRDefault="0096037F" w:rsidP="00160B4B">
      <w:pPr>
        <w:jc w:val="center"/>
        <w:rPr>
          <w:rFonts w:ascii="Century Gothic" w:eastAsia="Droid Sans" w:hAnsi="Century Gothic"/>
          <w:color w:val="1F4E79"/>
          <w:kern w:val="0"/>
          <w:sz w:val="36"/>
          <w:szCs w:val="36"/>
          <w:u w:val="single" w:color="1F4E79"/>
        </w:rPr>
      </w:pPr>
      <w:bookmarkStart w:id="4" w:name="_Toc165392415"/>
      <w:bookmarkStart w:id="5" w:name="_Toc165392527"/>
      <w:bookmarkStart w:id="6" w:name="_Toc165392993"/>
      <w:bookmarkStart w:id="7" w:name="_Toc165393507"/>
      <w:bookmarkStart w:id="8" w:name="_Toc165477255"/>
      <w:bookmarkStart w:id="9" w:name="_Toc165477459"/>
      <w:bookmarkStart w:id="10" w:name="_Toc165647563"/>
      <w:bookmarkStart w:id="11" w:name="_Toc165650779"/>
      <w:r>
        <w:rPr>
          <w:rFonts w:ascii="Century Gothic" w:eastAsia="Droid Sans" w:hAnsi="Century Gothic"/>
          <w:color w:val="1F4E79"/>
          <w:kern w:val="0"/>
          <w:sz w:val="36"/>
          <w:szCs w:val="36"/>
          <w:u w:val="single" w:color="1F4E79"/>
        </w:rPr>
        <w:t>Indice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</w:p>
    <w:sdt>
      <w:sdtPr>
        <w:id w:val="-7200568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95E961" w14:textId="0AC8C52A" w:rsidR="00160B4B" w:rsidRPr="00160B4B" w:rsidRDefault="00160B4B" w:rsidP="00160B4B">
          <w:pPr>
            <w:jc w:val="center"/>
            <w:rPr>
              <w:rFonts w:ascii="Century Gothic" w:eastAsia="Droid Sans" w:hAnsi="Century Gothic"/>
              <w:color w:val="1F4E79"/>
              <w:kern w:val="0"/>
              <w:sz w:val="36"/>
              <w:szCs w:val="36"/>
              <w:u w:val="single" w:color="1F4E79"/>
            </w:rPr>
          </w:pPr>
        </w:p>
        <w:p w14:paraId="4E597FC9" w14:textId="68DD3C4F" w:rsidR="00160B4B" w:rsidRDefault="00160B4B">
          <w:pPr>
            <w:pStyle w:val="Sommario1"/>
            <w:tabs>
              <w:tab w:val="left" w:pos="480"/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5071633" w:history="1">
            <w:r w:rsidRPr="00B056E0">
              <w:rPr>
                <w:rStyle w:val="Collegamentoipertestuale"/>
                <w:rFonts w:ascii="Century Gothic" w:hAnsi="Century Gothic"/>
                <w:noProof/>
              </w:rPr>
              <w:t>1.</w:t>
            </w:r>
            <w:r>
              <w:rPr>
                <w:noProof/>
              </w:rPr>
              <w:tab/>
            </w:r>
            <w:r w:rsidRPr="00B056E0">
              <w:rPr>
                <w:rStyle w:val="Collegamentoipertestuale"/>
                <w:rFonts w:ascii="Century Gothic" w:hAnsi="Century Gothic"/>
                <w:noProof/>
              </w:rPr>
              <w:t>Riepilogo dei risultati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_Toc175071633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125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8229A" w14:textId="686BDBD5" w:rsidR="00160B4B" w:rsidRDefault="00160B4B">
          <w:pPr>
            <w:pStyle w:val="Sommario1"/>
            <w:tabs>
              <w:tab w:val="left" w:pos="480"/>
              <w:tab w:val="right" w:leader="dot" w:pos="9628"/>
            </w:tabs>
            <w:rPr>
              <w:noProof/>
            </w:rPr>
          </w:pPr>
          <w:hyperlink w:anchor="_Toc175071634" w:history="1">
            <w:r w:rsidRPr="00B056E0">
              <w:rPr>
                <w:rStyle w:val="Collegamentoipertestuale"/>
                <w:rFonts w:ascii="Century Gothic" w:hAnsi="Century Gothic"/>
                <w:noProof/>
              </w:rPr>
              <w:t>2.</w:t>
            </w:r>
            <w:r>
              <w:rPr>
                <w:noProof/>
              </w:rPr>
              <w:tab/>
            </w:r>
            <w:r w:rsidRPr="00B056E0">
              <w:rPr>
                <w:rStyle w:val="Collegamentoipertestuale"/>
                <w:rFonts w:ascii="Century Gothic" w:hAnsi="Century Gothic"/>
                <w:noProof/>
              </w:rPr>
              <w:t>Valutazione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_Toc175071634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125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725C0" w14:textId="4795D6A0" w:rsidR="00160B4B" w:rsidRDefault="00160B4B">
          <w:r>
            <w:rPr>
              <w:b/>
              <w:bCs/>
            </w:rPr>
            <w:fldChar w:fldCharType="end"/>
          </w:r>
        </w:p>
      </w:sdtContent>
    </w:sdt>
    <w:p w14:paraId="5C1C5936" w14:textId="77777777" w:rsidR="00160B4B" w:rsidRPr="00160B4B" w:rsidRDefault="00160B4B" w:rsidP="00160B4B"/>
    <w:p w14:paraId="354CD794" w14:textId="77777777" w:rsidR="00160B4B" w:rsidRPr="00160B4B" w:rsidRDefault="00160B4B" w:rsidP="00160B4B"/>
    <w:p w14:paraId="23039381" w14:textId="77777777" w:rsidR="00160B4B" w:rsidRPr="00160B4B" w:rsidRDefault="00160B4B" w:rsidP="00160B4B"/>
    <w:p w14:paraId="09DCB942" w14:textId="77777777" w:rsidR="00160B4B" w:rsidRPr="00160B4B" w:rsidRDefault="00160B4B" w:rsidP="00160B4B"/>
    <w:p w14:paraId="064ED370" w14:textId="77777777" w:rsidR="00160B4B" w:rsidRPr="00160B4B" w:rsidRDefault="00160B4B" w:rsidP="00160B4B"/>
    <w:p w14:paraId="67DBD3ED" w14:textId="77777777" w:rsidR="00160B4B" w:rsidRPr="00160B4B" w:rsidRDefault="00160B4B" w:rsidP="00160B4B"/>
    <w:p w14:paraId="729EBB6B" w14:textId="77777777" w:rsidR="00160B4B" w:rsidRPr="00160B4B" w:rsidRDefault="00160B4B" w:rsidP="00160B4B"/>
    <w:p w14:paraId="75855AF6" w14:textId="77777777" w:rsidR="00160B4B" w:rsidRPr="00160B4B" w:rsidRDefault="00160B4B" w:rsidP="00160B4B"/>
    <w:p w14:paraId="3E8D6FE4" w14:textId="77777777" w:rsidR="00160B4B" w:rsidRPr="00160B4B" w:rsidRDefault="00160B4B" w:rsidP="00160B4B"/>
    <w:p w14:paraId="50561B55" w14:textId="77777777" w:rsidR="00160B4B" w:rsidRPr="00160B4B" w:rsidRDefault="00160B4B" w:rsidP="00160B4B"/>
    <w:p w14:paraId="0D0DD551" w14:textId="77777777" w:rsidR="00160B4B" w:rsidRPr="00160B4B" w:rsidRDefault="00160B4B" w:rsidP="00160B4B"/>
    <w:p w14:paraId="0577FAB0" w14:textId="77777777" w:rsidR="00160B4B" w:rsidRPr="00160B4B" w:rsidRDefault="00160B4B" w:rsidP="00160B4B"/>
    <w:p w14:paraId="289B540E" w14:textId="77777777" w:rsidR="00160B4B" w:rsidRPr="00160B4B" w:rsidRDefault="00160B4B" w:rsidP="00160B4B"/>
    <w:p w14:paraId="5EBA7F5A" w14:textId="77777777" w:rsidR="00160B4B" w:rsidRPr="00160B4B" w:rsidRDefault="00160B4B" w:rsidP="00160B4B"/>
    <w:p w14:paraId="2EBE21E6" w14:textId="77777777" w:rsidR="00160B4B" w:rsidRPr="00160B4B" w:rsidRDefault="00160B4B" w:rsidP="00160B4B"/>
    <w:p w14:paraId="2F7C06F2" w14:textId="77777777" w:rsidR="00160B4B" w:rsidRPr="00160B4B" w:rsidRDefault="00160B4B" w:rsidP="00160B4B"/>
    <w:p w14:paraId="178E6EC4" w14:textId="77777777" w:rsidR="00160B4B" w:rsidRPr="00160B4B" w:rsidRDefault="00160B4B" w:rsidP="00160B4B"/>
    <w:p w14:paraId="6FAFF22F" w14:textId="77777777" w:rsidR="00160B4B" w:rsidRPr="00160B4B" w:rsidRDefault="00160B4B" w:rsidP="00160B4B"/>
    <w:p w14:paraId="0C527EB0" w14:textId="77777777" w:rsidR="00160B4B" w:rsidRPr="00160B4B" w:rsidRDefault="00160B4B" w:rsidP="00160B4B"/>
    <w:p w14:paraId="5D330EED" w14:textId="77777777" w:rsidR="00160B4B" w:rsidRPr="00160B4B" w:rsidRDefault="00160B4B" w:rsidP="00160B4B"/>
    <w:p w14:paraId="7B07E3D4" w14:textId="77777777" w:rsidR="00160B4B" w:rsidRPr="00160B4B" w:rsidRDefault="00160B4B" w:rsidP="00160B4B"/>
    <w:p w14:paraId="685C224B" w14:textId="77777777" w:rsidR="00160B4B" w:rsidRPr="00160B4B" w:rsidRDefault="00160B4B" w:rsidP="00160B4B"/>
    <w:p w14:paraId="5C518C24" w14:textId="77777777" w:rsidR="00160B4B" w:rsidRPr="00160B4B" w:rsidRDefault="00160B4B" w:rsidP="00160B4B"/>
    <w:p w14:paraId="4E1090E2" w14:textId="77777777" w:rsidR="00160B4B" w:rsidRPr="00160B4B" w:rsidRDefault="00160B4B" w:rsidP="00160B4B"/>
    <w:p w14:paraId="5F767C4A" w14:textId="77777777" w:rsidR="00160B4B" w:rsidRPr="00160B4B" w:rsidRDefault="00160B4B" w:rsidP="00160B4B"/>
    <w:p w14:paraId="762467CD" w14:textId="77777777" w:rsidR="00160B4B" w:rsidRDefault="00160B4B" w:rsidP="00160B4B">
      <w:pPr>
        <w:rPr>
          <w:rFonts w:ascii="Century Gothic" w:eastAsia="Droid Sans" w:hAnsi="Century Gothic"/>
          <w:color w:val="1F4E79"/>
          <w:kern w:val="0"/>
          <w:sz w:val="36"/>
          <w:szCs w:val="36"/>
          <w:u w:val="single" w:color="1F4E79"/>
        </w:rPr>
      </w:pPr>
    </w:p>
    <w:p w14:paraId="7251BD18" w14:textId="44D02AFE" w:rsidR="00160B4B" w:rsidRDefault="00160B4B">
      <w:pPr>
        <w:spacing w:after="160" w:line="259" w:lineRule="auto"/>
      </w:pPr>
      <w:r>
        <w:br w:type="page"/>
      </w:r>
    </w:p>
    <w:p w14:paraId="010E340F" w14:textId="77777777" w:rsidR="00160B4B" w:rsidRDefault="00160B4B" w:rsidP="00160B4B">
      <w:pPr>
        <w:jc w:val="center"/>
      </w:pPr>
    </w:p>
    <w:p w14:paraId="36B032BA" w14:textId="0F6A2E7C" w:rsidR="00160B4B" w:rsidRDefault="00160B4B" w:rsidP="00160B4B">
      <w:pPr>
        <w:pStyle w:val="Paragrafoelenco"/>
        <w:numPr>
          <w:ilvl w:val="0"/>
          <w:numId w:val="1"/>
        </w:numPr>
        <w:jc w:val="both"/>
        <w:outlineLvl w:val="0"/>
        <w:rPr>
          <w:rFonts w:ascii="Century Gothic" w:hAnsi="Century Gothic"/>
          <w:color w:val="1F4E79"/>
          <w:sz w:val="36"/>
          <w:szCs w:val="36"/>
          <w:u w:val="single"/>
        </w:rPr>
      </w:pPr>
      <w:bookmarkStart w:id="12" w:name="_Toc175071633"/>
      <w:r>
        <w:rPr>
          <w:rFonts w:ascii="Century Gothic" w:hAnsi="Century Gothic"/>
          <w:color w:val="1F4E79"/>
          <w:sz w:val="36"/>
          <w:szCs w:val="36"/>
          <w:u w:val="single"/>
        </w:rPr>
        <w:t>Riepilogo dei risultati</w:t>
      </w:r>
      <w:bookmarkEnd w:id="12"/>
    </w:p>
    <w:p w14:paraId="170DF95C" w14:textId="77777777" w:rsidR="00160B4B" w:rsidRDefault="00160B4B" w:rsidP="00160B4B">
      <w:pPr>
        <w:ind w:left="360"/>
        <w:jc w:val="both"/>
        <w:rPr>
          <w:rFonts w:ascii="Century Gothic" w:hAnsi="Century Gothic"/>
          <w:sz w:val="24"/>
          <w:szCs w:val="24"/>
        </w:rPr>
      </w:pPr>
      <w:r w:rsidRPr="00160B4B">
        <w:rPr>
          <w:rFonts w:ascii="Century Gothic" w:hAnsi="Century Gothic"/>
          <w:sz w:val="24"/>
          <w:szCs w:val="24"/>
        </w:rPr>
        <w:t xml:space="preserve">Sono stati eseguiti tutti i test case specificati nel Test Case </w:t>
      </w:r>
      <w:proofErr w:type="spellStart"/>
      <w:r w:rsidRPr="00160B4B">
        <w:rPr>
          <w:rFonts w:ascii="Century Gothic" w:hAnsi="Century Gothic"/>
          <w:sz w:val="24"/>
          <w:szCs w:val="24"/>
        </w:rPr>
        <w:t>Specification</w:t>
      </w:r>
      <w:proofErr w:type="spellEnd"/>
      <w:r w:rsidRPr="00160B4B">
        <w:rPr>
          <w:rFonts w:ascii="Century Gothic" w:hAnsi="Century Gothic"/>
          <w:sz w:val="24"/>
          <w:szCs w:val="24"/>
        </w:rPr>
        <w:t xml:space="preserve">. </w:t>
      </w:r>
      <w:r>
        <w:rPr>
          <w:rFonts w:ascii="Century Gothic" w:hAnsi="Century Gothic"/>
          <w:sz w:val="24"/>
          <w:szCs w:val="24"/>
        </w:rPr>
        <w:br/>
      </w:r>
    </w:p>
    <w:p w14:paraId="586B1BA2" w14:textId="0D83DEFB" w:rsidR="00160B4B" w:rsidRDefault="00160B4B" w:rsidP="00160B4B">
      <w:pPr>
        <w:ind w:left="360"/>
        <w:jc w:val="both"/>
        <w:rPr>
          <w:rFonts w:ascii="Century Gothic" w:hAnsi="Century Gothic"/>
          <w:sz w:val="24"/>
          <w:szCs w:val="24"/>
        </w:rPr>
      </w:pPr>
      <w:r w:rsidRPr="00160B4B">
        <w:rPr>
          <w:rFonts w:ascii="Century Gothic" w:hAnsi="Century Gothic"/>
          <w:sz w:val="24"/>
          <w:szCs w:val="24"/>
        </w:rPr>
        <w:t xml:space="preserve">Di seguito viene riportato l’ID dei Test Case che hanno prodotto </w:t>
      </w:r>
      <w:proofErr w:type="gramStart"/>
      <w:r w:rsidRPr="00160B4B">
        <w:rPr>
          <w:rFonts w:ascii="Century Gothic" w:hAnsi="Century Gothic"/>
          <w:sz w:val="24"/>
          <w:szCs w:val="24"/>
        </w:rPr>
        <w:t>errori :</w:t>
      </w:r>
      <w:proofErr w:type="gramEnd"/>
    </w:p>
    <w:p w14:paraId="2F0E434E" w14:textId="77777777" w:rsidR="00160B4B" w:rsidRDefault="00160B4B" w:rsidP="00160B4B">
      <w:pPr>
        <w:ind w:left="360"/>
        <w:jc w:val="both"/>
        <w:rPr>
          <w:rFonts w:ascii="Century Gothic" w:hAnsi="Century Gothic"/>
          <w:sz w:val="24"/>
          <w:szCs w:val="24"/>
        </w:rPr>
      </w:pPr>
    </w:p>
    <w:p w14:paraId="15E3E0A2" w14:textId="5888FED8" w:rsidR="00160B4B" w:rsidRDefault="00160B4B" w:rsidP="00160B4B">
      <w:pPr>
        <w:ind w:left="36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- </w:t>
      </w:r>
      <w:r w:rsidRPr="00160B4B">
        <w:rPr>
          <w:rFonts w:ascii="Century Gothic" w:hAnsi="Century Gothic"/>
          <w:sz w:val="24"/>
          <w:szCs w:val="24"/>
        </w:rPr>
        <w:t>Test_AddProduct_TC_1.3.4</w:t>
      </w:r>
      <w:r>
        <w:rPr>
          <w:rFonts w:ascii="Century Gothic" w:hAnsi="Century Gothic"/>
          <w:sz w:val="24"/>
          <w:szCs w:val="24"/>
        </w:rPr>
        <w:t>;</w:t>
      </w:r>
    </w:p>
    <w:p w14:paraId="5C2F5304" w14:textId="48EFA9F3" w:rsidR="00160B4B" w:rsidRDefault="00160B4B" w:rsidP="00160B4B">
      <w:pPr>
        <w:ind w:left="36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- </w:t>
      </w:r>
      <w:r w:rsidRPr="00160B4B">
        <w:rPr>
          <w:rFonts w:ascii="Century Gothic" w:hAnsi="Century Gothic"/>
          <w:sz w:val="24"/>
          <w:szCs w:val="24"/>
        </w:rPr>
        <w:t>Test_SearchProduct_TC_1.4.1</w:t>
      </w:r>
      <w:r>
        <w:rPr>
          <w:rFonts w:ascii="Century Gothic" w:hAnsi="Century Gothic"/>
          <w:sz w:val="24"/>
          <w:szCs w:val="24"/>
        </w:rPr>
        <w:t>.</w:t>
      </w:r>
    </w:p>
    <w:p w14:paraId="200FFD8E" w14:textId="77777777" w:rsidR="00160B4B" w:rsidRDefault="00160B4B" w:rsidP="00160B4B">
      <w:pPr>
        <w:ind w:left="360"/>
        <w:jc w:val="both"/>
        <w:rPr>
          <w:rFonts w:ascii="Century Gothic" w:hAnsi="Century Gothic"/>
          <w:sz w:val="24"/>
          <w:szCs w:val="24"/>
        </w:rPr>
      </w:pPr>
    </w:p>
    <w:p w14:paraId="5BBD196B" w14:textId="77777777" w:rsidR="00160B4B" w:rsidRPr="007F6A95" w:rsidRDefault="00160B4B" w:rsidP="00160B4B">
      <w:pPr>
        <w:ind w:left="360"/>
        <w:jc w:val="both"/>
        <w:rPr>
          <w:rFonts w:ascii="Century Gothic" w:hAnsi="Century Gothic"/>
          <w:sz w:val="24"/>
          <w:szCs w:val="24"/>
        </w:rPr>
      </w:pPr>
    </w:p>
    <w:p w14:paraId="207EF30D" w14:textId="35371198" w:rsidR="00160B4B" w:rsidRDefault="00160B4B" w:rsidP="00160B4B">
      <w:pPr>
        <w:pStyle w:val="Paragrafoelenco"/>
        <w:numPr>
          <w:ilvl w:val="0"/>
          <w:numId w:val="1"/>
        </w:numPr>
        <w:jc w:val="both"/>
        <w:outlineLvl w:val="0"/>
        <w:rPr>
          <w:rFonts w:ascii="Century Gothic" w:hAnsi="Century Gothic"/>
          <w:color w:val="1F4E79"/>
          <w:sz w:val="36"/>
          <w:szCs w:val="36"/>
          <w:u w:val="single"/>
        </w:rPr>
      </w:pPr>
      <w:bookmarkStart w:id="13" w:name="_Toc175071634"/>
      <w:r>
        <w:rPr>
          <w:rFonts w:ascii="Century Gothic" w:hAnsi="Century Gothic"/>
          <w:color w:val="1F4E79"/>
          <w:sz w:val="36"/>
          <w:szCs w:val="36"/>
          <w:u w:val="single"/>
        </w:rPr>
        <w:t>Valutazione</w:t>
      </w:r>
      <w:bookmarkEnd w:id="13"/>
    </w:p>
    <w:p w14:paraId="413EF19F" w14:textId="77777777" w:rsidR="00160B4B" w:rsidRDefault="00160B4B" w:rsidP="00160B4B">
      <w:pPr>
        <w:ind w:left="360"/>
        <w:jc w:val="both"/>
        <w:rPr>
          <w:rFonts w:ascii="Century Gothic" w:hAnsi="Century Gothic"/>
          <w:sz w:val="24"/>
          <w:szCs w:val="24"/>
        </w:rPr>
      </w:pPr>
    </w:p>
    <w:p w14:paraId="4451710E" w14:textId="2A44DE85" w:rsidR="00160B4B" w:rsidRPr="00160B4B" w:rsidRDefault="00160B4B" w:rsidP="00160B4B">
      <w:pPr>
        <w:ind w:left="360"/>
        <w:jc w:val="both"/>
        <w:rPr>
          <w:rFonts w:ascii="Century Gothic" w:hAnsi="Century Gothic"/>
          <w:sz w:val="24"/>
          <w:szCs w:val="24"/>
        </w:rPr>
      </w:pPr>
      <w:r w:rsidRPr="00160B4B">
        <w:rPr>
          <w:rFonts w:ascii="Century Gothic" w:hAnsi="Century Gothic"/>
          <w:sz w:val="24"/>
          <w:szCs w:val="24"/>
        </w:rPr>
        <w:t xml:space="preserve">La fase di testing ha prodotto </w:t>
      </w:r>
      <w:proofErr w:type="gramStart"/>
      <w:r w:rsidRPr="00160B4B">
        <w:rPr>
          <w:rFonts w:ascii="Century Gothic" w:hAnsi="Century Gothic"/>
          <w:sz w:val="24"/>
          <w:szCs w:val="24"/>
        </w:rPr>
        <w:t>3</w:t>
      </w:r>
      <w:proofErr w:type="gramEnd"/>
      <w:r w:rsidRPr="00160B4B">
        <w:rPr>
          <w:rFonts w:ascii="Century Gothic" w:hAnsi="Century Gothic"/>
          <w:sz w:val="24"/>
          <w:szCs w:val="24"/>
        </w:rPr>
        <w:t xml:space="preserve"> errori, </w:t>
      </w:r>
      <w:r>
        <w:rPr>
          <w:rFonts w:ascii="Century Gothic" w:hAnsi="Century Gothic"/>
          <w:sz w:val="24"/>
          <w:szCs w:val="24"/>
        </w:rPr>
        <w:t>prontamente</w:t>
      </w:r>
      <w:r w:rsidRPr="00160B4B">
        <w:rPr>
          <w:rFonts w:ascii="Century Gothic" w:hAnsi="Century Gothic"/>
          <w:sz w:val="24"/>
          <w:szCs w:val="24"/>
        </w:rPr>
        <w:t xml:space="preserve"> individuati e corretti.</w:t>
      </w:r>
      <w:r>
        <w:rPr>
          <w:rFonts w:ascii="Century Gothic" w:hAnsi="Century Gothic"/>
          <w:sz w:val="24"/>
          <w:szCs w:val="24"/>
        </w:rPr>
        <w:t xml:space="preserve"> </w:t>
      </w:r>
      <w:proofErr w:type="gramStart"/>
      <w:r>
        <w:rPr>
          <w:rFonts w:ascii="Century Gothic" w:hAnsi="Century Gothic"/>
          <w:sz w:val="24"/>
          <w:szCs w:val="24"/>
        </w:rPr>
        <w:t>D</w:t>
      </w:r>
      <w:r w:rsidRPr="00160B4B">
        <w:rPr>
          <w:rFonts w:ascii="Century Gothic" w:hAnsi="Century Gothic"/>
          <w:sz w:val="24"/>
          <w:szCs w:val="24"/>
        </w:rPr>
        <w:t>unque</w:t>
      </w:r>
      <w:proofErr w:type="gramEnd"/>
      <w:r w:rsidRPr="00160B4B">
        <w:rPr>
          <w:rFonts w:ascii="Century Gothic" w:hAnsi="Century Gothic"/>
          <w:sz w:val="24"/>
          <w:szCs w:val="24"/>
        </w:rPr>
        <w:t xml:space="preserve"> il test ha avuto esito positivo.</w:t>
      </w:r>
    </w:p>
    <w:sectPr w:rsidR="00160B4B" w:rsidRPr="00160B4B">
      <w:head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630DBE" w14:textId="77777777" w:rsidR="00B37059" w:rsidRDefault="00B37059" w:rsidP="0096037F">
      <w:r>
        <w:separator/>
      </w:r>
    </w:p>
  </w:endnote>
  <w:endnote w:type="continuationSeparator" w:id="0">
    <w:p w14:paraId="36F18C80" w14:textId="77777777" w:rsidR="00B37059" w:rsidRDefault="00B37059" w:rsidP="009603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roid San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3BEEF3" w14:textId="77777777" w:rsidR="00B37059" w:rsidRDefault="00B37059" w:rsidP="0096037F">
      <w:r>
        <w:separator/>
      </w:r>
    </w:p>
  </w:footnote>
  <w:footnote w:type="continuationSeparator" w:id="0">
    <w:p w14:paraId="6711C8B4" w14:textId="77777777" w:rsidR="00B37059" w:rsidRDefault="00B37059" w:rsidP="009603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422337" w14:textId="77777777" w:rsidR="0096037F" w:rsidRPr="008F53E2" w:rsidRDefault="0096037F" w:rsidP="0096037F">
    <w:pPr>
      <w:pStyle w:val="Intestazione"/>
      <w:jc w:val="center"/>
      <w:rPr>
        <w:rFonts w:eastAsia="Aptos"/>
        <w:kern w:val="0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32EFEB80" wp14:editId="392A6A69">
          <wp:simplePos x="0" y="0"/>
          <wp:positionH relativeFrom="column">
            <wp:posOffset>3810</wp:posOffset>
          </wp:positionH>
          <wp:positionV relativeFrom="paragraph">
            <wp:posOffset>-29845</wp:posOffset>
          </wp:positionV>
          <wp:extent cx="868680" cy="868680"/>
          <wp:effectExtent l="0" t="0" r="0" b="0"/>
          <wp:wrapNone/>
          <wp:docPr id="1" name="Immagine 1" descr="Immagine che contiene cerchio, logo, Carattere, Elementi grafici&#10;&#10;Descrizione generat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magine 1" descr="Immagine che contiene cerchio, logo, Carattere, Elementi grafici&#10;&#10;Descrizione generat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8680" cy="868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14DAE4D" w14:textId="77777777" w:rsidR="0096037F" w:rsidRPr="008F53E2" w:rsidRDefault="0096037F" w:rsidP="0096037F">
    <w:pPr>
      <w:pStyle w:val="Intestazione"/>
      <w:jc w:val="center"/>
      <w:rPr>
        <w:rFonts w:ascii="Century Gothic" w:hAnsi="Century Gothic"/>
        <w:color w:val="000000"/>
      </w:rPr>
    </w:pPr>
    <w:r w:rsidRPr="008F53E2">
      <w:rPr>
        <w:rFonts w:ascii="Century Gothic" w:hAnsi="Century Gothic"/>
        <w:color w:val="000000"/>
      </w:rPr>
      <w:t>Laurea Triennale in Informatica-Università di Salerno</w:t>
    </w:r>
  </w:p>
  <w:p w14:paraId="0C249818" w14:textId="77777777" w:rsidR="0096037F" w:rsidRPr="008F53E2" w:rsidRDefault="0096037F" w:rsidP="0096037F">
    <w:pPr>
      <w:pStyle w:val="Intestazione"/>
      <w:jc w:val="center"/>
      <w:rPr>
        <w:rFonts w:ascii="Century Gothic" w:hAnsi="Century Gothic"/>
        <w:color w:val="000000"/>
      </w:rPr>
    </w:pPr>
    <w:r w:rsidRPr="008F53E2">
      <w:rPr>
        <w:rFonts w:ascii="Century Gothic" w:hAnsi="Century Gothic"/>
        <w:color w:val="000000"/>
      </w:rPr>
      <w:t xml:space="preserve">Corso di </w:t>
    </w:r>
    <w:r w:rsidRPr="008F53E2">
      <w:rPr>
        <w:rFonts w:ascii="Century Gothic" w:hAnsi="Century Gothic"/>
        <w:i/>
        <w:color w:val="000000"/>
      </w:rPr>
      <w:t>Ingegneria del Software</w:t>
    </w:r>
  </w:p>
  <w:p w14:paraId="72EB7535" w14:textId="77777777" w:rsidR="0096037F" w:rsidRDefault="0096037F" w:rsidP="0096037F">
    <w:pPr>
      <w:pStyle w:val="Intestazione"/>
    </w:pPr>
  </w:p>
  <w:p w14:paraId="4DFC5DB3" w14:textId="77777777" w:rsidR="0096037F" w:rsidRDefault="0096037F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3848BE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972129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proofState w:spelling="clean" w:grammar="clean"/>
  <w:attachedTemplate r:id="rId1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B4B"/>
    <w:rsid w:val="001374F0"/>
    <w:rsid w:val="00160B4B"/>
    <w:rsid w:val="001D1252"/>
    <w:rsid w:val="00886708"/>
    <w:rsid w:val="00905BE3"/>
    <w:rsid w:val="0096037F"/>
    <w:rsid w:val="00A31ACB"/>
    <w:rsid w:val="00B37059"/>
    <w:rsid w:val="00C85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9AE0B2"/>
  <w15:chartTrackingRefBased/>
  <w15:docId w15:val="{52EBF3B3-0468-4E68-A24E-B9BA502C0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6037F"/>
    <w:pPr>
      <w:spacing w:after="0" w:line="240" w:lineRule="auto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96037F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96037F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96037F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96037F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6037F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6037F"/>
    <w:pPr>
      <w:keepNext/>
      <w:keepLines/>
      <w:spacing w:before="40" w:line="259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96037F"/>
    <w:pPr>
      <w:keepNext/>
      <w:keepLines/>
      <w:spacing w:before="40" w:line="259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96037F"/>
    <w:pPr>
      <w:keepNext/>
      <w:keepLines/>
      <w:spacing w:line="259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96037F"/>
    <w:pPr>
      <w:keepNext/>
      <w:keepLines/>
      <w:spacing w:line="259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603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9603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9603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96037F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6037F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6037F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96037F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96037F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96037F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96037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603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6037F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603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96037F"/>
    <w:pPr>
      <w:spacing w:before="160" w:after="160" w:line="259" w:lineRule="auto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96037F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96037F"/>
    <w:pPr>
      <w:spacing w:after="160" w:line="259" w:lineRule="auto"/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96037F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9603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96037F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96037F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96037F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6037F"/>
  </w:style>
  <w:style w:type="paragraph" w:styleId="Pidipagina">
    <w:name w:val="footer"/>
    <w:basedOn w:val="Normale"/>
    <w:link w:val="PidipaginaCarattere"/>
    <w:uiPriority w:val="99"/>
    <w:unhideWhenUsed/>
    <w:rsid w:val="0096037F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6037F"/>
  </w:style>
  <w:style w:type="paragraph" w:styleId="Titolosommario">
    <w:name w:val="TOC Heading"/>
    <w:basedOn w:val="Titolo1"/>
    <w:next w:val="Normale"/>
    <w:uiPriority w:val="39"/>
    <w:unhideWhenUsed/>
    <w:qFormat/>
    <w:rsid w:val="00160B4B"/>
    <w:pPr>
      <w:spacing w:before="240" w:after="0"/>
      <w:outlineLvl w:val="9"/>
    </w:pPr>
    <w:rPr>
      <w:kern w:val="0"/>
      <w:sz w:val="32"/>
      <w:szCs w:val="32"/>
      <w:lang w:eastAsia="it-IT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160B4B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160B4B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mmo\Documents\Modelli%20di%20Office%20personalizzati\MODELLO%20WORD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7A2F0B-644F-42C8-A10A-ED5D92E19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MODELLO WORD.dotx</Template>
  <TotalTime>5</TotalTime>
  <Pages>3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Domenico Iacomino</dc:creator>
  <cp:keywords/>
  <dc:description/>
  <cp:lastModifiedBy>DOMENICO IACOMINO</cp:lastModifiedBy>
  <cp:revision>2</cp:revision>
  <cp:lastPrinted>2024-08-20T16:40:00Z</cp:lastPrinted>
  <dcterms:created xsi:type="dcterms:W3CDTF">2024-08-20T16:36:00Z</dcterms:created>
  <dcterms:modified xsi:type="dcterms:W3CDTF">2024-08-20T16:41:00Z</dcterms:modified>
</cp:coreProperties>
</file>