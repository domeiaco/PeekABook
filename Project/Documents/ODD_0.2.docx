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C6B60" w14:textId="1F015014" w:rsidR="0096037F" w:rsidRDefault="00DF5E12" w:rsidP="0096037F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</w:pPr>
      <w:r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>OBJECT DESIGN</w:t>
      </w:r>
    </w:p>
    <w:p w14:paraId="49712A5E" w14:textId="2521712E" w:rsidR="00DF5E12" w:rsidRPr="0096037F" w:rsidRDefault="00DF5E12" w:rsidP="0096037F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</w:pPr>
      <w:r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>DOCUMENT</w:t>
      </w:r>
    </w:p>
    <w:p w14:paraId="18C0095C" w14:textId="77777777" w:rsidR="0096037F" w:rsidRPr="00956EB4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1A33CCD7" w14:textId="77777777" w:rsidR="0096037F" w:rsidRDefault="0096037F" w:rsidP="0096037F">
      <w:r>
        <w:rPr>
          <w:noProof/>
        </w:rPr>
        <w:drawing>
          <wp:anchor distT="0" distB="0" distL="114300" distR="114300" simplePos="0" relativeHeight="251659264" behindDoc="1" locked="0" layoutInCell="1" allowOverlap="1" wp14:anchorId="4FFFCF9C" wp14:editId="23CC863D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 descr="Immagine che contiene clipart, disegno, cartone anima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clipart, disegno, cartone animato, illustr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61358" w14:textId="77777777" w:rsidR="00C858DF" w:rsidRDefault="00C858DF"/>
    <w:p w14:paraId="2B60FC80" w14:textId="77777777" w:rsidR="0096037F" w:rsidRDefault="0096037F"/>
    <w:p w14:paraId="42C372B2" w14:textId="77777777" w:rsidR="0096037F" w:rsidRDefault="0096037F"/>
    <w:p w14:paraId="5F13F958" w14:textId="77777777" w:rsidR="0096037F" w:rsidRDefault="0096037F"/>
    <w:tbl>
      <w:tblPr>
        <w:tblpPr w:leftFromText="141" w:rightFromText="141" w:bottomFromText="160" w:vertAnchor="text" w:horzAnchor="margin" w:tblpXSpec="right" w:tblpY="6786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96037F" w14:paraId="10F5AE0D" w14:textId="77777777" w:rsidTr="0096037F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C518747" w14:textId="77777777" w:rsidR="0096037F" w:rsidRPr="008F53E2" w:rsidRDefault="0096037F" w:rsidP="0096037F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EBF6E41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96037F" w14:paraId="7F50BAD9" w14:textId="77777777" w:rsidTr="0096037F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3C22D4B5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1F46EF22" w14:textId="20B6E059" w:rsidR="0096037F" w:rsidRDefault="00DF5E12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29</w:t>
            </w:r>
            <w:r w:rsidR="0096037F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6</w:t>
            </w:r>
            <w:r w:rsidR="0096037F">
              <w:rPr>
                <w:rFonts w:ascii="Century Gothic" w:hAnsi="Century Gothic"/>
              </w:rPr>
              <w:t>/2024</w:t>
            </w:r>
          </w:p>
        </w:tc>
      </w:tr>
      <w:tr w:rsidR="0096037F" w14:paraId="790F2192" w14:textId="77777777" w:rsidTr="0096037F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71D0C52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106E7870" w14:textId="77777777" w:rsidR="0096037F" w:rsidRDefault="0096037F" w:rsidP="0096037F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5487E9C8" w14:textId="77777777" w:rsidR="0096037F" w:rsidRDefault="0096037F"/>
    <w:p w14:paraId="7D206E5A" w14:textId="77777777" w:rsidR="0096037F" w:rsidRDefault="0096037F"/>
    <w:p w14:paraId="60366496" w14:textId="77777777" w:rsidR="0096037F" w:rsidRDefault="0096037F">
      <w:pPr>
        <w:spacing w:after="160" w:line="259" w:lineRule="auto"/>
      </w:pPr>
      <w:r>
        <w:br w:type="page"/>
      </w:r>
    </w:p>
    <w:p w14:paraId="21BDABEE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0" w:name="_Toc165477254"/>
      <w:bookmarkStart w:id="1" w:name="_Toc165477458"/>
      <w:bookmarkStart w:id="2" w:name="_Toc165647562"/>
      <w:bookmarkStart w:id="3" w:name="_Toc165650778"/>
      <w:proofErr w:type="spellStart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lastRenderedPageBreak/>
        <w:t>Revision</w:t>
      </w:r>
      <w:proofErr w:type="spellEnd"/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</w:p>
    <w:p w14:paraId="04799059" w14:textId="77777777" w:rsidR="0096037F" w:rsidRDefault="0096037F" w:rsidP="0096037F">
      <w:pPr>
        <w:jc w:val="center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</w:p>
    <w:tbl>
      <w:tblPr>
        <w:tblW w:w="96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98"/>
      </w:tblGrid>
      <w:tr w:rsidR="0096037F" w14:paraId="542AA6F6" w14:textId="77777777" w:rsidTr="00497577">
        <w:trPr>
          <w:trHeight w:val="568"/>
          <w:jc w:val="center"/>
        </w:trPr>
        <w:tc>
          <w:tcPr>
            <w:tcW w:w="2365" w:type="dxa"/>
            <w:shd w:val="clear" w:color="auto" w:fill="0F4761"/>
            <w:vAlign w:val="center"/>
          </w:tcPr>
          <w:p w14:paraId="46A3535D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F4761"/>
            <w:vAlign w:val="center"/>
          </w:tcPr>
          <w:p w14:paraId="02C1F6FF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F4761"/>
            <w:vAlign w:val="center"/>
          </w:tcPr>
          <w:p w14:paraId="662D50CD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7381C334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6037F" w14:paraId="41971A70" w14:textId="77777777" w:rsidTr="00497577">
        <w:trPr>
          <w:trHeight w:val="649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03541BFD" w14:textId="0FADF5F0" w:rsidR="0096037F" w:rsidRPr="000E4AA9" w:rsidRDefault="00DF5E12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29/06/2024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4CC26C9C" w14:textId="1213E9FA" w:rsidR="0096037F" w:rsidRPr="000E4AA9" w:rsidRDefault="00DF5E12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59CD8340" w14:textId="6AB363B1" w:rsidR="0096037F" w:rsidRPr="000E4AA9" w:rsidRDefault="00DF5E12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6132BA70" w14:textId="77777777" w:rsidR="0096037F" w:rsidRDefault="00DF5E12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3C311248" w14:textId="7C511D1D" w:rsidR="00DF5E12" w:rsidRPr="00956EB4" w:rsidRDefault="00DF5E12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4E28977F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BDD6EE"/>
            <w:vAlign w:val="center"/>
          </w:tcPr>
          <w:p w14:paraId="5CDE2310" w14:textId="3E64AC67" w:rsidR="0096037F" w:rsidRPr="000E4AA9" w:rsidRDefault="00007D2E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02/07/2024</w:t>
            </w:r>
          </w:p>
        </w:tc>
        <w:tc>
          <w:tcPr>
            <w:tcW w:w="1458" w:type="dxa"/>
            <w:shd w:val="clear" w:color="auto" w:fill="BDD6EE"/>
            <w:vAlign w:val="center"/>
          </w:tcPr>
          <w:p w14:paraId="50F3F7A0" w14:textId="78731C17" w:rsidR="0096037F" w:rsidRPr="000E4AA9" w:rsidRDefault="00007D2E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shd w:val="clear" w:color="auto" w:fill="BDD6EE"/>
            <w:vAlign w:val="center"/>
          </w:tcPr>
          <w:p w14:paraId="3A6F94A9" w14:textId="30E0FB55" w:rsidR="0096037F" w:rsidRPr="000E4AA9" w:rsidRDefault="00007D2E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Seconda stesura</w:t>
            </w:r>
          </w:p>
        </w:tc>
        <w:tc>
          <w:tcPr>
            <w:tcW w:w="2598" w:type="dxa"/>
            <w:shd w:val="clear" w:color="auto" w:fill="BDD6EE"/>
            <w:vAlign w:val="center"/>
          </w:tcPr>
          <w:p w14:paraId="01DC81AD" w14:textId="77777777" w:rsidR="00007D2E" w:rsidRDefault="00007D2E" w:rsidP="00007D2E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65A6E192" w14:textId="036772EA" w:rsidR="0096037F" w:rsidRPr="000E4AA9" w:rsidRDefault="00007D2E" w:rsidP="00007D2E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655C76D2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0648CDD7" w14:textId="0DC126C8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DEEAF6"/>
            <w:vAlign w:val="center"/>
          </w:tcPr>
          <w:p w14:paraId="320D5765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DEEAF6"/>
            <w:vAlign w:val="center"/>
          </w:tcPr>
          <w:p w14:paraId="44DE9090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295CBA1B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27474E67" w14:textId="77777777" w:rsidR="0096037F" w:rsidRDefault="0096037F" w:rsidP="0096037F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271344CF" w14:textId="77777777" w:rsidR="00007D2E" w:rsidRDefault="0096037F" w:rsidP="00007D2E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4" w:name="_Toc165392415"/>
      <w:bookmarkStart w:id="5" w:name="_Toc165392527"/>
      <w:bookmarkStart w:id="6" w:name="_Toc165392993"/>
      <w:bookmarkStart w:id="7" w:name="_Toc165393507"/>
      <w:bookmarkStart w:id="8" w:name="_Toc165477255"/>
      <w:bookmarkStart w:id="9" w:name="_Toc165477459"/>
      <w:bookmarkStart w:id="10" w:name="_Toc165647563"/>
      <w:bookmarkStart w:id="11" w:name="_Toc165650779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sdt>
      <w:sdtPr>
        <w:id w:val="1939800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4A618D" w14:textId="6775A3A1" w:rsidR="00007D2E" w:rsidRPr="00007D2E" w:rsidRDefault="00007D2E" w:rsidP="00007D2E">
          <w:pPr>
            <w:jc w:val="center"/>
            <w:rPr>
              <w:rFonts w:ascii="Century Gothic" w:eastAsia="Droid Sans" w:hAnsi="Century Gothic"/>
              <w:color w:val="1F4E79"/>
              <w:kern w:val="0"/>
              <w:sz w:val="36"/>
              <w:szCs w:val="36"/>
              <w:u w:val="single" w:color="1F4E79"/>
            </w:rPr>
          </w:pPr>
        </w:p>
        <w:p w14:paraId="3146D96C" w14:textId="142721C4" w:rsidR="00007D2E" w:rsidRDefault="00007D2E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38263" w:history="1">
            <w:r w:rsidRPr="00CD6ECF">
              <w:rPr>
                <w:rStyle w:val="Collegamentoipertestuale"/>
                <w:rFonts w:ascii="Century Gothic" w:hAnsi="Century Gothic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D6ECF">
              <w:rPr>
                <w:rStyle w:val="Collegamentoipertestuale"/>
                <w:rFonts w:ascii="Century Gothic" w:hAnsi="Century Gothic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E113" w14:textId="36C1171B" w:rsidR="00007D2E" w:rsidRDefault="00007D2E">
          <w:pPr>
            <w:pStyle w:val="Sommario2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70838264" w:history="1">
            <w:r w:rsidRPr="00CD6ECF">
              <w:rPr>
                <w:rStyle w:val="Collegamentoipertestuale"/>
                <w:rFonts w:ascii="Century Gothic" w:hAnsi="Century Gothic"/>
                <w:noProof/>
              </w:rPr>
              <w:t>1.1.</w:t>
            </w:r>
            <w:r>
              <w:rPr>
                <w:noProof/>
              </w:rPr>
              <w:tab/>
            </w:r>
            <w:r w:rsidRPr="00CD6ECF">
              <w:rPr>
                <w:rStyle w:val="Collegamentoipertestuale"/>
                <w:rFonts w:ascii="Century Gothic" w:hAnsi="Century Gothic"/>
                <w:noProof/>
              </w:rPr>
              <w:t>Object 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4B67" w14:textId="2870CF37" w:rsidR="00007D2E" w:rsidRDefault="00007D2E">
          <w:pPr>
            <w:pStyle w:val="Sommario2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70838265" w:history="1">
            <w:r w:rsidRPr="00CD6ECF">
              <w:rPr>
                <w:rStyle w:val="Collegamentoipertestuale"/>
                <w:rFonts w:ascii="Century Gothic" w:hAnsi="Century Gothic"/>
                <w:noProof/>
              </w:rPr>
              <w:t>1.2.</w:t>
            </w:r>
            <w:r>
              <w:rPr>
                <w:noProof/>
              </w:rPr>
              <w:tab/>
            </w:r>
            <w:r w:rsidRPr="00CD6ECF">
              <w:rPr>
                <w:rStyle w:val="Collegamentoipertestuale"/>
                <w:rFonts w:ascii="Century Gothic" w:hAnsi="Century Gothic"/>
                <w:noProof/>
              </w:rPr>
              <w:t>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7C6C" w14:textId="73272AB5" w:rsidR="00007D2E" w:rsidRDefault="00007D2E">
          <w:pPr>
            <w:pStyle w:val="Sommario2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70838266" w:history="1">
            <w:r w:rsidRPr="00CD6ECF">
              <w:rPr>
                <w:rStyle w:val="Collegamentoipertestuale"/>
                <w:rFonts w:ascii="Century Gothic" w:hAnsi="Century Gothic"/>
                <w:noProof/>
              </w:rPr>
              <w:t>1.3.</w:t>
            </w:r>
            <w:r>
              <w:rPr>
                <w:noProof/>
              </w:rPr>
              <w:tab/>
            </w:r>
            <w:r w:rsidRPr="00CD6ECF">
              <w:rPr>
                <w:rStyle w:val="Collegamentoipertestuale"/>
                <w:rFonts w:ascii="Century Gothic" w:hAnsi="Century Gothic"/>
                <w:noProof/>
              </w:rPr>
              <w:t>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F215" w14:textId="738B42D0" w:rsidR="00007D2E" w:rsidRDefault="00007D2E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8267" w:history="1">
            <w:r w:rsidRPr="00CD6ECF">
              <w:rPr>
                <w:rStyle w:val="Collegamentoipertestuale"/>
                <w:rFonts w:ascii="Century Gothic" w:hAnsi="Century Gothic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D6ECF">
              <w:rPr>
                <w:rStyle w:val="Collegamentoipertestuale"/>
                <w:rFonts w:ascii="Century Gothic" w:hAnsi="Century Gothic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E7F9" w14:textId="4C3E7D31" w:rsidR="00007D2E" w:rsidRPr="00007D2E" w:rsidRDefault="00007D2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0838268" w:history="1">
            <w:r w:rsidRPr="00007D2E">
              <w:rPr>
                <w:rStyle w:val="Collegamentoipertestuale"/>
                <w:rFonts w:ascii="Century Gothic" w:hAnsi="Century Gothic"/>
                <w:noProof/>
              </w:rPr>
              <w:t>Package Autenticazione</w:t>
            </w:r>
            <w:r w:rsidRPr="00007D2E">
              <w:rPr>
                <w:noProof/>
                <w:webHidden/>
              </w:rPr>
              <w:tab/>
            </w:r>
            <w:r w:rsidRPr="00007D2E">
              <w:rPr>
                <w:noProof/>
                <w:webHidden/>
              </w:rPr>
              <w:fldChar w:fldCharType="begin"/>
            </w:r>
            <w:r w:rsidRPr="00007D2E">
              <w:rPr>
                <w:noProof/>
                <w:webHidden/>
              </w:rPr>
              <w:instrText xml:space="preserve"> PAGEREF _Toc170838268 \h </w:instrText>
            </w:r>
            <w:r w:rsidRPr="00007D2E">
              <w:rPr>
                <w:noProof/>
                <w:webHidden/>
              </w:rPr>
            </w:r>
            <w:r w:rsidRPr="00007D2E">
              <w:rPr>
                <w:noProof/>
                <w:webHidden/>
              </w:rPr>
              <w:fldChar w:fldCharType="separate"/>
            </w:r>
            <w:r w:rsidRPr="00007D2E">
              <w:rPr>
                <w:noProof/>
                <w:webHidden/>
              </w:rPr>
              <w:t>7</w:t>
            </w:r>
            <w:r w:rsidRPr="00007D2E">
              <w:rPr>
                <w:noProof/>
                <w:webHidden/>
              </w:rPr>
              <w:fldChar w:fldCharType="end"/>
            </w:r>
          </w:hyperlink>
        </w:p>
        <w:p w14:paraId="3506F4DA" w14:textId="25EE4A6E" w:rsidR="00007D2E" w:rsidRPr="00007D2E" w:rsidRDefault="00007D2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0838269" w:history="1">
            <w:r w:rsidRPr="00007D2E">
              <w:rPr>
                <w:rStyle w:val="Collegamentoipertestuale"/>
                <w:rFonts w:ascii="Century Gothic" w:hAnsi="Century Gothic"/>
                <w:noProof/>
              </w:rPr>
              <w:t>Package Carrello</w:t>
            </w:r>
            <w:r w:rsidRPr="00007D2E">
              <w:rPr>
                <w:noProof/>
                <w:webHidden/>
              </w:rPr>
              <w:tab/>
            </w:r>
            <w:r w:rsidRPr="00007D2E">
              <w:rPr>
                <w:noProof/>
                <w:webHidden/>
              </w:rPr>
              <w:fldChar w:fldCharType="begin"/>
            </w:r>
            <w:r w:rsidRPr="00007D2E">
              <w:rPr>
                <w:noProof/>
                <w:webHidden/>
              </w:rPr>
              <w:instrText xml:space="preserve"> PAGEREF _Toc170838269 \h </w:instrText>
            </w:r>
            <w:r w:rsidRPr="00007D2E">
              <w:rPr>
                <w:noProof/>
                <w:webHidden/>
              </w:rPr>
            </w:r>
            <w:r w:rsidRPr="00007D2E">
              <w:rPr>
                <w:noProof/>
                <w:webHidden/>
              </w:rPr>
              <w:fldChar w:fldCharType="separate"/>
            </w:r>
            <w:r w:rsidRPr="00007D2E">
              <w:rPr>
                <w:noProof/>
                <w:webHidden/>
              </w:rPr>
              <w:t>8</w:t>
            </w:r>
            <w:r w:rsidRPr="00007D2E">
              <w:rPr>
                <w:noProof/>
                <w:webHidden/>
              </w:rPr>
              <w:fldChar w:fldCharType="end"/>
            </w:r>
          </w:hyperlink>
        </w:p>
        <w:p w14:paraId="66EC2E47" w14:textId="2B2342AF" w:rsidR="00007D2E" w:rsidRPr="00007D2E" w:rsidRDefault="00007D2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0838270" w:history="1">
            <w:r w:rsidRPr="00007D2E">
              <w:rPr>
                <w:rStyle w:val="Collegamentoipertestuale"/>
                <w:rFonts w:ascii="Century Gothic" w:hAnsi="Century Gothic"/>
                <w:noProof/>
              </w:rPr>
              <w:t>Package Catalogo</w:t>
            </w:r>
            <w:r w:rsidRPr="00007D2E">
              <w:rPr>
                <w:noProof/>
                <w:webHidden/>
              </w:rPr>
              <w:tab/>
            </w:r>
            <w:r w:rsidRPr="00007D2E">
              <w:rPr>
                <w:noProof/>
                <w:webHidden/>
              </w:rPr>
              <w:fldChar w:fldCharType="begin"/>
            </w:r>
            <w:r w:rsidRPr="00007D2E">
              <w:rPr>
                <w:noProof/>
                <w:webHidden/>
              </w:rPr>
              <w:instrText xml:space="preserve"> PAGEREF _Toc170838270 \h </w:instrText>
            </w:r>
            <w:r w:rsidRPr="00007D2E">
              <w:rPr>
                <w:noProof/>
                <w:webHidden/>
              </w:rPr>
            </w:r>
            <w:r w:rsidRPr="00007D2E">
              <w:rPr>
                <w:noProof/>
                <w:webHidden/>
              </w:rPr>
              <w:fldChar w:fldCharType="separate"/>
            </w:r>
            <w:r w:rsidRPr="00007D2E">
              <w:rPr>
                <w:noProof/>
                <w:webHidden/>
              </w:rPr>
              <w:t>9</w:t>
            </w:r>
            <w:r w:rsidRPr="00007D2E">
              <w:rPr>
                <w:noProof/>
                <w:webHidden/>
              </w:rPr>
              <w:fldChar w:fldCharType="end"/>
            </w:r>
          </w:hyperlink>
        </w:p>
        <w:p w14:paraId="0DB846E4" w14:textId="07C58A5A" w:rsidR="00007D2E" w:rsidRPr="00007D2E" w:rsidRDefault="00007D2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0838271" w:history="1">
            <w:r w:rsidRPr="00007D2E">
              <w:rPr>
                <w:rStyle w:val="Collegamentoipertestuale"/>
                <w:rFonts w:ascii="Century Gothic" w:hAnsi="Century Gothic"/>
                <w:noProof/>
              </w:rPr>
              <w:t>Package Registrazione</w:t>
            </w:r>
            <w:r w:rsidRPr="00007D2E">
              <w:rPr>
                <w:noProof/>
                <w:webHidden/>
              </w:rPr>
              <w:tab/>
            </w:r>
            <w:r w:rsidRPr="00007D2E">
              <w:rPr>
                <w:noProof/>
                <w:webHidden/>
              </w:rPr>
              <w:fldChar w:fldCharType="begin"/>
            </w:r>
            <w:r w:rsidRPr="00007D2E">
              <w:rPr>
                <w:noProof/>
                <w:webHidden/>
              </w:rPr>
              <w:instrText xml:space="preserve"> PAGEREF _Toc170838271 \h </w:instrText>
            </w:r>
            <w:r w:rsidRPr="00007D2E">
              <w:rPr>
                <w:noProof/>
                <w:webHidden/>
              </w:rPr>
            </w:r>
            <w:r w:rsidRPr="00007D2E">
              <w:rPr>
                <w:noProof/>
                <w:webHidden/>
              </w:rPr>
              <w:fldChar w:fldCharType="separate"/>
            </w:r>
            <w:r w:rsidRPr="00007D2E">
              <w:rPr>
                <w:noProof/>
                <w:webHidden/>
              </w:rPr>
              <w:t>10</w:t>
            </w:r>
            <w:r w:rsidRPr="00007D2E">
              <w:rPr>
                <w:noProof/>
                <w:webHidden/>
              </w:rPr>
              <w:fldChar w:fldCharType="end"/>
            </w:r>
          </w:hyperlink>
        </w:p>
        <w:p w14:paraId="71845E49" w14:textId="6D0B3509" w:rsidR="00007D2E" w:rsidRPr="00007D2E" w:rsidRDefault="00007D2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0838272" w:history="1">
            <w:r w:rsidRPr="00007D2E">
              <w:rPr>
                <w:rStyle w:val="Collegamentoipertestuale"/>
                <w:rFonts w:ascii="Century Gothic" w:hAnsi="Century Gothic"/>
                <w:noProof/>
              </w:rPr>
              <w:t>Package Storage</w:t>
            </w:r>
            <w:r w:rsidRPr="00007D2E">
              <w:rPr>
                <w:noProof/>
                <w:webHidden/>
              </w:rPr>
              <w:tab/>
            </w:r>
            <w:r w:rsidRPr="00007D2E">
              <w:rPr>
                <w:noProof/>
                <w:webHidden/>
              </w:rPr>
              <w:fldChar w:fldCharType="begin"/>
            </w:r>
            <w:r w:rsidRPr="00007D2E">
              <w:rPr>
                <w:noProof/>
                <w:webHidden/>
              </w:rPr>
              <w:instrText xml:space="preserve"> PAGEREF _Toc170838272 \h </w:instrText>
            </w:r>
            <w:r w:rsidRPr="00007D2E">
              <w:rPr>
                <w:noProof/>
                <w:webHidden/>
              </w:rPr>
            </w:r>
            <w:r w:rsidRPr="00007D2E">
              <w:rPr>
                <w:noProof/>
                <w:webHidden/>
              </w:rPr>
              <w:fldChar w:fldCharType="separate"/>
            </w:r>
            <w:r w:rsidRPr="00007D2E">
              <w:rPr>
                <w:noProof/>
                <w:webHidden/>
              </w:rPr>
              <w:t>11</w:t>
            </w:r>
            <w:r w:rsidRPr="00007D2E">
              <w:rPr>
                <w:noProof/>
                <w:webHidden/>
              </w:rPr>
              <w:fldChar w:fldCharType="end"/>
            </w:r>
          </w:hyperlink>
        </w:p>
        <w:p w14:paraId="7E21FEF7" w14:textId="7804E3F2" w:rsidR="00007D2E" w:rsidRPr="00007D2E" w:rsidRDefault="00007D2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0838273" w:history="1">
            <w:r w:rsidRPr="00007D2E">
              <w:rPr>
                <w:rStyle w:val="Collegamentoipertestuale"/>
                <w:rFonts w:ascii="Century Gothic" w:hAnsi="Century Gothic"/>
                <w:noProof/>
              </w:rPr>
              <w:t>Package Gestione_Admin</w:t>
            </w:r>
            <w:r w:rsidRPr="00007D2E">
              <w:rPr>
                <w:noProof/>
                <w:webHidden/>
              </w:rPr>
              <w:tab/>
            </w:r>
            <w:r w:rsidRPr="00007D2E">
              <w:rPr>
                <w:noProof/>
                <w:webHidden/>
              </w:rPr>
              <w:fldChar w:fldCharType="begin"/>
            </w:r>
            <w:r w:rsidRPr="00007D2E">
              <w:rPr>
                <w:noProof/>
                <w:webHidden/>
              </w:rPr>
              <w:instrText xml:space="preserve"> PAGEREF _Toc170838273 \h </w:instrText>
            </w:r>
            <w:r w:rsidRPr="00007D2E">
              <w:rPr>
                <w:noProof/>
                <w:webHidden/>
              </w:rPr>
            </w:r>
            <w:r w:rsidRPr="00007D2E">
              <w:rPr>
                <w:noProof/>
                <w:webHidden/>
              </w:rPr>
              <w:fldChar w:fldCharType="separate"/>
            </w:r>
            <w:r w:rsidRPr="00007D2E">
              <w:rPr>
                <w:noProof/>
                <w:webHidden/>
              </w:rPr>
              <w:t>12</w:t>
            </w:r>
            <w:r w:rsidRPr="00007D2E">
              <w:rPr>
                <w:noProof/>
                <w:webHidden/>
              </w:rPr>
              <w:fldChar w:fldCharType="end"/>
            </w:r>
          </w:hyperlink>
        </w:p>
        <w:p w14:paraId="793F5206" w14:textId="7706617D" w:rsidR="00007D2E" w:rsidRDefault="00007D2E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8274" w:history="1">
            <w:r w:rsidRPr="00CD6ECF">
              <w:rPr>
                <w:rStyle w:val="Collegamentoipertestuale"/>
                <w:rFonts w:ascii="Century Gothic" w:hAnsi="Century Gothic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D6ECF">
              <w:rPr>
                <w:rStyle w:val="Collegamentoipertestuale"/>
                <w:rFonts w:ascii="Century Gothic" w:hAnsi="Century Gothic"/>
                <w:noProof/>
              </w:rPr>
              <w:t>Class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999B" w14:textId="31029254" w:rsidR="00007D2E" w:rsidRPr="00007D2E" w:rsidRDefault="00007D2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0838275" w:history="1">
            <w:r w:rsidRPr="00007D2E">
              <w:rPr>
                <w:rStyle w:val="Collegamentoipertestuale"/>
                <w:rFonts w:ascii="Century Gothic" w:hAnsi="Century Gothic"/>
                <w:noProof/>
              </w:rPr>
              <w:t>Articol</w:t>
            </w:r>
            <w:r w:rsidRPr="00007D2E">
              <w:rPr>
                <w:rStyle w:val="Collegamentoipertestuale"/>
                <w:rFonts w:ascii="Century Gothic" w:hAnsi="Century Gothic"/>
                <w:noProof/>
              </w:rPr>
              <w:t>o</w:t>
            </w:r>
            <w:r w:rsidRPr="00007D2E">
              <w:rPr>
                <w:rStyle w:val="Collegamentoipertestuale"/>
                <w:rFonts w:ascii="Century Gothic" w:hAnsi="Century Gothic"/>
                <w:noProof/>
              </w:rPr>
              <w:t>DAO</w:t>
            </w:r>
            <w:r w:rsidRPr="00007D2E">
              <w:rPr>
                <w:noProof/>
                <w:webHidden/>
              </w:rPr>
              <w:tab/>
            </w:r>
            <w:r w:rsidRPr="00007D2E">
              <w:rPr>
                <w:noProof/>
                <w:webHidden/>
              </w:rPr>
              <w:fldChar w:fldCharType="begin"/>
            </w:r>
            <w:r w:rsidRPr="00007D2E">
              <w:rPr>
                <w:noProof/>
                <w:webHidden/>
              </w:rPr>
              <w:instrText xml:space="preserve"> PAGEREF _Toc170838275 \h </w:instrText>
            </w:r>
            <w:r w:rsidRPr="00007D2E">
              <w:rPr>
                <w:noProof/>
                <w:webHidden/>
              </w:rPr>
            </w:r>
            <w:r w:rsidRPr="00007D2E">
              <w:rPr>
                <w:noProof/>
                <w:webHidden/>
              </w:rPr>
              <w:fldChar w:fldCharType="separate"/>
            </w:r>
            <w:r w:rsidRPr="00007D2E">
              <w:rPr>
                <w:noProof/>
                <w:webHidden/>
              </w:rPr>
              <w:t>13</w:t>
            </w:r>
            <w:r w:rsidRPr="00007D2E">
              <w:rPr>
                <w:noProof/>
                <w:webHidden/>
              </w:rPr>
              <w:fldChar w:fldCharType="end"/>
            </w:r>
          </w:hyperlink>
        </w:p>
        <w:p w14:paraId="1C2398AA" w14:textId="7E7F1ED7" w:rsidR="00007D2E" w:rsidRPr="00007D2E" w:rsidRDefault="00007D2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0838276" w:history="1">
            <w:r w:rsidRPr="00007D2E">
              <w:rPr>
                <w:rStyle w:val="Collegamentoipertestuale"/>
                <w:rFonts w:ascii="Century Gothic" w:hAnsi="Century Gothic"/>
                <w:noProof/>
              </w:rPr>
              <w:t>AutoreDAO</w:t>
            </w:r>
            <w:r w:rsidRPr="00007D2E">
              <w:rPr>
                <w:noProof/>
                <w:webHidden/>
              </w:rPr>
              <w:tab/>
            </w:r>
            <w:r w:rsidRPr="00007D2E">
              <w:rPr>
                <w:noProof/>
                <w:webHidden/>
              </w:rPr>
              <w:fldChar w:fldCharType="begin"/>
            </w:r>
            <w:r w:rsidRPr="00007D2E">
              <w:rPr>
                <w:noProof/>
                <w:webHidden/>
              </w:rPr>
              <w:instrText xml:space="preserve"> PAGEREF _Toc170838276 \h </w:instrText>
            </w:r>
            <w:r w:rsidRPr="00007D2E">
              <w:rPr>
                <w:noProof/>
                <w:webHidden/>
              </w:rPr>
            </w:r>
            <w:r w:rsidRPr="00007D2E">
              <w:rPr>
                <w:noProof/>
                <w:webHidden/>
              </w:rPr>
              <w:fldChar w:fldCharType="separate"/>
            </w:r>
            <w:r w:rsidRPr="00007D2E">
              <w:rPr>
                <w:noProof/>
                <w:webHidden/>
              </w:rPr>
              <w:t>18</w:t>
            </w:r>
            <w:r w:rsidRPr="00007D2E">
              <w:rPr>
                <w:noProof/>
                <w:webHidden/>
              </w:rPr>
              <w:fldChar w:fldCharType="end"/>
            </w:r>
          </w:hyperlink>
        </w:p>
        <w:p w14:paraId="1CA484EE" w14:textId="79513E53" w:rsidR="00007D2E" w:rsidRPr="00007D2E" w:rsidRDefault="00007D2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0838277" w:history="1">
            <w:r w:rsidRPr="00007D2E">
              <w:rPr>
                <w:rStyle w:val="Collegamentoipertestuale"/>
                <w:rFonts w:ascii="Century Gothic" w:hAnsi="Century Gothic"/>
                <w:noProof/>
              </w:rPr>
              <w:t>CarrelloDAO</w:t>
            </w:r>
            <w:r w:rsidRPr="00007D2E">
              <w:rPr>
                <w:noProof/>
                <w:webHidden/>
              </w:rPr>
              <w:tab/>
            </w:r>
            <w:r w:rsidRPr="00007D2E">
              <w:rPr>
                <w:noProof/>
                <w:webHidden/>
              </w:rPr>
              <w:fldChar w:fldCharType="begin"/>
            </w:r>
            <w:r w:rsidRPr="00007D2E">
              <w:rPr>
                <w:noProof/>
                <w:webHidden/>
              </w:rPr>
              <w:instrText xml:space="preserve"> PAGEREF _Toc170838277 \h </w:instrText>
            </w:r>
            <w:r w:rsidRPr="00007D2E">
              <w:rPr>
                <w:noProof/>
                <w:webHidden/>
              </w:rPr>
            </w:r>
            <w:r w:rsidRPr="00007D2E">
              <w:rPr>
                <w:noProof/>
                <w:webHidden/>
              </w:rPr>
              <w:fldChar w:fldCharType="separate"/>
            </w:r>
            <w:r w:rsidRPr="00007D2E">
              <w:rPr>
                <w:noProof/>
                <w:webHidden/>
              </w:rPr>
              <w:t>20</w:t>
            </w:r>
            <w:r w:rsidRPr="00007D2E">
              <w:rPr>
                <w:noProof/>
                <w:webHidden/>
              </w:rPr>
              <w:fldChar w:fldCharType="end"/>
            </w:r>
          </w:hyperlink>
        </w:p>
        <w:p w14:paraId="6E8C69C3" w14:textId="1E04E0ED" w:rsidR="00007D2E" w:rsidRPr="00007D2E" w:rsidRDefault="00007D2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0838278" w:history="1">
            <w:r w:rsidRPr="00007D2E">
              <w:rPr>
                <w:rStyle w:val="Collegamentoipertestuale"/>
                <w:rFonts w:ascii="Century Gothic" w:hAnsi="Century Gothic"/>
                <w:noProof/>
              </w:rPr>
              <w:t>LibroDAO</w:t>
            </w:r>
            <w:r w:rsidRPr="00007D2E">
              <w:rPr>
                <w:noProof/>
                <w:webHidden/>
              </w:rPr>
              <w:tab/>
            </w:r>
            <w:r w:rsidRPr="00007D2E">
              <w:rPr>
                <w:noProof/>
                <w:webHidden/>
              </w:rPr>
              <w:fldChar w:fldCharType="begin"/>
            </w:r>
            <w:r w:rsidRPr="00007D2E">
              <w:rPr>
                <w:noProof/>
                <w:webHidden/>
              </w:rPr>
              <w:instrText xml:space="preserve"> PAGEREF _Toc170838278 \h </w:instrText>
            </w:r>
            <w:r w:rsidRPr="00007D2E">
              <w:rPr>
                <w:noProof/>
                <w:webHidden/>
              </w:rPr>
            </w:r>
            <w:r w:rsidRPr="00007D2E">
              <w:rPr>
                <w:noProof/>
                <w:webHidden/>
              </w:rPr>
              <w:fldChar w:fldCharType="separate"/>
            </w:r>
            <w:r w:rsidRPr="00007D2E">
              <w:rPr>
                <w:noProof/>
                <w:webHidden/>
              </w:rPr>
              <w:t>21</w:t>
            </w:r>
            <w:r w:rsidRPr="00007D2E">
              <w:rPr>
                <w:noProof/>
                <w:webHidden/>
              </w:rPr>
              <w:fldChar w:fldCharType="end"/>
            </w:r>
          </w:hyperlink>
        </w:p>
        <w:p w14:paraId="6D8D1C30" w14:textId="1BC24CBC" w:rsidR="00007D2E" w:rsidRDefault="00007D2E">
          <w:r>
            <w:rPr>
              <w:b/>
              <w:bCs/>
            </w:rPr>
            <w:fldChar w:fldCharType="end"/>
          </w:r>
        </w:p>
      </w:sdtContent>
    </w:sdt>
    <w:p w14:paraId="681CFFA9" w14:textId="77777777" w:rsidR="00DF5E12" w:rsidRPr="00DF5E12" w:rsidRDefault="00DF5E12" w:rsidP="00DF5E12"/>
    <w:p w14:paraId="0B69F6CF" w14:textId="77777777" w:rsidR="00DF5E12" w:rsidRPr="00DF5E12" w:rsidRDefault="00DF5E12" w:rsidP="00DF5E12"/>
    <w:p w14:paraId="30F52A5C" w14:textId="77777777" w:rsidR="00DF5E12" w:rsidRPr="00DF5E12" w:rsidRDefault="00DF5E12" w:rsidP="00DF5E12"/>
    <w:p w14:paraId="2B7F2F28" w14:textId="77777777" w:rsidR="00DF5E12" w:rsidRPr="00DF5E12" w:rsidRDefault="00DF5E12" w:rsidP="00DF5E12"/>
    <w:p w14:paraId="56D25861" w14:textId="77777777" w:rsidR="00DF5E12" w:rsidRPr="00DF5E12" w:rsidRDefault="00DF5E12" w:rsidP="00DF5E12"/>
    <w:p w14:paraId="221068BC" w14:textId="77777777" w:rsidR="00DF5E12" w:rsidRPr="00DF5E12" w:rsidRDefault="00DF5E12" w:rsidP="00DF5E12"/>
    <w:p w14:paraId="7F765533" w14:textId="77777777" w:rsidR="00DF5E12" w:rsidRPr="00DF5E12" w:rsidRDefault="00DF5E12" w:rsidP="00DF5E12"/>
    <w:p w14:paraId="5CF230F5" w14:textId="77777777" w:rsidR="00DF5E12" w:rsidRPr="00DF5E12" w:rsidRDefault="00DF5E12" w:rsidP="00DF5E12"/>
    <w:p w14:paraId="6F6B2D09" w14:textId="77777777" w:rsidR="00DF5E12" w:rsidRPr="00DF5E12" w:rsidRDefault="00DF5E12" w:rsidP="00DF5E12"/>
    <w:p w14:paraId="3B8684C3" w14:textId="77777777" w:rsidR="00DF5E12" w:rsidRPr="00DF5E12" w:rsidRDefault="00DF5E12" w:rsidP="00DF5E12"/>
    <w:p w14:paraId="3DF3EC7D" w14:textId="77777777" w:rsidR="00DF5E12" w:rsidRPr="00DF5E12" w:rsidRDefault="00DF5E12" w:rsidP="00DF5E12"/>
    <w:p w14:paraId="74E944D9" w14:textId="77777777" w:rsidR="00DF5E12" w:rsidRPr="00DF5E12" w:rsidRDefault="00DF5E12" w:rsidP="00DF5E12"/>
    <w:p w14:paraId="79962CB0" w14:textId="77777777" w:rsidR="00DF5E12" w:rsidRPr="00DF5E12" w:rsidRDefault="00DF5E12" w:rsidP="00DF5E12"/>
    <w:p w14:paraId="784716CB" w14:textId="77777777" w:rsidR="00DF5E12" w:rsidRPr="00DF5E12" w:rsidRDefault="00DF5E12" w:rsidP="00DF5E12"/>
    <w:p w14:paraId="3ED39906" w14:textId="77777777" w:rsidR="00DF5E12" w:rsidRPr="00DF5E12" w:rsidRDefault="00DF5E12" w:rsidP="00DF5E12"/>
    <w:p w14:paraId="2DEF039E" w14:textId="77777777" w:rsidR="00DF5E12" w:rsidRPr="00DF5E12" w:rsidRDefault="00DF5E12" w:rsidP="00DF5E12"/>
    <w:p w14:paraId="242BD405" w14:textId="77777777" w:rsidR="00DF5E12" w:rsidRPr="00DF5E12" w:rsidRDefault="00DF5E12" w:rsidP="00DF5E12"/>
    <w:p w14:paraId="5C6A64DF" w14:textId="77777777" w:rsidR="00DF5E12" w:rsidRPr="00DF5E12" w:rsidRDefault="00DF5E12" w:rsidP="00DF5E12"/>
    <w:p w14:paraId="15085FFA" w14:textId="77777777" w:rsidR="00DF5E12" w:rsidRPr="00DF5E12" w:rsidRDefault="00DF5E12" w:rsidP="00DF5E12"/>
    <w:p w14:paraId="01938AAA" w14:textId="77777777" w:rsidR="00DF5E12" w:rsidRDefault="00DF5E12" w:rsidP="00DF5E12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7076257" w14:textId="77777777" w:rsidR="00DF5E12" w:rsidRDefault="00DF5E12" w:rsidP="00DF5E12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B6F945E" w14:textId="77777777" w:rsidR="00DF5E12" w:rsidRDefault="00DF5E12" w:rsidP="00DF5E12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E6553D8" w14:textId="77777777" w:rsidR="00DF5E12" w:rsidRDefault="00DF5E12" w:rsidP="00DF5E12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58C3AD5" w14:textId="2FB9E707" w:rsidR="00DF5E12" w:rsidRDefault="00DF5E12">
      <w:pPr>
        <w:spacing w:after="160" w:line="259" w:lineRule="auto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br w:type="page"/>
      </w:r>
    </w:p>
    <w:p w14:paraId="09E0D5BB" w14:textId="77777777" w:rsidR="00DF5E12" w:rsidRDefault="00DF5E12" w:rsidP="00DF5E12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2448381" w14:textId="7811378D" w:rsidR="00DF5E12" w:rsidRPr="00DF5E12" w:rsidRDefault="00DF5E12" w:rsidP="00DF5E12">
      <w:pPr>
        <w:pStyle w:val="Paragrafoelenco"/>
        <w:numPr>
          <w:ilvl w:val="0"/>
          <w:numId w:val="4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2" w:name="_Toc170838263"/>
      <w:proofErr w:type="spellStart"/>
      <w:r w:rsidRPr="00DF5E12">
        <w:rPr>
          <w:rFonts w:ascii="Century Gothic" w:hAnsi="Century Gothic"/>
          <w:color w:val="1F4E79"/>
          <w:sz w:val="36"/>
          <w:szCs w:val="36"/>
          <w:u w:val="single"/>
        </w:rPr>
        <w:t>Introduction</w:t>
      </w:r>
      <w:bookmarkEnd w:id="12"/>
      <w:proofErr w:type="spellEnd"/>
    </w:p>
    <w:p w14:paraId="55798B25" w14:textId="77777777" w:rsidR="00DF5E12" w:rsidRPr="00DF5E12" w:rsidRDefault="00DF5E12" w:rsidP="00DF5E1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DF5E12">
        <w:rPr>
          <w:rFonts w:ascii="Century Gothic" w:hAnsi="Century Gothic"/>
          <w:sz w:val="24"/>
          <w:szCs w:val="24"/>
        </w:rPr>
        <w:t xml:space="preserve">Il gruppo </w:t>
      </w:r>
      <w:proofErr w:type="spellStart"/>
      <w:r w:rsidRPr="00DF5E12">
        <w:rPr>
          <w:rFonts w:ascii="Century Gothic" w:hAnsi="Century Gothic"/>
          <w:sz w:val="24"/>
          <w:szCs w:val="24"/>
        </w:rPr>
        <w:t>Peek</w:t>
      </w:r>
      <w:proofErr w:type="spellEnd"/>
      <w:r w:rsidRPr="00DF5E12">
        <w:rPr>
          <w:rFonts w:ascii="Century Gothic" w:hAnsi="Century Gothic"/>
          <w:sz w:val="24"/>
          <w:szCs w:val="24"/>
        </w:rPr>
        <w:t xml:space="preserve"> A Book intende sviluppare una applicazione web che mira ad essere il punto di riferimento per l’acquisto di libri in Italia ponendo l’accento sulla tempestività dell’approvvigionamento dei prodotti e sulla vicinanza al fruitore.</w:t>
      </w:r>
    </w:p>
    <w:p w14:paraId="32DBE76E" w14:textId="261CA93C" w:rsidR="00DF5E12" w:rsidRDefault="00DF5E12" w:rsidP="00DF5E12">
      <w:pPr>
        <w:ind w:left="360"/>
      </w:pPr>
    </w:p>
    <w:p w14:paraId="5E35F834" w14:textId="77777777" w:rsidR="00DF5E12" w:rsidRDefault="00DF5E12" w:rsidP="00DF5E12">
      <w:pPr>
        <w:ind w:left="360"/>
      </w:pPr>
    </w:p>
    <w:p w14:paraId="46E941E2" w14:textId="77777777" w:rsidR="00DF5E12" w:rsidRDefault="00DF5E12" w:rsidP="00DF5E12"/>
    <w:p w14:paraId="53E2FD3E" w14:textId="41AEF6F0" w:rsidR="00DF5E12" w:rsidRPr="006149C9" w:rsidRDefault="00DF5E12" w:rsidP="00007D2E">
      <w:pPr>
        <w:pStyle w:val="Paragrafoelenco"/>
        <w:numPr>
          <w:ilvl w:val="1"/>
          <w:numId w:val="4"/>
        </w:numPr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3" w:name="_Toc170838264"/>
      <w:r w:rsidRPr="00DF5E12">
        <w:rPr>
          <w:rFonts w:ascii="Century Gothic" w:hAnsi="Century Gothic"/>
          <w:color w:val="1F4E79"/>
          <w:sz w:val="36"/>
          <w:szCs w:val="36"/>
          <w:u w:val="single"/>
        </w:rPr>
        <w:t>Object design goals</w:t>
      </w:r>
      <w:bookmarkEnd w:id="13"/>
    </w:p>
    <w:p w14:paraId="3352968C" w14:textId="77777777" w:rsidR="00DF5E12" w:rsidRDefault="00DF5E12" w:rsidP="00DF5E1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DF5E12">
        <w:rPr>
          <w:rFonts w:ascii="Century Gothic" w:hAnsi="Century Gothic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A2A66" wp14:editId="59E8660B">
                <wp:simplePos x="0" y="0"/>
                <wp:positionH relativeFrom="margin">
                  <wp:align>center</wp:align>
                </wp:positionH>
                <wp:positionV relativeFrom="margin">
                  <wp:posOffset>1527175</wp:posOffset>
                </wp:positionV>
                <wp:extent cx="6080760" cy="0"/>
                <wp:effectExtent l="0" t="0" r="0" b="0"/>
                <wp:wrapNone/>
                <wp:docPr id="101713179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EC39C" id="Connettore diritto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120.25pt" to="478.8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  <w:r w:rsidRPr="00DF5E12">
        <w:rPr>
          <w:rFonts w:ascii="Century Gothic" w:hAnsi="Century Gothic"/>
          <w:b/>
          <w:bCs/>
          <w:sz w:val="24"/>
          <w:szCs w:val="24"/>
        </w:rPr>
        <w:t>Robustezza:</w:t>
      </w:r>
      <w:r w:rsidRPr="00DF5E12">
        <w:rPr>
          <w:rFonts w:ascii="Century Gothic" w:hAnsi="Century Gothic"/>
          <w:sz w:val="24"/>
          <w:szCs w:val="24"/>
        </w:rPr>
        <w:t xml:space="preserve"> Il sistema deve essere in grado di gestire input imprevisti attraverso validazione, controllo degli errori e gestione delle eccezioni lanciate. </w:t>
      </w:r>
    </w:p>
    <w:p w14:paraId="52537633" w14:textId="77777777" w:rsidR="00DF5E12" w:rsidRDefault="00DF5E12" w:rsidP="00DF5E1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6C2D6DF" w14:textId="218FCE93" w:rsidR="00434B02" w:rsidRDefault="00DF5E12" w:rsidP="00434B0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DF5E12">
        <w:rPr>
          <w:rFonts w:ascii="Century Gothic" w:hAnsi="Century Gothic"/>
          <w:b/>
          <w:bCs/>
          <w:sz w:val="24"/>
          <w:szCs w:val="24"/>
        </w:rPr>
        <w:t>Modificabilità ed Estensibilità:</w:t>
      </w:r>
      <w:r w:rsidRPr="00DF5E12">
        <w:rPr>
          <w:rFonts w:ascii="Century Gothic" w:hAnsi="Century Gothic"/>
          <w:sz w:val="24"/>
          <w:szCs w:val="24"/>
        </w:rPr>
        <w:t xml:space="preserve"> La suddivisione in package deve garantire la modificabilità del sistema e la possibilità di aggiungere ulteriori funzionalità nelle fas</w:t>
      </w:r>
      <w:r>
        <w:rPr>
          <w:rFonts w:ascii="Century Gothic" w:hAnsi="Century Gothic"/>
          <w:sz w:val="24"/>
          <w:szCs w:val="24"/>
        </w:rPr>
        <w:t>i</w:t>
      </w:r>
      <w:r w:rsidRPr="00DF5E12">
        <w:rPr>
          <w:rFonts w:ascii="Century Gothic" w:hAnsi="Century Gothic"/>
          <w:sz w:val="24"/>
          <w:szCs w:val="24"/>
        </w:rPr>
        <w:t xml:space="preserve"> avanzate del rilascio. </w:t>
      </w:r>
    </w:p>
    <w:p w14:paraId="58D391F7" w14:textId="705F61CE" w:rsidR="00434B02" w:rsidRDefault="00434B02" w:rsidP="00434B0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09EF07C6" w14:textId="16380869" w:rsidR="00434B02" w:rsidRDefault="00434B02" w:rsidP="00434B0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DF5E12">
        <w:rPr>
          <w:rFonts w:ascii="Century Gothic" w:hAnsi="Century Gothic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A3ADF" wp14:editId="7EA75F42">
                <wp:simplePos x="0" y="0"/>
                <wp:positionH relativeFrom="margin">
                  <wp:align>center</wp:align>
                </wp:positionH>
                <wp:positionV relativeFrom="margin">
                  <wp:posOffset>3754755</wp:posOffset>
                </wp:positionV>
                <wp:extent cx="6080760" cy="0"/>
                <wp:effectExtent l="0" t="0" r="0" b="0"/>
                <wp:wrapNone/>
                <wp:docPr id="779097095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33E01" id="Connettore diritto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295.65pt" to="478.8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0EF1D4CA" w14:textId="77777777" w:rsidR="00434B02" w:rsidRDefault="00434B02" w:rsidP="00434B0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7C61E476" w14:textId="5F4A532E" w:rsidR="006149C9" w:rsidRPr="006149C9" w:rsidRDefault="00434B02" w:rsidP="00007D2E">
      <w:pPr>
        <w:pStyle w:val="Paragrafoelenco"/>
        <w:numPr>
          <w:ilvl w:val="1"/>
          <w:numId w:val="4"/>
        </w:numPr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4" w:name="_Toc170838265"/>
      <w:r w:rsidRPr="00DF5E12">
        <w:rPr>
          <w:rFonts w:ascii="Century Gothic" w:hAnsi="Century Gothic"/>
          <w:color w:val="1F4E79"/>
          <w:sz w:val="36"/>
          <w:szCs w:val="36"/>
          <w:u w:val="single"/>
        </w:rPr>
        <w:t xml:space="preserve">Object design </w:t>
      </w:r>
      <w:r>
        <w:rPr>
          <w:rFonts w:ascii="Century Gothic" w:hAnsi="Century Gothic"/>
          <w:color w:val="1F4E79"/>
          <w:sz w:val="36"/>
          <w:szCs w:val="36"/>
          <w:u w:val="single"/>
        </w:rPr>
        <w:t>trade</w:t>
      </w:r>
      <w:r w:rsidR="006149C9">
        <w:rPr>
          <w:rFonts w:ascii="Century Gothic" w:hAnsi="Century Gothic"/>
          <w:color w:val="1F4E79"/>
          <w:sz w:val="36"/>
          <w:szCs w:val="36"/>
          <w:u w:val="single"/>
        </w:rPr>
        <w:t>-</w:t>
      </w:r>
      <w:proofErr w:type="spellStart"/>
      <w:r>
        <w:rPr>
          <w:rFonts w:ascii="Century Gothic" w:hAnsi="Century Gothic"/>
          <w:color w:val="1F4E79"/>
          <w:sz w:val="36"/>
          <w:szCs w:val="36"/>
          <w:u w:val="single"/>
        </w:rPr>
        <w:t>off</w:t>
      </w:r>
      <w:r w:rsidR="006149C9">
        <w:rPr>
          <w:rFonts w:ascii="Century Gothic" w:hAnsi="Century Gothic"/>
          <w:color w:val="1F4E79"/>
          <w:sz w:val="36"/>
          <w:szCs w:val="36"/>
          <w:u w:val="single"/>
        </w:rPr>
        <w:t>s</w:t>
      </w:r>
      <w:bookmarkEnd w:id="14"/>
      <w:proofErr w:type="spellEnd"/>
    </w:p>
    <w:p w14:paraId="728FE0B5" w14:textId="0F200D39" w:rsidR="006149C9" w:rsidRPr="006149C9" w:rsidRDefault="006149C9" w:rsidP="006149C9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6149C9">
        <w:rPr>
          <w:rFonts w:ascii="Century Gothic" w:hAnsi="Century Gothic"/>
          <w:sz w:val="24"/>
          <w:szCs w:val="24"/>
        </w:rPr>
        <w:t xml:space="preserve">Come già specificato nella sezione Design </w:t>
      </w:r>
      <w:r>
        <w:rPr>
          <w:rFonts w:ascii="Century Gothic" w:hAnsi="Century Gothic"/>
          <w:sz w:val="24"/>
          <w:szCs w:val="24"/>
        </w:rPr>
        <w:t>goals</w:t>
      </w:r>
      <w:r w:rsidRPr="006149C9">
        <w:rPr>
          <w:rFonts w:ascii="Century Gothic" w:hAnsi="Century Gothic"/>
          <w:sz w:val="24"/>
          <w:szCs w:val="24"/>
        </w:rPr>
        <w:t xml:space="preserve"> nell’SDD, il sistema pone l’accento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 xml:space="preserve">sulla modularità delle funzionalità da </w:t>
      </w:r>
      <w:proofErr w:type="gramStart"/>
      <w:r w:rsidRPr="006149C9">
        <w:rPr>
          <w:rFonts w:ascii="Century Gothic" w:hAnsi="Century Gothic"/>
          <w:sz w:val="24"/>
          <w:szCs w:val="24"/>
        </w:rPr>
        <w:t>implementare(</w:t>
      </w:r>
      <w:proofErr w:type="gramEnd"/>
      <w:r w:rsidRPr="006149C9">
        <w:rPr>
          <w:rFonts w:ascii="Century Gothic" w:hAnsi="Century Gothic"/>
          <w:sz w:val="24"/>
          <w:szCs w:val="24"/>
        </w:rPr>
        <w:t>secondo la scala di priorità dei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requisiti proposta all’interno del RAD), sulla responsività del sito web e sul controllo delle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149C9">
        <w:rPr>
          <w:rFonts w:ascii="Century Gothic" w:hAnsi="Century Gothic"/>
          <w:sz w:val="24"/>
          <w:szCs w:val="24"/>
        </w:rPr>
        <w:t>form</w:t>
      </w:r>
      <w:proofErr w:type="spellEnd"/>
      <w:r w:rsidRPr="006149C9">
        <w:rPr>
          <w:rFonts w:ascii="Century Gothic" w:hAnsi="Century Gothic"/>
          <w:sz w:val="24"/>
          <w:szCs w:val="24"/>
        </w:rPr>
        <w:t xml:space="preserve"> inviate dall’utente(con particolare attenzione a quelle compilate dagli utenti non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amministratori).</w:t>
      </w:r>
    </w:p>
    <w:p w14:paraId="42D4BC47" w14:textId="77777777" w:rsidR="006149C9" w:rsidRDefault="006149C9" w:rsidP="006149C9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54EB2DD" w14:textId="3CC9C99C" w:rsidR="006149C9" w:rsidRPr="006149C9" w:rsidRDefault="006149C9" w:rsidP="006149C9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6149C9">
        <w:rPr>
          <w:rFonts w:ascii="Century Gothic" w:hAnsi="Century Gothic"/>
          <w:sz w:val="24"/>
          <w:szCs w:val="24"/>
        </w:rPr>
        <w:t>Al fine di adempiere a tali propositi e di intercettare i requisiti non funzionali, sono state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effettuate le seguenti scelte:</w:t>
      </w:r>
    </w:p>
    <w:p w14:paraId="03A9F50D" w14:textId="77777777" w:rsidR="006149C9" w:rsidRDefault="006149C9" w:rsidP="006149C9">
      <w:pPr>
        <w:pStyle w:val="Paragrafoelenco"/>
        <w:ind w:left="1080"/>
        <w:jc w:val="both"/>
        <w:rPr>
          <w:rFonts w:ascii="Century Gothic" w:hAnsi="Century Gothic"/>
          <w:sz w:val="24"/>
          <w:szCs w:val="24"/>
        </w:rPr>
      </w:pPr>
    </w:p>
    <w:p w14:paraId="2D0E6BBB" w14:textId="77777777" w:rsidR="006149C9" w:rsidRDefault="006149C9" w:rsidP="006149C9">
      <w:pPr>
        <w:pStyle w:val="Paragrafoelenco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6149C9">
        <w:rPr>
          <w:rFonts w:ascii="Century Gothic" w:hAnsi="Century Gothic"/>
          <w:sz w:val="24"/>
          <w:szCs w:val="24"/>
        </w:rPr>
        <w:t>Salvataggio dell’utente nella sessione HTTP una volta loggato, per accelerare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l’accesso ai dati personali. Ne risulta che la sessione HTTP deve prevedere un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meccanismo di sincronizzazione.</w:t>
      </w:r>
    </w:p>
    <w:p w14:paraId="6DE3E16D" w14:textId="77777777" w:rsidR="006149C9" w:rsidRDefault="006149C9" w:rsidP="006149C9">
      <w:pPr>
        <w:pStyle w:val="Paragrafoelenco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6149C9">
        <w:rPr>
          <w:rFonts w:ascii="Century Gothic" w:hAnsi="Century Gothic"/>
          <w:sz w:val="24"/>
          <w:szCs w:val="24"/>
        </w:rPr>
        <w:t>Gestione del carrello utente nella sessione HTTP una volta effettuato il login, in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modo tale da aggiornare il carrello presente nel database soltanto una volta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invalidata la sessione in seguito ad un logout. Ne risulta che la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sessione HTTP deve prevedere un meccanismo di sincronizzazione.</w:t>
      </w:r>
    </w:p>
    <w:p w14:paraId="0B56D2C6" w14:textId="0337CD92" w:rsidR="006149C9" w:rsidRDefault="006149C9" w:rsidP="006149C9">
      <w:pPr>
        <w:pStyle w:val="Paragrafoelenco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6149C9">
        <w:rPr>
          <w:rFonts w:ascii="Century Gothic" w:hAnsi="Century Gothic"/>
          <w:sz w:val="24"/>
          <w:szCs w:val="24"/>
        </w:rPr>
        <w:t xml:space="preserve">La validazione delle </w:t>
      </w:r>
      <w:proofErr w:type="spellStart"/>
      <w:r w:rsidRPr="006149C9">
        <w:rPr>
          <w:rFonts w:ascii="Century Gothic" w:hAnsi="Century Gothic"/>
          <w:sz w:val="24"/>
          <w:szCs w:val="24"/>
        </w:rPr>
        <w:t>form</w:t>
      </w:r>
      <w:proofErr w:type="spellEnd"/>
      <w:r w:rsidRPr="006149C9">
        <w:rPr>
          <w:rFonts w:ascii="Century Gothic" w:hAnsi="Century Gothic"/>
          <w:sz w:val="24"/>
          <w:szCs w:val="24"/>
        </w:rPr>
        <w:t xml:space="preserve"> viene effettuata </w:t>
      </w:r>
      <w:proofErr w:type="spellStart"/>
      <w:r w:rsidRPr="006149C9">
        <w:rPr>
          <w:rFonts w:ascii="Century Gothic" w:hAnsi="Century Gothic"/>
          <w:sz w:val="24"/>
          <w:szCs w:val="24"/>
        </w:rPr>
        <w:t>frontend</w:t>
      </w:r>
      <w:proofErr w:type="spellEnd"/>
      <w:r w:rsidRPr="006149C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attraverso degli script in modo da escludere le </w:t>
      </w:r>
      <w:proofErr w:type="spellStart"/>
      <w:r>
        <w:rPr>
          <w:rFonts w:ascii="Century Gothic" w:hAnsi="Century Gothic"/>
          <w:sz w:val="24"/>
          <w:szCs w:val="24"/>
        </w:rPr>
        <w:t>form</w:t>
      </w:r>
      <w:proofErr w:type="spellEnd"/>
      <w:r>
        <w:rPr>
          <w:rFonts w:ascii="Century Gothic" w:hAnsi="Century Gothic"/>
          <w:sz w:val="24"/>
          <w:szCs w:val="24"/>
        </w:rPr>
        <w:t xml:space="preserve"> invalide</w:t>
      </w:r>
      <w:r w:rsidRPr="006149C9">
        <w:rPr>
          <w:rFonts w:ascii="Century Gothic" w:hAnsi="Century Gothic"/>
          <w:sz w:val="24"/>
          <w:szCs w:val="24"/>
        </w:rPr>
        <w:t xml:space="preserve"> dal flusso di richieste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verso il serve</w:t>
      </w:r>
      <w:r>
        <w:rPr>
          <w:rFonts w:ascii="Century Gothic" w:hAnsi="Century Gothic"/>
          <w:sz w:val="24"/>
          <w:szCs w:val="24"/>
        </w:rPr>
        <w:t>r</w:t>
      </w:r>
      <w:r w:rsidRPr="006149C9">
        <w:rPr>
          <w:rFonts w:ascii="Century Gothic" w:hAnsi="Century Gothic"/>
          <w:sz w:val="24"/>
          <w:szCs w:val="24"/>
        </w:rPr>
        <w:t>.</w:t>
      </w:r>
    </w:p>
    <w:p w14:paraId="027F54B6" w14:textId="1E081E94" w:rsidR="006149C9" w:rsidRPr="006149C9" w:rsidRDefault="006149C9" w:rsidP="006149C9">
      <w:pPr>
        <w:pStyle w:val="Paragrafoelenco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6149C9">
        <w:rPr>
          <w:rFonts w:ascii="Century Gothic" w:hAnsi="Century Gothic"/>
          <w:sz w:val="24"/>
          <w:szCs w:val="24"/>
        </w:rPr>
        <w:t>Le immagini dei prodotti non potranno superare una grandezza massima di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1300x1600. Le immagini non potranno avere una risoluzione migliore al fine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diminuire l’occupazione di memoria secondaria del server e il tempo di caricamento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delle pagine web.</w:t>
      </w:r>
    </w:p>
    <w:p w14:paraId="038265D8" w14:textId="77777777" w:rsidR="00434B02" w:rsidRPr="00DF5E12" w:rsidRDefault="00434B02" w:rsidP="006149C9">
      <w:pPr>
        <w:jc w:val="both"/>
        <w:rPr>
          <w:rFonts w:ascii="Century Gothic" w:hAnsi="Century Gothic"/>
          <w:sz w:val="24"/>
          <w:szCs w:val="24"/>
        </w:rPr>
      </w:pPr>
    </w:p>
    <w:p w14:paraId="27611F91" w14:textId="77078867" w:rsidR="006149C9" w:rsidRDefault="006149C9" w:rsidP="00007D2E">
      <w:pPr>
        <w:pStyle w:val="Paragrafoelenco"/>
        <w:numPr>
          <w:ilvl w:val="1"/>
          <w:numId w:val="4"/>
        </w:numPr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5" w:name="_Toc170838266"/>
      <w:r>
        <w:rPr>
          <w:rFonts w:ascii="Century Gothic" w:hAnsi="Century Gothic"/>
          <w:color w:val="1F4E79"/>
          <w:sz w:val="36"/>
          <w:szCs w:val="36"/>
          <w:u w:val="single"/>
        </w:rPr>
        <w:t>Tecnologie utilizzate</w:t>
      </w:r>
      <w:bookmarkEnd w:id="15"/>
    </w:p>
    <w:p w14:paraId="77976B1E" w14:textId="77777777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</w:p>
    <w:p w14:paraId="3F626330" w14:textId="16814096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  <w:r w:rsidRPr="00472599">
        <w:rPr>
          <w:rFonts w:ascii="Century Gothic" w:hAnsi="Century Gothic"/>
          <w:sz w:val="24"/>
          <w:szCs w:val="24"/>
        </w:rPr>
        <w:t>Il sistema sarà sviluppato utilizzando il linguaggio di programmazione Java con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>l’implementazione OpenJDK-17. Le classi che intercetteranno l</w:t>
      </w:r>
      <w:r>
        <w:rPr>
          <w:rFonts w:ascii="Century Gothic" w:hAnsi="Century Gothic"/>
          <w:sz w:val="24"/>
          <w:szCs w:val="24"/>
        </w:rPr>
        <w:t xml:space="preserve">e </w:t>
      </w:r>
      <w:r w:rsidRPr="00472599">
        <w:rPr>
          <w:rFonts w:ascii="Century Gothic" w:hAnsi="Century Gothic"/>
          <w:sz w:val="24"/>
          <w:szCs w:val="24"/>
        </w:rPr>
        <w:t>richieste utente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 xml:space="preserve">estenderanno la gerarchia </w:t>
      </w:r>
      <w:proofErr w:type="spellStart"/>
      <w:r w:rsidRPr="00472599">
        <w:rPr>
          <w:rFonts w:ascii="Century Gothic" w:hAnsi="Century Gothic"/>
          <w:sz w:val="24"/>
          <w:szCs w:val="24"/>
        </w:rPr>
        <w:t>HttpServlet</w:t>
      </w:r>
      <w:proofErr w:type="spellEnd"/>
      <w:r w:rsidRPr="00472599">
        <w:rPr>
          <w:rFonts w:ascii="Century Gothic" w:hAnsi="Century Gothic"/>
          <w:sz w:val="24"/>
          <w:szCs w:val="24"/>
        </w:rPr>
        <w:t xml:space="preserve"> e si occuperanno di gestire il flusso di controllo del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 xml:space="preserve">sistema inviando pagine web coerenti come risposta. </w:t>
      </w:r>
    </w:p>
    <w:p w14:paraId="319CD558" w14:textId="77777777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</w:p>
    <w:p w14:paraId="754507F1" w14:textId="77777777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  <w:r w:rsidRPr="00472599">
        <w:rPr>
          <w:rFonts w:ascii="Century Gothic" w:hAnsi="Century Gothic"/>
          <w:sz w:val="24"/>
          <w:szCs w:val="24"/>
        </w:rPr>
        <w:t>Per la struttura delle pagine del sito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>si utilizzerà HTML5, si curerà l’aspetto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 xml:space="preserve">estetico mediante l’utilizzo di </w:t>
      </w:r>
      <w:proofErr w:type="spellStart"/>
      <w:r w:rsidRPr="00472599">
        <w:rPr>
          <w:rFonts w:ascii="Century Gothic" w:hAnsi="Century Gothic"/>
          <w:sz w:val="24"/>
          <w:szCs w:val="24"/>
        </w:rPr>
        <w:t>stylesheet</w:t>
      </w:r>
      <w:proofErr w:type="spellEnd"/>
      <w:r w:rsidRPr="00472599">
        <w:rPr>
          <w:rFonts w:ascii="Century Gothic" w:hAnsi="Century Gothic"/>
          <w:sz w:val="24"/>
          <w:szCs w:val="24"/>
        </w:rPr>
        <w:t xml:space="preserve"> CSS3 e si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>renderanno interattive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 xml:space="preserve">tramite script in JS. </w:t>
      </w:r>
    </w:p>
    <w:p w14:paraId="0930FFEA" w14:textId="77777777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</w:p>
    <w:p w14:paraId="0122B3D3" w14:textId="744EAC32" w:rsidR="00472599" w:rsidRP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  <w:r w:rsidRPr="00472599">
        <w:rPr>
          <w:rFonts w:ascii="Century Gothic" w:hAnsi="Century Gothic"/>
          <w:sz w:val="24"/>
          <w:szCs w:val="24"/>
        </w:rPr>
        <w:t>Le pagine dinamiche, invece, saranno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 xml:space="preserve">implementate mediante attraverso JSP. Per la </w:t>
      </w:r>
      <w:proofErr w:type="spellStart"/>
      <w:r w:rsidRPr="00472599">
        <w:rPr>
          <w:rFonts w:ascii="Century Gothic" w:hAnsi="Century Gothic"/>
          <w:sz w:val="24"/>
          <w:szCs w:val="24"/>
        </w:rPr>
        <w:t>responsiveness</w:t>
      </w:r>
      <w:proofErr w:type="spellEnd"/>
      <w:r w:rsidRPr="00472599">
        <w:rPr>
          <w:rFonts w:ascii="Century Gothic" w:hAnsi="Century Gothic"/>
          <w:sz w:val="24"/>
          <w:szCs w:val="24"/>
        </w:rPr>
        <w:t xml:space="preserve"> del sito web </w:t>
      </w:r>
      <w:r>
        <w:rPr>
          <w:rFonts w:ascii="Century Gothic" w:hAnsi="Century Gothic"/>
          <w:sz w:val="24"/>
          <w:szCs w:val="24"/>
        </w:rPr>
        <w:t>sono state utilizzate le media queries di CSS</w:t>
      </w:r>
      <w:r w:rsidRPr="00472599">
        <w:rPr>
          <w:rFonts w:ascii="Century Gothic" w:hAnsi="Century Gothic"/>
          <w:sz w:val="24"/>
          <w:szCs w:val="24"/>
        </w:rPr>
        <w:t>.</w:t>
      </w:r>
    </w:p>
    <w:p w14:paraId="38A00276" w14:textId="77777777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</w:p>
    <w:p w14:paraId="6112C9EB" w14:textId="3AE0EEDC" w:rsidR="00472599" w:rsidRP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  <w:r w:rsidRPr="00472599">
        <w:rPr>
          <w:rFonts w:ascii="Century Gothic" w:hAnsi="Century Gothic"/>
          <w:sz w:val="24"/>
          <w:szCs w:val="24"/>
        </w:rPr>
        <w:t xml:space="preserve">Il DBMS relazionale scelto per lo </w:t>
      </w:r>
      <w:proofErr w:type="spellStart"/>
      <w:r w:rsidRPr="00472599">
        <w:rPr>
          <w:rFonts w:ascii="Century Gothic" w:hAnsi="Century Gothic"/>
          <w:sz w:val="24"/>
          <w:szCs w:val="24"/>
        </w:rPr>
        <w:t>storing</w:t>
      </w:r>
      <w:proofErr w:type="spellEnd"/>
      <w:r w:rsidRPr="00472599">
        <w:rPr>
          <w:rFonts w:ascii="Century Gothic" w:hAnsi="Century Gothic"/>
          <w:sz w:val="24"/>
          <w:szCs w:val="24"/>
        </w:rPr>
        <w:t xml:space="preserve"> dei dati persistenti è MySQL. Il database sarà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>definito tramite script SQL e le connessioni ad esso saranno effettuate con l’utilizzo di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72599">
        <w:rPr>
          <w:rFonts w:ascii="Century Gothic" w:hAnsi="Century Gothic"/>
          <w:sz w:val="24"/>
          <w:szCs w:val="24"/>
        </w:rPr>
        <w:t>jdbc</w:t>
      </w:r>
      <w:proofErr w:type="spellEnd"/>
      <w:r w:rsidRPr="00472599">
        <w:rPr>
          <w:rFonts w:ascii="Century Gothic" w:hAnsi="Century Gothic"/>
          <w:sz w:val="24"/>
          <w:szCs w:val="24"/>
        </w:rPr>
        <w:t>/mysql-connector.jar.</w:t>
      </w:r>
    </w:p>
    <w:p w14:paraId="25E92136" w14:textId="77777777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</w:p>
    <w:p w14:paraId="28F723ED" w14:textId="4AB82C1D" w:rsidR="006149C9" w:rsidRP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  <w:r w:rsidRPr="00472599">
        <w:rPr>
          <w:rFonts w:ascii="Century Gothic" w:hAnsi="Century Gothic"/>
          <w:sz w:val="24"/>
          <w:szCs w:val="24"/>
        </w:rPr>
        <w:t>Il deployment del sito avverrà in locale su un server HTTP attraverso Apache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>Tomcat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>v9.0.</w:t>
      </w:r>
      <w:r>
        <w:rPr>
          <w:rFonts w:ascii="Century Gothic" w:hAnsi="Century Gothic"/>
          <w:sz w:val="24"/>
          <w:szCs w:val="24"/>
        </w:rPr>
        <w:t>71</w:t>
      </w:r>
      <w:r w:rsidRPr="00472599">
        <w:rPr>
          <w:rFonts w:ascii="Century Gothic" w:hAnsi="Century Gothic"/>
          <w:sz w:val="24"/>
          <w:szCs w:val="24"/>
        </w:rPr>
        <w:t>.</w:t>
      </w:r>
      <w:r w:rsidRPr="00472599">
        <w:rPr>
          <w:rFonts w:ascii="Century Gothic" w:hAnsi="Century Gothic"/>
          <w:sz w:val="24"/>
          <w:szCs w:val="24"/>
        </w:rPr>
        <w:cr/>
      </w:r>
    </w:p>
    <w:p w14:paraId="59E9C401" w14:textId="402039BD" w:rsidR="00472599" w:rsidRDefault="00472599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2F53E625" w14:textId="77777777" w:rsidR="00DF5E12" w:rsidRDefault="00DF5E12" w:rsidP="00DF5E1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73F80FAB" w14:textId="7FAB0C3F" w:rsidR="00472599" w:rsidRDefault="00472599" w:rsidP="00472599">
      <w:pPr>
        <w:pStyle w:val="Paragrafoelenco"/>
        <w:numPr>
          <w:ilvl w:val="0"/>
          <w:numId w:val="4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6" w:name="_Toc170838267"/>
      <w:r>
        <w:rPr>
          <w:rFonts w:ascii="Century Gothic" w:hAnsi="Century Gothic"/>
          <w:color w:val="1F4E79"/>
          <w:sz w:val="36"/>
          <w:szCs w:val="36"/>
          <w:u w:val="single"/>
        </w:rPr>
        <w:t>Packages</w:t>
      </w:r>
      <w:bookmarkEnd w:id="16"/>
    </w:p>
    <w:p w14:paraId="5B785795" w14:textId="77777777" w:rsidR="00DA3A45" w:rsidRDefault="00DA3A45" w:rsidP="00DA3A45">
      <w:pPr>
        <w:pStyle w:val="Paragrafoelenco"/>
        <w:ind w:left="360"/>
        <w:jc w:val="both"/>
        <w:rPr>
          <w:rFonts w:ascii="Century Gothic" w:hAnsi="Century Gothic"/>
          <w:sz w:val="24"/>
          <w:szCs w:val="24"/>
        </w:rPr>
      </w:pPr>
    </w:p>
    <w:p w14:paraId="3E521064" w14:textId="3A153AAA" w:rsidR="00877284" w:rsidRDefault="00877284" w:rsidP="00DA3A45">
      <w:pPr>
        <w:pStyle w:val="Paragrafoelenco"/>
        <w:ind w:left="360"/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sz w:val="24"/>
          <w:szCs w:val="24"/>
        </w:rPr>
        <w:t>In questa sezione verrà mostrato l’albero dei file del progetto in accordo ai packages</w:t>
      </w:r>
      <w:r>
        <w:rPr>
          <w:rFonts w:ascii="Century Gothic" w:hAnsi="Century Gothic"/>
          <w:sz w:val="24"/>
          <w:szCs w:val="24"/>
        </w:rPr>
        <w:t xml:space="preserve"> </w:t>
      </w:r>
      <w:r w:rsidRPr="00877284">
        <w:rPr>
          <w:rFonts w:ascii="Century Gothic" w:hAnsi="Century Gothic"/>
          <w:sz w:val="24"/>
          <w:szCs w:val="24"/>
        </w:rPr>
        <w:t>individuati nel system design.</w:t>
      </w:r>
    </w:p>
    <w:p w14:paraId="6420ACD4" w14:textId="77777777" w:rsidR="00877284" w:rsidRPr="00877284" w:rsidRDefault="00877284" w:rsidP="00877284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</w:p>
    <w:p w14:paraId="441A5D7C" w14:textId="77777777" w:rsidR="00877284" w:rsidRDefault="00877284" w:rsidP="00877284">
      <w:pPr>
        <w:pStyle w:val="Paragrafoelenco"/>
        <w:numPr>
          <w:ilvl w:val="3"/>
          <w:numId w:val="7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877284">
        <w:rPr>
          <w:rFonts w:ascii="Century Gothic" w:hAnsi="Century Gothic"/>
          <w:b/>
          <w:bCs/>
          <w:sz w:val="24"/>
          <w:szCs w:val="24"/>
        </w:rPr>
        <w:t>src</w:t>
      </w:r>
      <w:proofErr w:type="spellEnd"/>
      <w:r w:rsidRPr="00877284">
        <w:rPr>
          <w:rFonts w:ascii="Century Gothic" w:hAnsi="Century Gothic"/>
          <w:sz w:val="24"/>
          <w:szCs w:val="24"/>
        </w:rPr>
        <w:t>, la cartella in cui sono contenuti tutti i file sorgente</w:t>
      </w:r>
    </w:p>
    <w:p w14:paraId="42E80D27" w14:textId="77777777" w:rsidR="00877284" w:rsidRDefault="00877284" w:rsidP="00877284">
      <w:pPr>
        <w:pStyle w:val="Paragrafoelenco"/>
        <w:numPr>
          <w:ilvl w:val="4"/>
          <w:numId w:val="7"/>
        </w:numPr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b/>
          <w:bCs/>
          <w:sz w:val="24"/>
          <w:szCs w:val="24"/>
        </w:rPr>
        <w:t>java</w:t>
      </w:r>
      <w:r w:rsidRPr="00877284">
        <w:rPr>
          <w:rFonts w:ascii="Century Gothic" w:hAnsi="Century Gothic"/>
          <w:sz w:val="24"/>
          <w:szCs w:val="24"/>
        </w:rPr>
        <w:t>, contiene tutte le classi java e i suoi componenti</w:t>
      </w:r>
    </w:p>
    <w:p w14:paraId="360994A0" w14:textId="77777777" w:rsidR="00877284" w:rsidRDefault="00877284" w:rsidP="00877284">
      <w:pPr>
        <w:pStyle w:val="Paragrafoelenco"/>
        <w:numPr>
          <w:ilvl w:val="4"/>
          <w:numId w:val="7"/>
        </w:numPr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b/>
          <w:bCs/>
          <w:sz w:val="24"/>
          <w:szCs w:val="24"/>
        </w:rPr>
        <w:t>test</w:t>
      </w:r>
      <w:r w:rsidRPr="00877284">
        <w:rPr>
          <w:rFonts w:ascii="Century Gothic" w:hAnsi="Century Gothic"/>
          <w:sz w:val="24"/>
          <w:szCs w:val="24"/>
        </w:rPr>
        <w:t>, contiene tutte le classi di test</w:t>
      </w:r>
    </w:p>
    <w:p w14:paraId="3CE3FED9" w14:textId="77777777" w:rsidR="00877284" w:rsidRDefault="00877284" w:rsidP="00877284">
      <w:pPr>
        <w:pStyle w:val="Paragrafoelenco"/>
        <w:numPr>
          <w:ilvl w:val="4"/>
          <w:numId w:val="7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877284">
        <w:rPr>
          <w:rFonts w:ascii="Century Gothic" w:hAnsi="Century Gothic"/>
          <w:b/>
          <w:bCs/>
          <w:sz w:val="24"/>
          <w:szCs w:val="24"/>
        </w:rPr>
        <w:t>webapp</w:t>
      </w:r>
      <w:proofErr w:type="spellEnd"/>
      <w:r w:rsidRPr="00877284">
        <w:rPr>
          <w:rFonts w:ascii="Century Gothic" w:hAnsi="Century Gothic"/>
          <w:sz w:val="24"/>
          <w:szCs w:val="24"/>
        </w:rPr>
        <w:t>, contiene tutti i file relativi alla parte front end</w:t>
      </w:r>
    </w:p>
    <w:p w14:paraId="3EC42CEF" w14:textId="6BA53B62" w:rsidR="00472599" w:rsidRPr="00877284" w:rsidRDefault="00877284" w:rsidP="00877284">
      <w:pPr>
        <w:pStyle w:val="Paragrafoelenco"/>
        <w:numPr>
          <w:ilvl w:val="4"/>
          <w:numId w:val="7"/>
        </w:numPr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b/>
          <w:bCs/>
          <w:sz w:val="24"/>
          <w:szCs w:val="24"/>
        </w:rPr>
        <w:t>target</w:t>
      </w:r>
      <w:r w:rsidRPr="00877284">
        <w:rPr>
          <w:rFonts w:ascii="Century Gothic" w:hAnsi="Century Gothic"/>
          <w:sz w:val="24"/>
          <w:szCs w:val="24"/>
        </w:rPr>
        <w:t xml:space="preserve">, contiene il .war da </w:t>
      </w:r>
      <w:proofErr w:type="spellStart"/>
      <w:r w:rsidRPr="00877284">
        <w:rPr>
          <w:rFonts w:ascii="Century Gothic" w:hAnsi="Century Gothic"/>
          <w:sz w:val="24"/>
          <w:szCs w:val="24"/>
        </w:rPr>
        <w:t>deployare</w:t>
      </w:r>
      <w:proofErr w:type="spellEnd"/>
      <w:r w:rsidRPr="00877284">
        <w:rPr>
          <w:rFonts w:ascii="Century Gothic" w:hAnsi="Century Gothic"/>
          <w:sz w:val="24"/>
          <w:szCs w:val="24"/>
        </w:rPr>
        <w:t xml:space="preserve"> prodotto dalla build di </w:t>
      </w:r>
      <w:proofErr w:type="spellStart"/>
      <w:r w:rsidRPr="00877284">
        <w:rPr>
          <w:rFonts w:ascii="Century Gothic" w:hAnsi="Century Gothic"/>
          <w:sz w:val="24"/>
          <w:szCs w:val="24"/>
        </w:rPr>
        <w:t>Maven</w:t>
      </w:r>
      <w:proofErr w:type="spellEnd"/>
      <w:r w:rsidRPr="00877284">
        <w:rPr>
          <w:rFonts w:ascii="Century Gothic" w:hAnsi="Century Gothic"/>
          <w:sz w:val="24"/>
          <w:szCs w:val="24"/>
        </w:rPr>
        <w:cr/>
      </w:r>
    </w:p>
    <w:p w14:paraId="6C59469C" w14:textId="77777777" w:rsidR="00877284" w:rsidRDefault="00877284" w:rsidP="00877284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sz w:val="24"/>
          <w:szCs w:val="24"/>
        </w:rPr>
        <w:t>Come esposto</w:t>
      </w:r>
      <w:r>
        <w:rPr>
          <w:rFonts w:ascii="Century Gothic" w:hAnsi="Century Gothic"/>
          <w:sz w:val="24"/>
          <w:szCs w:val="24"/>
        </w:rPr>
        <w:t xml:space="preserve"> </w:t>
      </w:r>
      <w:r w:rsidRPr="00877284">
        <w:rPr>
          <w:rFonts w:ascii="Century Gothic" w:hAnsi="Century Gothic"/>
          <w:sz w:val="24"/>
          <w:szCs w:val="24"/>
        </w:rPr>
        <w:t xml:space="preserve">nell’SDD, il package principale è stato partizionato secondo </w:t>
      </w:r>
      <w:r>
        <w:rPr>
          <w:rFonts w:ascii="Century Gothic" w:hAnsi="Century Gothic"/>
          <w:sz w:val="24"/>
          <w:szCs w:val="24"/>
        </w:rPr>
        <w:t>il pattern architetturale MVC.</w:t>
      </w:r>
    </w:p>
    <w:p w14:paraId="36D8FEBA" w14:textId="2EF49EF0" w:rsidR="00877284" w:rsidRPr="00877284" w:rsidRDefault="00877284" w:rsidP="00877284">
      <w:pPr>
        <w:ind w:left="360"/>
        <w:jc w:val="both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In particolare</w:t>
      </w:r>
      <w:proofErr w:type="gramEnd"/>
      <w:r>
        <w:rPr>
          <w:rFonts w:ascii="Century Gothic" w:hAnsi="Century Gothic"/>
          <w:sz w:val="24"/>
          <w:szCs w:val="24"/>
        </w:rPr>
        <w:t xml:space="preserve"> nel package Model troveremo le</w:t>
      </w:r>
      <w:r w:rsidRPr="008772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77284">
        <w:rPr>
          <w:rFonts w:ascii="Century Gothic" w:hAnsi="Century Gothic"/>
          <w:sz w:val="24"/>
          <w:szCs w:val="24"/>
        </w:rPr>
        <w:t>Entity</w:t>
      </w:r>
      <w:proofErr w:type="spellEnd"/>
      <w:r w:rsidRPr="00877284">
        <w:rPr>
          <w:rFonts w:ascii="Century Gothic" w:hAnsi="Century Gothic"/>
          <w:sz w:val="24"/>
          <w:szCs w:val="24"/>
        </w:rPr>
        <w:t xml:space="preserve"> e i DAO utilizzati per l’accesso al database.</w:t>
      </w:r>
    </w:p>
    <w:p w14:paraId="3DB0EDF4" w14:textId="77777777" w:rsidR="00877284" w:rsidRPr="00877284" w:rsidRDefault="00877284" w:rsidP="00877284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sz w:val="24"/>
          <w:szCs w:val="24"/>
        </w:rPr>
        <w:t xml:space="preserve">La scelta del raggruppamento delle classi </w:t>
      </w:r>
      <w:proofErr w:type="spellStart"/>
      <w:r w:rsidRPr="00877284">
        <w:rPr>
          <w:rFonts w:ascii="Century Gothic" w:hAnsi="Century Gothic"/>
          <w:sz w:val="24"/>
          <w:szCs w:val="24"/>
        </w:rPr>
        <w:t>Entity</w:t>
      </w:r>
      <w:proofErr w:type="spellEnd"/>
      <w:r w:rsidRPr="00877284">
        <w:rPr>
          <w:rFonts w:ascii="Century Gothic" w:hAnsi="Century Gothic"/>
          <w:sz w:val="24"/>
          <w:szCs w:val="24"/>
        </w:rPr>
        <w:t xml:space="preserve"> è stata dettata dalle relazioni e</w:t>
      </w:r>
    </w:p>
    <w:p w14:paraId="5FB9BF98" w14:textId="47A56EF3" w:rsidR="00472599" w:rsidRDefault="00877284" w:rsidP="00877284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sz w:val="24"/>
          <w:szCs w:val="24"/>
        </w:rPr>
        <w:t>dipendenze individuate tra gli oggetti persistenti.</w:t>
      </w:r>
    </w:p>
    <w:p w14:paraId="4715ED73" w14:textId="77777777" w:rsidR="00DA3A45" w:rsidRDefault="00DA3A45" w:rsidP="00877284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EA27D9B" w14:textId="77777777" w:rsidR="00DA3A45" w:rsidRDefault="00DA3A45" w:rsidP="00877284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975E74E" w14:textId="003BEA6E" w:rsidR="00DA3A45" w:rsidRPr="00DA3A45" w:rsidRDefault="00023ADB" w:rsidP="00DA3A45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0F032771" wp14:editId="1C3AD29E">
            <wp:extent cx="6120130" cy="4445000"/>
            <wp:effectExtent l="0" t="0" r="0" b="0"/>
            <wp:docPr id="150250989" name="Immagine 1" descr="Immagine che contiene diagramma, testo, Pian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0989" name="Immagine 1" descr="Immagine che contiene diagramma, testo, Piano, Rettang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A532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0CDB5564" w14:textId="77777777" w:rsid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277E6FC4" w14:textId="27CC6AA3" w:rsidR="00023ADB" w:rsidRDefault="00023ADB" w:rsidP="00007D2E">
      <w:pPr>
        <w:pStyle w:val="Titolo2"/>
        <w:rPr>
          <w:rFonts w:ascii="Century Gothic" w:hAnsi="Century Gothic"/>
          <w:b/>
          <w:bCs/>
          <w:sz w:val="24"/>
          <w:szCs w:val="24"/>
        </w:rPr>
      </w:pPr>
      <w:bookmarkStart w:id="17" w:name="_Toc170838268"/>
      <w:r w:rsidRPr="00023ADB">
        <w:rPr>
          <w:rFonts w:ascii="Century Gothic" w:hAnsi="Century Gothic"/>
          <w:b/>
          <w:bCs/>
          <w:sz w:val="24"/>
          <w:szCs w:val="24"/>
        </w:rPr>
        <w:t>Package Autenticazione</w:t>
      </w:r>
      <w:bookmarkEnd w:id="17"/>
      <w:r w:rsidRPr="00023ADB">
        <w:rPr>
          <w:rFonts w:ascii="Century Gothic" w:hAnsi="Century Gothic"/>
          <w:b/>
          <w:bCs/>
          <w:sz w:val="24"/>
          <w:szCs w:val="24"/>
        </w:rPr>
        <w:cr/>
      </w:r>
    </w:p>
    <w:p w14:paraId="3E3B82E6" w14:textId="6077F12E" w:rsidR="00023ADB" w:rsidRPr="00023ADB" w:rsidRDefault="00023ADB" w:rsidP="00DA3A45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FF9A27" wp14:editId="57EE9668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509260" cy="4396740"/>
            <wp:effectExtent l="0" t="0" r="0" b="3810"/>
            <wp:wrapNone/>
            <wp:docPr id="1847544927" name="Immagine 2" descr="Immagine che contiene testo, schermata, Rettango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44927" name="Immagine 2" descr="Immagine che contiene testo, schermata, Rettangolo, diagramm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" t="10615" r="5499" b="6611"/>
                    <a:stretch/>
                  </pic:blipFill>
                  <pic:spPr bwMode="auto">
                    <a:xfrm>
                      <a:off x="0" y="0"/>
                      <a:ext cx="55092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C24C8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7F47A8EE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6322E7FD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7A8181C7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619CD7AC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0EEEAC3A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6481659A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1C552B3E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69C0A1A7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79C761A6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43EF3122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15F2DE53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58FB0393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112EE048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2AF8C40A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2FAB8DFF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4E915995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8B71086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281C4D7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DCC99A6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225FDAE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4BE3FA94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15E8FBF1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EC181FA" w14:textId="77777777" w:rsidR="00023ADB" w:rsidRDefault="00023ADB" w:rsidP="00007D2E">
      <w:pPr>
        <w:pStyle w:val="Titolo2"/>
        <w:rPr>
          <w:rFonts w:ascii="Century Gothic" w:hAnsi="Century Gothic"/>
          <w:b/>
          <w:bCs/>
          <w:sz w:val="24"/>
          <w:szCs w:val="24"/>
        </w:rPr>
      </w:pPr>
      <w:bookmarkStart w:id="18" w:name="_Toc170838269"/>
      <w:r w:rsidRPr="00023ADB">
        <w:rPr>
          <w:rFonts w:ascii="Century Gothic" w:hAnsi="Century Gothic"/>
          <w:b/>
          <w:bCs/>
          <w:sz w:val="24"/>
          <w:szCs w:val="24"/>
        </w:rPr>
        <w:t xml:space="preserve">Package </w:t>
      </w:r>
      <w:r>
        <w:rPr>
          <w:rFonts w:ascii="Century Gothic" w:hAnsi="Century Gothic"/>
          <w:b/>
          <w:bCs/>
          <w:sz w:val="24"/>
          <w:szCs w:val="24"/>
        </w:rPr>
        <w:t>Carrello</w:t>
      </w:r>
      <w:bookmarkEnd w:id="18"/>
    </w:p>
    <w:p w14:paraId="33E0506F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450422A2" w14:textId="5041D612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5598A3" wp14:editId="36C047F9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120130" cy="5654040"/>
            <wp:effectExtent l="0" t="0" r="0" b="3810"/>
            <wp:wrapNone/>
            <wp:docPr id="1405928042" name="Immagine 3" descr="Immagine che contiene testo, schermata, Rettango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28042" name="Immagine 3" descr="Immagine che contiene testo, schermata, Rettangol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ADB">
        <w:rPr>
          <w:rFonts w:ascii="Century Gothic" w:hAnsi="Century Gothic"/>
          <w:b/>
          <w:bCs/>
          <w:sz w:val="24"/>
          <w:szCs w:val="24"/>
        </w:rPr>
        <w:cr/>
      </w:r>
    </w:p>
    <w:p w14:paraId="084E3D04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3661BF00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3493787F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C35CF8A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4B5AF04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4F0F54A8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2E95EBAD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4C3837C3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AA5B4B4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6C31AE65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ED4F59A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6FCFC800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4135B721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8FEA555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D7DACBA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88CE8BE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6B2E082E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C62CBF6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0958955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855ADC1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2A61AE5" w14:textId="28F174A3" w:rsidR="00023ADB" w:rsidRDefault="00023ADB" w:rsidP="00007D2E">
      <w:pPr>
        <w:pStyle w:val="Titolo2"/>
        <w:rPr>
          <w:rFonts w:ascii="Century Gothic" w:hAnsi="Century Gothic"/>
          <w:b/>
          <w:bCs/>
          <w:sz w:val="24"/>
          <w:szCs w:val="24"/>
        </w:rPr>
      </w:pPr>
      <w:bookmarkStart w:id="19" w:name="_Toc170838270"/>
      <w:r w:rsidRPr="00023ADB">
        <w:rPr>
          <w:rFonts w:ascii="Century Gothic" w:hAnsi="Century Gothic"/>
          <w:b/>
          <w:bCs/>
          <w:sz w:val="24"/>
          <w:szCs w:val="24"/>
        </w:rPr>
        <w:t xml:space="preserve">Package </w:t>
      </w:r>
      <w:r>
        <w:rPr>
          <w:rFonts w:ascii="Century Gothic" w:hAnsi="Century Gothic"/>
          <w:b/>
          <w:bCs/>
          <w:sz w:val="24"/>
          <w:szCs w:val="24"/>
        </w:rPr>
        <w:t>Catalogo</w:t>
      </w:r>
      <w:bookmarkEnd w:id="19"/>
    </w:p>
    <w:p w14:paraId="12ECF692" w14:textId="319D0428" w:rsidR="00023ADB" w:rsidRDefault="009D25E8">
      <w:pPr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2DC2D11" wp14:editId="0822C244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6120130" cy="7073265"/>
            <wp:effectExtent l="0" t="0" r="0" b="0"/>
            <wp:wrapNone/>
            <wp:docPr id="1400399935" name="Immagine 7" descr="Immagine che contiene testo, schermata, Parallel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99935" name="Immagine 7" descr="Immagine che contiene testo, schermata, Parallelo, ricevu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7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3ADB">
        <w:rPr>
          <w:rFonts w:ascii="Century Gothic" w:hAnsi="Century Gothic"/>
          <w:b/>
          <w:bCs/>
          <w:sz w:val="24"/>
          <w:szCs w:val="24"/>
        </w:rPr>
        <w:br w:type="page"/>
      </w:r>
    </w:p>
    <w:p w14:paraId="7389AA23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43CF6AEE" w14:textId="2304A152" w:rsidR="00023ADB" w:rsidRDefault="00023ADB" w:rsidP="00007D2E">
      <w:pPr>
        <w:pStyle w:val="Titolo2"/>
        <w:rPr>
          <w:rFonts w:ascii="Century Gothic" w:hAnsi="Century Gothic"/>
          <w:b/>
          <w:bCs/>
          <w:sz w:val="24"/>
          <w:szCs w:val="24"/>
        </w:rPr>
      </w:pPr>
      <w:bookmarkStart w:id="20" w:name="_Toc170838271"/>
      <w:r w:rsidRPr="00023ADB">
        <w:rPr>
          <w:rFonts w:ascii="Century Gothic" w:hAnsi="Century Gothic"/>
          <w:b/>
          <w:bCs/>
          <w:sz w:val="24"/>
          <w:szCs w:val="24"/>
        </w:rPr>
        <w:t xml:space="preserve">Package </w:t>
      </w:r>
      <w:r>
        <w:rPr>
          <w:rFonts w:ascii="Century Gothic" w:hAnsi="Century Gothic"/>
          <w:b/>
          <w:bCs/>
          <w:sz w:val="24"/>
          <w:szCs w:val="24"/>
        </w:rPr>
        <w:t>Registrazione</w:t>
      </w:r>
      <w:bookmarkEnd w:id="20"/>
    </w:p>
    <w:p w14:paraId="35BEC042" w14:textId="634A2545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174400A5" w14:textId="19B417BE" w:rsidR="00023ADB" w:rsidRDefault="006D3675" w:rsidP="00023ADB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BE894B" wp14:editId="2CFF913E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5440680" cy="5250180"/>
            <wp:effectExtent l="0" t="0" r="7620" b="7620"/>
            <wp:wrapNone/>
            <wp:docPr id="319784769" name="Immagine 4" descr="Immagine che contiene testo, schermata, Rettango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84769" name="Immagine 4" descr="Immagine che contiene testo, schermata, Rettangol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64921" w14:textId="63CBBA39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62DFB933" w14:textId="55388C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513306AC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1BA3E937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1A598223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5F475424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4D735BBA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6507DFD4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21D57020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3DB8C80C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37547A5A" w14:textId="70C8D08A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32CDD694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2E4EDF4F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14568BFB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70D3D036" w14:textId="705F0D58" w:rsidR="00023ADB" w:rsidRDefault="00023ADB">
      <w:pPr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</w:p>
    <w:p w14:paraId="380D0CD5" w14:textId="51D1FC24" w:rsidR="006D3675" w:rsidRDefault="006D3675">
      <w:pPr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14:paraId="7FC2BF3A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6CEB5373" w14:textId="5845ED51" w:rsidR="00023ADB" w:rsidRDefault="00023ADB" w:rsidP="00007D2E">
      <w:pPr>
        <w:pStyle w:val="Titolo2"/>
        <w:rPr>
          <w:rFonts w:ascii="Century Gothic" w:hAnsi="Century Gothic"/>
          <w:b/>
          <w:bCs/>
          <w:sz w:val="24"/>
          <w:szCs w:val="24"/>
        </w:rPr>
      </w:pPr>
      <w:bookmarkStart w:id="21" w:name="_Toc170838272"/>
      <w:r w:rsidRPr="00023ADB">
        <w:rPr>
          <w:rFonts w:ascii="Century Gothic" w:hAnsi="Century Gothic"/>
          <w:b/>
          <w:bCs/>
          <w:sz w:val="24"/>
          <w:szCs w:val="24"/>
        </w:rPr>
        <w:t xml:space="preserve">Package </w:t>
      </w:r>
      <w:r>
        <w:rPr>
          <w:rFonts w:ascii="Century Gothic" w:hAnsi="Century Gothic"/>
          <w:b/>
          <w:bCs/>
          <w:sz w:val="24"/>
          <w:szCs w:val="24"/>
        </w:rPr>
        <w:t>Storage</w:t>
      </w:r>
      <w:bookmarkEnd w:id="21"/>
    </w:p>
    <w:p w14:paraId="765A86C6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0769E6BA" w14:textId="67644236" w:rsidR="00023ADB" w:rsidRDefault="009D25E8" w:rsidP="00023ADB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4F337D8" wp14:editId="0C4CF50D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6120130" cy="7505065"/>
            <wp:effectExtent l="0" t="0" r="0" b="635"/>
            <wp:wrapNone/>
            <wp:docPr id="24089794" name="Immagine 6" descr="Immagine che contiene testo, Parallel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9794" name="Immagine 6" descr="Immagine che contiene testo, Parallelo, ricevu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E4F57" w14:textId="567BB21C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36EF1100" w14:textId="77EA0239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1C214047" w14:textId="5DCEF379" w:rsidR="00023ADB" w:rsidRDefault="009D25E8" w:rsidP="00007D2E">
      <w:pPr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14:paraId="4DBD5055" w14:textId="77777777" w:rsidR="00007D2E" w:rsidRDefault="00007D2E" w:rsidP="00007D2E">
      <w:pPr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</w:p>
    <w:p w14:paraId="58A4D7F3" w14:textId="34E6D6A0" w:rsidR="00023ADB" w:rsidRDefault="00023ADB" w:rsidP="00007D2E">
      <w:pPr>
        <w:pStyle w:val="Titolo2"/>
        <w:rPr>
          <w:rFonts w:ascii="Century Gothic" w:hAnsi="Century Gothic"/>
          <w:b/>
          <w:bCs/>
          <w:sz w:val="24"/>
          <w:szCs w:val="24"/>
        </w:rPr>
      </w:pPr>
      <w:bookmarkStart w:id="22" w:name="_Toc170838273"/>
      <w:r w:rsidRPr="00023ADB">
        <w:rPr>
          <w:rFonts w:ascii="Century Gothic" w:hAnsi="Century Gothic"/>
          <w:b/>
          <w:bCs/>
          <w:sz w:val="24"/>
          <w:szCs w:val="24"/>
        </w:rPr>
        <w:t xml:space="preserve">Package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Gestione_Admin</w:t>
      </w:r>
      <w:bookmarkEnd w:id="22"/>
      <w:proofErr w:type="spellEnd"/>
    </w:p>
    <w:p w14:paraId="6E48F094" w14:textId="13967AAF" w:rsidR="00023ADB" w:rsidRPr="00007D2E" w:rsidRDefault="00007D2E" w:rsidP="00007D2E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B09B82" wp14:editId="703C7C28">
            <wp:extent cx="6120130" cy="7866380"/>
            <wp:effectExtent l="0" t="0" r="0" b="1270"/>
            <wp:docPr id="615934552" name="Immagine 29" descr="Immagine che contiene testo, Parallelo, schermata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34552" name="Immagine 29" descr="Immagine che contiene testo, Parallelo, schermata, ricevu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6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D582" w14:textId="77630EB9" w:rsidR="006D3675" w:rsidRDefault="006D3675" w:rsidP="006D3675">
      <w:pPr>
        <w:pStyle w:val="Paragrafoelenco"/>
        <w:numPr>
          <w:ilvl w:val="0"/>
          <w:numId w:val="4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3" w:name="_Toc170838274"/>
      <w:r>
        <w:rPr>
          <w:rFonts w:ascii="Century Gothic" w:hAnsi="Century Gothic"/>
          <w:color w:val="1F4E79"/>
          <w:sz w:val="36"/>
          <w:szCs w:val="36"/>
          <w:u w:val="single"/>
        </w:rPr>
        <w:lastRenderedPageBreak/>
        <w:t xml:space="preserve">Class </w:t>
      </w:r>
      <w:proofErr w:type="spellStart"/>
      <w:r>
        <w:rPr>
          <w:rFonts w:ascii="Century Gothic" w:hAnsi="Century Gothic"/>
          <w:color w:val="1F4E79"/>
          <w:sz w:val="36"/>
          <w:szCs w:val="36"/>
          <w:u w:val="single"/>
        </w:rPr>
        <w:t>Interfaces</w:t>
      </w:r>
      <w:bookmarkEnd w:id="23"/>
      <w:proofErr w:type="spellEnd"/>
    </w:p>
    <w:p w14:paraId="2F800384" w14:textId="77777777" w:rsidR="006D3675" w:rsidRDefault="006D3675" w:rsidP="006D3675">
      <w:pPr>
        <w:pStyle w:val="Paragrafoelenco"/>
        <w:ind w:left="360"/>
        <w:jc w:val="both"/>
        <w:rPr>
          <w:rFonts w:ascii="Century Gothic" w:hAnsi="Century Gothic"/>
          <w:sz w:val="24"/>
          <w:szCs w:val="24"/>
        </w:rPr>
      </w:pPr>
    </w:p>
    <w:p w14:paraId="6031F886" w14:textId="4048C30E" w:rsidR="006D3675" w:rsidRDefault="006D3675" w:rsidP="006D3675">
      <w:pPr>
        <w:pStyle w:val="Paragrafoelenco"/>
        <w:ind w:left="360"/>
        <w:jc w:val="both"/>
        <w:rPr>
          <w:rFonts w:ascii="Century Gothic" w:hAnsi="Century Gothic"/>
          <w:sz w:val="24"/>
          <w:szCs w:val="24"/>
        </w:rPr>
      </w:pPr>
      <w:r w:rsidRPr="006D3675">
        <w:rPr>
          <w:rFonts w:ascii="Century Gothic" w:hAnsi="Century Gothic"/>
          <w:sz w:val="24"/>
          <w:szCs w:val="24"/>
        </w:rPr>
        <w:t xml:space="preserve">Di seguito saranno presentate le interfacce di ciascun </w:t>
      </w:r>
      <w:r>
        <w:rPr>
          <w:rFonts w:ascii="Century Gothic" w:hAnsi="Century Gothic"/>
          <w:sz w:val="24"/>
          <w:szCs w:val="24"/>
        </w:rPr>
        <w:t>DAO.</w:t>
      </w:r>
    </w:p>
    <w:p w14:paraId="5351AE23" w14:textId="113C3505" w:rsidR="006D3675" w:rsidRDefault="006D3675" w:rsidP="00873A7A">
      <w:pPr>
        <w:jc w:val="both"/>
        <w:rPr>
          <w:rFonts w:ascii="Century Gothic" w:hAnsi="Century Gothic"/>
          <w:sz w:val="24"/>
          <w:szCs w:val="24"/>
        </w:rPr>
      </w:pPr>
    </w:p>
    <w:p w14:paraId="48ECA170" w14:textId="241CACAF" w:rsidR="00873A7A" w:rsidRDefault="00873A7A" w:rsidP="00007D2E">
      <w:pPr>
        <w:pStyle w:val="Titolo2"/>
        <w:rPr>
          <w:rFonts w:ascii="Century Gothic" w:hAnsi="Century Gothic"/>
          <w:b/>
          <w:bCs/>
          <w:sz w:val="24"/>
          <w:szCs w:val="24"/>
        </w:rPr>
      </w:pPr>
      <w:bookmarkStart w:id="24" w:name="_Toc170838275"/>
      <w:proofErr w:type="spellStart"/>
      <w:r>
        <w:rPr>
          <w:rFonts w:ascii="Century Gothic" w:hAnsi="Century Gothic"/>
          <w:b/>
          <w:bCs/>
          <w:sz w:val="24"/>
          <w:szCs w:val="24"/>
        </w:rPr>
        <w:t>ArticoloDAO</w:t>
      </w:r>
      <w:bookmarkEnd w:id="24"/>
      <w:proofErr w:type="spellEnd"/>
    </w:p>
    <w:p w14:paraId="1D499692" w14:textId="77777777" w:rsidR="00873A7A" w:rsidRDefault="00873A7A" w:rsidP="00873A7A">
      <w:pPr>
        <w:rPr>
          <w:rFonts w:ascii="Century Gothic" w:hAnsi="Century Gothic"/>
          <w:b/>
          <w:bCs/>
          <w:sz w:val="24"/>
          <w:szCs w:val="24"/>
        </w:rPr>
      </w:pPr>
    </w:p>
    <w:p w14:paraId="599F7069" w14:textId="6FCE5B43" w:rsidR="00873A7A" w:rsidRDefault="00873A7A" w:rsidP="00873A7A">
      <w:pPr>
        <w:rPr>
          <w:rFonts w:ascii="Century Gothic" w:hAnsi="Century Gothic"/>
          <w:b/>
          <w:bCs/>
          <w:sz w:val="24"/>
          <w:szCs w:val="24"/>
        </w:rPr>
      </w:pPr>
      <w:r w:rsidRPr="00873A7A">
        <w:drawing>
          <wp:inline distT="0" distB="0" distL="0" distR="0" wp14:anchorId="689CC2AA" wp14:editId="42F22C81">
            <wp:extent cx="6120130" cy="2882265"/>
            <wp:effectExtent l="0" t="0" r="0" b="0"/>
            <wp:docPr id="18269829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3586" w14:textId="77777777" w:rsidR="00873A7A" w:rsidRDefault="00873A7A" w:rsidP="00873A7A">
      <w:pPr>
        <w:rPr>
          <w:rFonts w:ascii="Century Gothic" w:hAnsi="Century Gothic"/>
          <w:b/>
          <w:bCs/>
          <w:sz w:val="24"/>
          <w:szCs w:val="24"/>
        </w:rPr>
      </w:pPr>
    </w:p>
    <w:p w14:paraId="5732CA07" w14:textId="7517C8BE" w:rsidR="00873A7A" w:rsidRDefault="00873A7A" w:rsidP="00873A7A">
      <w:pPr>
        <w:rPr>
          <w:rFonts w:ascii="Century Gothic" w:hAnsi="Century Gothic"/>
          <w:b/>
          <w:bCs/>
          <w:sz w:val="24"/>
          <w:szCs w:val="24"/>
        </w:rPr>
      </w:pPr>
      <w:r w:rsidRPr="00873A7A">
        <w:drawing>
          <wp:inline distT="0" distB="0" distL="0" distR="0" wp14:anchorId="0819A631" wp14:editId="3F857ACB">
            <wp:extent cx="6120130" cy="3244850"/>
            <wp:effectExtent l="0" t="0" r="0" b="0"/>
            <wp:docPr id="177107018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4058" w14:textId="77777777" w:rsidR="00873A7A" w:rsidRDefault="00873A7A" w:rsidP="00873A7A">
      <w:pPr>
        <w:rPr>
          <w:rFonts w:ascii="Century Gothic" w:hAnsi="Century Gothic"/>
          <w:b/>
          <w:bCs/>
          <w:sz w:val="24"/>
          <w:szCs w:val="24"/>
        </w:rPr>
      </w:pPr>
    </w:p>
    <w:p w14:paraId="3E95F5B5" w14:textId="19FFF0A1" w:rsidR="00873A7A" w:rsidRDefault="00873A7A">
      <w:pPr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14:paraId="0ABF1C18" w14:textId="77777777" w:rsidR="00873A7A" w:rsidRDefault="00873A7A" w:rsidP="00873A7A">
      <w:pPr>
        <w:rPr>
          <w:rFonts w:ascii="Century Gothic" w:hAnsi="Century Gothic"/>
          <w:b/>
          <w:bCs/>
          <w:sz w:val="24"/>
          <w:szCs w:val="24"/>
        </w:rPr>
      </w:pPr>
    </w:p>
    <w:p w14:paraId="0740D92D" w14:textId="4BB1F862" w:rsidR="00DA3A45" w:rsidRDefault="00873A7A" w:rsidP="00DA3A45">
      <w:pPr>
        <w:rPr>
          <w:rFonts w:ascii="Century Gothic" w:hAnsi="Century Gothic"/>
          <w:sz w:val="24"/>
          <w:szCs w:val="24"/>
        </w:rPr>
      </w:pPr>
      <w:r w:rsidRPr="00873A7A">
        <w:drawing>
          <wp:inline distT="0" distB="0" distL="0" distR="0" wp14:anchorId="4136076A" wp14:editId="17BA0E3D">
            <wp:extent cx="6120130" cy="3244850"/>
            <wp:effectExtent l="0" t="0" r="0" b="0"/>
            <wp:docPr id="114685435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1CCE" w14:textId="77777777" w:rsidR="00873A7A" w:rsidRDefault="00873A7A" w:rsidP="00DA3A45">
      <w:pPr>
        <w:rPr>
          <w:rFonts w:ascii="Century Gothic" w:hAnsi="Century Gothic"/>
          <w:sz w:val="24"/>
          <w:szCs w:val="24"/>
        </w:rPr>
      </w:pPr>
    </w:p>
    <w:p w14:paraId="2C2DB56D" w14:textId="77777777" w:rsidR="00873A7A" w:rsidRDefault="00873A7A" w:rsidP="00DA3A45">
      <w:pPr>
        <w:rPr>
          <w:rFonts w:ascii="Century Gothic" w:hAnsi="Century Gothic"/>
          <w:sz w:val="24"/>
          <w:szCs w:val="24"/>
        </w:rPr>
      </w:pPr>
    </w:p>
    <w:p w14:paraId="42DCAE5E" w14:textId="77777777" w:rsidR="00873A7A" w:rsidRDefault="00873A7A" w:rsidP="00DA3A45">
      <w:pPr>
        <w:rPr>
          <w:rFonts w:ascii="Century Gothic" w:hAnsi="Century Gothic"/>
          <w:sz w:val="24"/>
          <w:szCs w:val="24"/>
        </w:rPr>
      </w:pPr>
    </w:p>
    <w:p w14:paraId="1359274C" w14:textId="5E1A8FF2" w:rsidR="00873A7A" w:rsidRDefault="00873A7A" w:rsidP="00DA3A45">
      <w:pPr>
        <w:rPr>
          <w:rFonts w:ascii="Century Gothic" w:hAnsi="Century Gothic"/>
          <w:sz w:val="24"/>
          <w:szCs w:val="24"/>
        </w:rPr>
      </w:pPr>
      <w:r w:rsidRPr="00873A7A">
        <w:drawing>
          <wp:inline distT="0" distB="0" distL="0" distR="0" wp14:anchorId="22BDD19C" wp14:editId="460AD200">
            <wp:extent cx="6120130" cy="3244850"/>
            <wp:effectExtent l="0" t="0" r="0" b="0"/>
            <wp:docPr id="99197478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2DA4" w14:textId="77777777" w:rsidR="00873A7A" w:rsidRDefault="00873A7A" w:rsidP="00DA3A45">
      <w:pPr>
        <w:rPr>
          <w:rFonts w:ascii="Century Gothic" w:hAnsi="Century Gothic"/>
          <w:sz w:val="24"/>
          <w:szCs w:val="24"/>
        </w:rPr>
      </w:pPr>
    </w:p>
    <w:p w14:paraId="33079760" w14:textId="77777777" w:rsidR="00873A7A" w:rsidRP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4FC802CB" w14:textId="77777777" w:rsidR="00873A7A" w:rsidRP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34EFC8E2" w14:textId="77777777" w:rsidR="00873A7A" w:rsidRP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3A59258D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39DF172E" w14:textId="3E890B9D" w:rsidR="00873A7A" w:rsidRDefault="00873A7A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2A8F5FF3" w14:textId="77777777" w:rsidR="00873A7A" w:rsidRDefault="00873A7A" w:rsidP="00873A7A">
      <w:pPr>
        <w:jc w:val="center"/>
        <w:rPr>
          <w:rFonts w:ascii="Century Gothic" w:hAnsi="Century Gothic"/>
          <w:sz w:val="24"/>
          <w:szCs w:val="24"/>
        </w:rPr>
      </w:pPr>
    </w:p>
    <w:p w14:paraId="70959DA3" w14:textId="60E1CBBA" w:rsidR="00873A7A" w:rsidRDefault="00873A7A" w:rsidP="00873A7A">
      <w:pPr>
        <w:rPr>
          <w:rFonts w:ascii="Century Gothic" w:hAnsi="Century Gothic"/>
          <w:sz w:val="24"/>
          <w:szCs w:val="24"/>
        </w:rPr>
      </w:pPr>
      <w:r w:rsidRPr="00873A7A">
        <w:drawing>
          <wp:inline distT="0" distB="0" distL="0" distR="0" wp14:anchorId="5A2D5CC1" wp14:editId="127051D2">
            <wp:extent cx="6120130" cy="3244850"/>
            <wp:effectExtent l="0" t="0" r="0" b="0"/>
            <wp:docPr id="9387510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9ED8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17B4FCF5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11D7B424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3167E406" w14:textId="6CBA0EEC" w:rsidR="00873A7A" w:rsidRDefault="00873A7A" w:rsidP="00873A7A">
      <w:pPr>
        <w:rPr>
          <w:rFonts w:ascii="Century Gothic" w:hAnsi="Century Gothic"/>
          <w:sz w:val="24"/>
          <w:szCs w:val="24"/>
        </w:rPr>
      </w:pPr>
      <w:r w:rsidRPr="00873A7A">
        <w:drawing>
          <wp:inline distT="0" distB="0" distL="0" distR="0" wp14:anchorId="2622B896" wp14:editId="002F59CC">
            <wp:extent cx="6120130" cy="3244850"/>
            <wp:effectExtent l="0" t="0" r="0" b="0"/>
            <wp:docPr id="1580156825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6EE7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7F1019F7" w14:textId="27C108AD" w:rsidR="00873A7A" w:rsidRDefault="00873A7A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37696B6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4A47480C" w14:textId="15322F7B" w:rsidR="00873A7A" w:rsidRDefault="00873A7A" w:rsidP="00873A7A">
      <w:pPr>
        <w:rPr>
          <w:rFonts w:ascii="Century Gothic" w:hAnsi="Century Gothic"/>
          <w:sz w:val="24"/>
          <w:szCs w:val="24"/>
        </w:rPr>
      </w:pPr>
      <w:r w:rsidRPr="00873A7A">
        <w:drawing>
          <wp:inline distT="0" distB="0" distL="0" distR="0" wp14:anchorId="55EB54DF" wp14:editId="05C20246">
            <wp:extent cx="6120130" cy="3244850"/>
            <wp:effectExtent l="0" t="0" r="0" b="0"/>
            <wp:docPr id="1588862341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F31D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51E0B856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3F8F0EFD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7DAA1B9B" w14:textId="2C158E12" w:rsidR="00873A7A" w:rsidRDefault="00873A7A" w:rsidP="00873A7A">
      <w:pPr>
        <w:rPr>
          <w:rFonts w:ascii="Century Gothic" w:hAnsi="Century Gothic"/>
          <w:sz w:val="24"/>
          <w:szCs w:val="24"/>
        </w:rPr>
      </w:pPr>
      <w:r w:rsidRPr="00873A7A">
        <w:drawing>
          <wp:inline distT="0" distB="0" distL="0" distR="0" wp14:anchorId="7A4FCF94" wp14:editId="038A5312">
            <wp:extent cx="6120130" cy="3244850"/>
            <wp:effectExtent l="0" t="0" r="0" b="0"/>
            <wp:docPr id="1980793053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10C5" w14:textId="77777777" w:rsidR="00873A7A" w:rsidRDefault="00873A7A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B21D5D9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026199CC" w14:textId="0BA8D7BF" w:rsidR="00873A7A" w:rsidRDefault="00873A7A" w:rsidP="00873A7A">
      <w:pPr>
        <w:rPr>
          <w:rFonts w:ascii="Century Gothic" w:hAnsi="Century Gothic"/>
          <w:sz w:val="24"/>
          <w:szCs w:val="24"/>
        </w:rPr>
      </w:pPr>
      <w:r w:rsidRPr="00873A7A">
        <w:drawing>
          <wp:inline distT="0" distB="0" distL="0" distR="0" wp14:anchorId="60F1DCFB" wp14:editId="26BA1581">
            <wp:extent cx="6120130" cy="3244850"/>
            <wp:effectExtent l="0" t="0" r="0" b="0"/>
            <wp:docPr id="1104376773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3C24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7E4446AE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0B6965AC" w14:textId="7F215248" w:rsidR="00873A7A" w:rsidRDefault="00873A7A" w:rsidP="00873A7A">
      <w:r w:rsidRPr="00873A7A">
        <w:drawing>
          <wp:inline distT="0" distB="0" distL="0" distR="0" wp14:anchorId="63A5A1DD" wp14:editId="301FE955">
            <wp:extent cx="6120130" cy="3244850"/>
            <wp:effectExtent l="0" t="0" r="0" b="0"/>
            <wp:docPr id="101439885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52FF" w14:textId="77777777" w:rsidR="00873A7A" w:rsidRP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4484C50A" w14:textId="77777777" w:rsidR="00873A7A" w:rsidRP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5B7D69AC" w14:textId="3A179444" w:rsidR="00873A7A" w:rsidRDefault="00873A7A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59FDA9B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7DED4D95" w14:textId="39B0C435" w:rsidR="00873A7A" w:rsidRDefault="00873A7A" w:rsidP="00007D2E">
      <w:pPr>
        <w:pStyle w:val="Titolo2"/>
        <w:rPr>
          <w:rFonts w:ascii="Century Gothic" w:hAnsi="Century Gothic"/>
          <w:b/>
          <w:bCs/>
          <w:sz w:val="24"/>
          <w:szCs w:val="24"/>
        </w:rPr>
      </w:pPr>
      <w:bookmarkStart w:id="25" w:name="_Toc170838276"/>
      <w:proofErr w:type="spellStart"/>
      <w:r>
        <w:rPr>
          <w:rFonts w:ascii="Century Gothic" w:hAnsi="Century Gothic"/>
          <w:b/>
          <w:bCs/>
          <w:sz w:val="24"/>
          <w:szCs w:val="24"/>
        </w:rPr>
        <w:t>A</w:t>
      </w:r>
      <w:r>
        <w:rPr>
          <w:rFonts w:ascii="Century Gothic" w:hAnsi="Century Gothic"/>
          <w:b/>
          <w:bCs/>
          <w:sz w:val="24"/>
          <w:szCs w:val="24"/>
        </w:rPr>
        <w:t>utore</w:t>
      </w:r>
      <w:r>
        <w:rPr>
          <w:rFonts w:ascii="Century Gothic" w:hAnsi="Century Gothic"/>
          <w:b/>
          <w:bCs/>
          <w:sz w:val="24"/>
          <w:szCs w:val="24"/>
        </w:rPr>
        <w:t>DAO</w:t>
      </w:r>
      <w:bookmarkEnd w:id="25"/>
      <w:proofErr w:type="spellEnd"/>
    </w:p>
    <w:p w14:paraId="16C7EF69" w14:textId="77777777" w:rsidR="00873A7A" w:rsidRP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7A89C888" w14:textId="71CB3E6D" w:rsidR="00873A7A" w:rsidRDefault="00873A7A" w:rsidP="00873A7A">
      <w:pPr>
        <w:rPr>
          <w:rFonts w:ascii="Century Gothic" w:hAnsi="Century Gothic"/>
          <w:sz w:val="24"/>
          <w:szCs w:val="24"/>
        </w:rPr>
      </w:pPr>
      <w:r w:rsidRPr="00873A7A">
        <w:drawing>
          <wp:inline distT="0" distB="0" distL="0" distR="0" wp14:anchorId="0B3A1529" wp14:editId="108EFCB1">
            <wp:extent cx="6120130" cy="3244850"/>
            <wp:effectExtent l="0" t="0" r="0" b="0"/>
            <wp:docPr id="624637106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15ED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28EF2DC0" w14:textId="1734DB29" w:rsidR="00873A7A" w:rsidRDefault="00873A7A" w:rsidP="00873A7A">
      <w:pPr>
        <w:rPr>
          <w:rFonts w:ascii="Century Gothic" w:hAnsi="Century Gothic"/>
          <w:sz w:val="24"/>
          <w:szCs w:val="24"/>
        </w:rPr>
      </w:pPr>
      <w:r w:rsidRPr="00873A7A">
        <w:drawing>
          <wp:inline distT="0" distB="0" distL="0" distR="0" wp14:anchorId="51A6ABED" wp14:editId="0E92100F">
            <wp:extent cx="6120130" cy="3244850"/>
            <wp:effectExtent l="0" t="0" r="0" b="0"/>
            <wp:docPr id="1716061059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E9BF" w14:textId="3D634CE9" w:rsidR="00873A7A" w:rsidRDefault="00873A7A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258A4ECD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38503C0A" w14:textId="0B9D5F3F" w:rsidR="00873A7A" w:rsidRDefault="00873A7A" w:rsidP="00873A7A">
      <w:pPr>
        <w:rPr>
          <w:rFonts w:ascii="Century Gothic" w:hAnsi="Century Gothic"/>
          <w:sz w:val="24"/>
          <w:szCs w:val="24"/>
        </w:rPr>
      </w:pPr>
      <w:r w:rsidRPr="00873A7A">
        <w:drawing>
          <wp:inline distT="0" distB="0" distL="0" distR="0" wp14:anchorId="7C818A57" wp14:editId="79F9A852">
            <wp:extent cx="6120130" cy="3244850"/>
            <wp:effectExtent l="0" t="0" r="0" b="0"/>
            <wp:docPr id="644197770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F3C0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0A26D0C3" w14:textId="77777777" w:rsidR="00873A7A" w:rsidRDefault="00873A7A" w:rsidP="00873A7A">
      <w:pPr>
        <w:rPr>
          <w:rFonts w:ascii="Century Gothic" w:hAnsi="Century Gothic"/>
          <w:sz w:val="24"/>
          <w:szCs w:val="24"/>
        </w:rPr>
      </w:pPr>
    </w:p>
    <w:p w14:paraId="00EF51EA" w14:textId="3A0BA064" w:rsidR="00873A7A" w:rsidRDefault="00873A7A" w:rsidP="00873A7A">
      <w:pPr>
        <w:rPr>
          <w:rFonts w:ascii="Century Gothic" w:hAnsi="Century Gothic"/>
          <w:sz w:val="24"/>
          <w:szCs w:val="24"/>
        </w:rPr>
      </w:pPr>
      <w:r w:rsidRPr="00873A7A">
        <w:drawing>
          <wp:inline distT="0" distB="0" distL="0" distR="0" wp14:anchorId="48121AB1" wp14:editId="48C16C1A">
            <wp:extent cx="6120130" cy="3244850"/>
            <wp:effectExtent l="0" t="0" r="0" b="0"/>
            <wp:docPr id="914620069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ACBC" w14:textId="66828884" w:rsidR="00873A7A" w:rsidRDefault="00873A7A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193EA92E" w14:textId="77777777" w:rsidR="00BC1D56" w:rsidRDefault="00BC1D56" w:rsidP="00873A7A">
      <w:pPr>
        <w:rPr>
          <w:rFonts w:ascii="Century Gothic" w:hAnsi="Century Gothic"/>
          <w:sz w:val="24"/>
          <w:szCs w:val="24"/>
        </w:rPr>
      </w:pPr>
    </w:p>
    <w:p w14:paraId="530D012D" w14:textId="7DB478E1" w:rsidR="00BC1D56" w:rsidRDefault="00BC1D56" w:rsidP="00007D2E">
      <w:pPr>
        <w:pStyle w:val="Titolo2"/>
        <w:rPr>
          <w:rFonts w:ascii="Century Gothic" w:hAnsi="Century Gothic"/>
          <w:b/>
          <w:bCs/>
          <w:sz w:val="24"/>
          <w:szCs w:val="24"/>
        </w:rPr>
      </w:pPr>
      <w:bookmarkStart w:id="26" w:name="_Toc170838277"/>
      <w:proofErr w:type="spellStart"/>
      <w:r>
        <w:rPr>
          <w:rFonts w:ascii="Century Gothic" w:hAnsi="Century Gothic"/>
          <w:b/>
          <w:bCs/>
          <w:sz w:val="24"/>
          <w:szCs w:val="24"/>
        </w:rPr>
        <w:t>Carrello</w:t>
      </w:r>
      <w:r>
        <w:rPr>
          <w:rFonts w:ascii="Century Gothic" w:hAnsi="Century Gothic"/>
          <w:b/>
          <w:bCs/>
          <w:sz w:val="24"/>
          <w:szCs w:val="24"/>
        </w:rPr>
        <w:t>DAO</w:t>
      </w:r>
      <w:bookmarkEnd w:id="26"/>
      <w:proofErr w:type="spellEnd"/>
    </w:p>
    <w:p w14:paraId="7F98F657" w14:textId="77777777" w:rsidR="00873A7A" w:rsidRDefault="00873A7A" w:rsidP="00873A7A"/>
    <w:p w14:paraId="630D91BE" w14:textId="77777777" w:rsidR="00BC1D56" w:rsidRDefault="00BC1D56" w:rsidP="00873A7A">
      <w:pPr>
        <w:tabs>
          <w:tab w:val="left" w:pos="6948"/>
        </w:tabs>
        <w:rPr>
          <w:rFonts w:ascii="Century Gothic" w:hAnsi="Century Gothic"/>
          <w:sz w:val="24"/>
          <w:szCs w:val="24"/>
        </w:rPr>
      </w:pPr>
      <w:r w:rsidRPr="00BC1D56">
        <w:drawing>
          <wp:inline distT="0" distB="0" distL="0" distR="0" wp14:anchorId="03F1DBA9" wp14:editId="261F78EE">
            <wp:extent cx="6120130" cy="3244850"/>
            <wp:effectExtent l="0" t="0" r="0" b="0"/>
            <wp:docPr id="933176624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9728" w14:textId="77777777" w:rsidR="00BC1D56" w:rsidRDefault="00BC1D56" w:rsidP="00873A7A">
      <w:pPr>
        <w:tabs>
          <w:tab w:val="left" w:pos="6948"/>
        </w:tabs>
        <w:rPr>
          <w:rFonts w:ascii="Century Gothic" w:hAnsi="Century Gothic"/>
          <w:sz w:val="24"/>
          <w:szCs w:val="24"/>
        </w:rPr>
      </w:pPr>
    </w:p>
    <w:p w14:paraId="07613E84" w14:textId="77777777" w:rsidR="00BC1D56" w:rsidRDefault="00BC1D56" w:rsidP="00873A7A">
      <w:pPr>
        <w:tabs>
          <w:tab w:val="left" w:pos="6948"/>
        </w:tabs>
        <w:rPr>
          <w:rFonts w:ascii="Century Gothic" w:hAnsi="Century Gothic"/>
          <w:sz w:val="24"/>
          <w:szCs w:val="24"/>
        </w:rPr>
      </w:pPr>
    </w:p>
    <w:p w14:paraId="1FB6315C" w14:textId="77777777" w:rsidR="00BC1D56" w:rsidRDefault="00BC1D56" w:rsidP="00873A7A">
      <w:pPr>
        <w:tabs>
          <w:tab w:val="left" w:pos="6948"/>
        </w:tabs>
        <w:rPr>
          <w:rFonts w:ascii="Century Gothic" w:hAnsi="Century Gothic"/>
          <w:sz w:val="24"/>
          <w:szCs w:val="24"/>
        </w:rPr>
      </w:pPr>
    </w:p>
    <w:p w14:paraId="145A6515" w14:textId="77777777" w:rsidR="00BC1D56" w:rsidRDefault="00BC1D56" w:rsidP="00873A7A">
      <w:pPr>
        <w:tabs>
          <w:tab w:val="left" w:pos="6948"/>
        </w:tabs>
        <w:rPr>
          <w:rFonts w:ascii="Century Gothic" w:hAnsi="Century Gothic"/>
          <w:sz w:val="24"/>
          <w:szCs w:val="24"/>
        </w:rPr>
      </w:pPr>
      <w:r w:rsidRPr="00BC1D56">
        <w:drawing>
          <wp:inline distT="0" distB="0" distL="0" distR="0" wp14:anchorId="503F5387" wp14:editId="4E2159AC">
            <wp:extent cx="6120130" cy="3244850"/>
            <wp:effectExtent l="0" t="0" r="0" b="0"/>
            <wp:docPr id="1133225296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ECDB" w14:textId="77777777" w:rsidR="00BC1D56" w:rsidRDefault="00BC1D56" w:rsidP="00873A7A">
      <w:pPr>
        <w:tabs>
          <w:tab w:val="left" w:pos="6948"/>
        </w:tabs>
        <w:rPr>
          <w:rFonts w:ascii="Century Gothic" w:hAnsi="Century Gothic"/>
          <w:sz w:val="24"/>
          <w:szCs w:val="24"/>
        </w:rPr>
      </w:pPr>
    </w:p>
    <w:p w14:paraId="6BBCE311" w14:textId="77777777" w:rsidR="00BC1D56" w:rsidRDefault="00BC1D56" w:rsidP="00873A7A">
      <w:pPr>
        <w:tabs>
          <w:tab w:val="left" w:pos="6948"/>
        </w:tabs>
        <w:rPr>
          <w:rFonts w:ascii="Century Gothic" w:hAnsi="Century Gothic"/>
          <w:sz w:val="24"/>
          <w:szCs w:val="24"/>
        </w:rPr>
      </w:pPr>
    </w:p>
    <w:p w14:paraId="21D3E703" w14:textId="77777777" w:rsidR="00BC1D56" w:rsidRDefault="00BC1D56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DB20B40" w14:textId="77777777" w:rsidR="00BC1D56" w:rsidRDefault="00BC1D56" w:rsidP="00873A7A">
      <w:pPr>
        <w:tabs>
          <w:tab w:val="left" w:pos="6948"/>
        </w:tabs>
        <w:rPr>
          <w:rFonts w:ascii="Century Gothic" w:hAnsi="Century Gothic"/>
          <w:sz w:val="24"/>
          <w:szCs w:val="24"/>
        </w:rPr>
      </w:pPr>
    </w:p>
    <w:p w14:paraId="65624D04" w14:textId="77777777" w:rsidR="00BC1D56" w:rsidRDefault="00BC1D56" w:rsidP="00873A7A">
      <w:pPr>
        <w:tabs>
          <w:tab w:val="left" w:pos="6948"/>
        </w:tabs>
        <w:rPr>
          <w:rFonts w:ascii="Century Gothic" w:hAnsi="Century Gothic"/>
          <w:sz w:val="24"/>
          <w:szCs w:val="24"/>
        </w:rPr>
      </w:pPr>
      <w:r w:rsidRPr="00BC1D56">
        <w:drawing>
          <wp:inline distT="0" distB="0" distL="0" distR="0" wp14:anchorId="2300AD54" wp14:editId="7F2C18D2">
            <wp:extent cx="6120130" cy="3244850"/>
            <wp:effectExtent l="0" t="0" r="0" b="0"/>
            <wp:docPr id="114166926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8B3C" w14:textId="77777777" w:rsidR="00BC1D56" w:rsidRDefault="00BC1D56" w:rsidP="00873A7A">
      <w:pPr>
        <w:tabs>
          <w:tab w:val="left" w:pos="6948"/>
        </w:tabs>
        <w:rPr>
          <w:rFonts w:ascii="Century Gothic" w:hAnsi="Century Gothic"/>
          <w:sz w:val="24"/>
          <w:szCs w:val="24"/>
        </w:rPr>
      </w:pPr>
    </w:p>
    <w:p w14:paraId="0498B2BF" w14:textId="77777777" w:rsidR="00BC1D56" w:rsidRDefault="00BC1D56" w:rsidP="00873A7A">
      <w:pPr>
        <w:tabs>
          <w:tab w:val="left" w:pos="6948"/>
        </w:tabs>
        <w:rPr>
          <w:rFonts w:ascii="Century Gothic" w:hAnsi="Century Gothic"/>
          <w:sz w:val="24"/>
          <w:szCs w:val="24"/>
        </w:rPr>
      </w:pPr>
    </w:p>
    <w:p w14:paraId="3ED8CD2A" w14:textId="77777777" w:rsidR="004764B0" w:rsidRDefault="004764B0" w:rsidP="00007D2E">
      <w:pPr>
        <w:pStyle w:val="Titolo2"/>
        <w:rPr>
          <w:rFonts w:ascii="Century Gothic" w:hAnsi="Century Gothic"/>
          <w:b/>
          <w:bCs/>
          <w:sz w:val="24"/>
          <w:szCs w:val="24"/>
        </w:rPr>
      </w:pPr>
      <w:bookmarkStart w:id="27" w:name="_Toc170838278"/>
      <w:proofErr w:type="spellStart"/>
      <w:r w:rsidRPr="004764B0">
        <w:rPr>
          <w:rFonts w:ascii="Century Gothic" w:hAnsi="Century Gothic"/>
          <w:b/>
          <w:bCs/>
          <w:sz w:val="24"/>
          <w:szCs w:val="24"/>
        </w:rPr>
        <w:t>LibroDAO</w:t>
      </w:r>
      <w:bookmarkEnd w:id="27"/>
      <w:proofErr w:type="spellEnd"/>
    </w:p>
    <w:p w14:paraId="3E49F262" w14:textId="77777777" w:rsidR="004764B0" w:rsidRDefault="004764B0" w:rsidP="004764B0">
      <w:pPr>
        <w:rPr>
          <w:rFonts w:ascii="Century Gothic" w:hAnsi="Century Gothic"/>
          <w:b/>
          <w:bCs/>
          <w:sz w:val="24"/>
          <w:szCs w:val="24"/>
        </w:rPr>
      </w:pPr>
    </w:p>
    <w:p w14:paraId="689AB0A5" w14:textId="77777777" w:rsidR="004764B0" w:rsidRDefault="004764B0" w:rsidP="004764B0">
      <w:pPr>
        <w:rPr>
          <w:rFonts w:ascii="Century Gothic" w:hAnsi="Century Gothic"/>
          <w:sz w:val="24"/>
          <w:szCs w:val="24"/>
        </w:rPr>
      </w:pPr>
      <w:r w:rsidRPr="004764B0">
        <w:drawing>
          <wp:inline distT="0" distB="0" distL="0" distR="0" wp14:anchorId="7555CE60" wp14:editId="685A875C">
            <wp:extent cx="6120130" cy="3244850"/>
            <wp:effectExtent l="0" t="0" r="0" b="0"/>
            <wp:docPr id="1773215575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460C" w14:textId="77777777" w:rsidR="004764B0" w:rsidRDefault="004764B0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F843FE4" w14:textId="77777777" w:rsidR="004764B0" w:rsidRDefault="004764B0" w:rsidP="004764B0">
      <w:pPr>
        <w:rPr>
          <w:rFonts w:ascii="Century Gothic" w:hAnsi="Century Gothic"/>
          <w:sz w:val="24"/>
          <w:szCs w:val="24"/>
        </w:rPr>
      </w:pPr>
    </w:p>
    <w:p w14:paraId="3D10A0B6" w14:textId="77777777" w:rsidR="004764B0" w:rsidRDefault="004764B0" w:rsidP="004764B0">
      <w:pPr>
        <w:rPr>
          <w:rFonts w:ascii="Century Gothic" w:hAnsi="Century Gothic"/>
          <w:sz w:val="24"/>
          <w:szCs w:val="24"/>
        </w:rPr>
      </w:pPr>
      <w:r w:rsidRPr="004764B0">
        <w:drawing>
          <wp:inline distT="0" distB="0" distL="0" distR="0" wp14:anchorId="3BB2A120" wp14:editId="35CE50FC">
            <wp:extent cx="6120130" cy="3244850"/>
            <wp:effectExtent l="0" t="0" r="0" b="0"/>
            <wp:docPr id="1532211681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4440" w14:textId="77777777" w:rsidR="004764B0" w:rsidRDefault="004764B0" w:rsidP="004764B0">
      <w:pPr>
        <w:rPr>
          <w:rFonts w:ascii="Century Gothic" w:hAnsi="Century Gothic"/>
          <w:sz w:val="24"/>
          <w:szCs w:val="24"/>
        </w:rPr>
      </w:pPr>
    </w:p>
    <w:p w14:paraId="222B5CDD" w14:textId="77777777" w:rsidR="004764B0" w:rsidRDefault="004764B0" w:rsidP="004764B0">
      <w:pPr>
        <w:rPr>
          <w:rFonts w:ascii="Century Gothic" w:hAnsi="Century Gothic"/>
          <w:sz w:val="24"/>
          <w:szCs w:val="24"/>
        </w:rPr>
      </w:pPr>
    </w:p>
    <w:p w14:paraId="43396E99" w14:textId="77777777" w:rsidR="004764B0" w:rsidRDefault="004764B0" w:rsidP="004764B0">
      <w:pPr>
        <w:rPr>
          <w:rFonts w:ascii="Century Gothic" w:hAnsi="Century Gothic"/>
          <w:sz w:val="24"/>
          <w:szCs w:val="24"/>
        </w:rPr>
      </w:pPr>
    </w:p>
    <w:p w14:paraId="78FE92BD" w14:textId="163213A4" w:rsidR="00873A7A" w:rsidRDefault="00007D2E" w:rsidP="004764B0">
      <w:pPr>
        <w:rPr>
          <w:rFonts w:ascii="Century Gothic" w:hAnsi="Century Gothic"/>
          <w:sz w:val="24"/>
          <w:szCs w:val="24"/>
        </w:rPr>
      </w:pPr>
      <w:r w:rsidRPr="00007D2E">
        <w:drawing>
          <wp:inline distT="0" distB="0" distL="0" distR="0" wp14:anchorId="4E07ABB1" wp14:editId="64BF0B83">
            <wp:extent cx="6120130" cy="3244850"/>
            <wp:effectExtent l="0" t="0" r="0" b="0"/>
            <wp:docPr id="95299693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A7A">
        <w:rPr>
          <w:rFonts w:ascii="Century Gothic" w:hAnsi="Century Gothic"/>
          <w:sz w:val="24"/>
          <w:szCs w:val="24"/>
        </w:rPr>
        <w:tab/>
      </w:r>
    </w:p>
    <w:p w14:paraId="2490B569" w14:textId="300295B6" w:rsidR="00007D2E" w:rsidRDefault="00007D2E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E363ACF" w14:textId="77777777" w:rsidR="00007D2E" w:rsidRDefault="00007D2E" w:rsidP="004764B0">
      <w:pPr>
        <w:rPr>
          <w:rFonts w:ascii="Century Gothic" w:hAnsi="Century Gothic"/>
          <w:sz w:val="24"/>
          <w:szCs w:val="24"/>
        </w:rPr>
      </w:pPr>
    </w:p>
    <w:p w14:paraId="599F8334" w14:textId="59D56D2A" w:rsidR="00007D2E" w:rsidRDefault="00007D2E" w:rsidP="004764B0">
      <w:pPr>
        <w:rPr>
          <w:rFonts w:ascii="Century Gothic" w:hAnsi="Century Gothic"/>
          <w:sz w:val="24"/>
          <w:szCs w:val="24"/>
        </w:rPr>
      </w:pPr>
      <w:r w:rsidRPr="00007D2E">
        <w:drawing>
          <wp:inline distT="0" distB="0" distL="0" distR="0" wp14:anchorId="0AB451F6" wp14:editId="3D8B975A">
            <wp:extent cx="6120130" cy="3244850"/>
            <wp:effectExtent l="0" t="0" r="0" b="0"/>
            <wp:docPr id="1888642059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B265" w14:textId="77777777" w:rsidR="00007D2E" w:rsidRDefault="00007D2E" w:rsidP="004764B0">
      <w:pPr>
        <w:rPr>
          <w:rFonts w:ascii="Century Gothic" w:hAnsi="Century Gothic"/>
          <w:sz w:val="24"/>
          <w:szCs w:val="24"/>
        </w:rPr>
      </w:pPr>
    </w:p>
    <w:p w14:paraId="7E84464E" w14:textId="77777777" w:rsidR="00007D2E" w:rsidRDefault="00007D2E" w:rsidP="004764B0">
      <w:pPr>
        <w:rPr>
          <w:rFonts w:ascii="Century Gothic" w:hAnsi="Century Gothic"/>
          <w:sz w:val="24"/>
          <w:szCs w:val="24"/>
        </w:rPr>
      </w:pPr>
    </w:p>
    <w:p w14:paraId="51E846BA" w14:textId="77777777" w:rsidR="00007D2E" w:rsidRDefault="00007D2E" w:rsidP="004764B0">
      <w:pPr>
        <w:rPr>
          <w:rFonts w:ascii="Century Gothic" w:hAnsi="Century Gothic"/>
          <w:sz w:val="24"/>
          <w:szCs w:val="24"/>
        </w:rPr>
      </w:pPr>
    </w:p>
    <w:p w14:paraId="0C087AB0" w14:textId="4AED9C2E" w:rsidR="00007D2E" w:rsidRDefault="00007D2E" w:rsidP="004764B0">
      <w:pPr>
        <w:rPr>
          <w:rFonts w:ascii="Century Gothic" w:hAnsi="Century Gothic"/>
          <w:sz w:val="24"/>
          <w:szCs w:val="24"/>
        </w:rPr>
      </w:pPr>
      <w:r w:rsidRPr="00007D2E">
        <w:drawing>
          <wp:inline distT="0" distB="0" distL="0" distR="0" wp14:anchorId="2803F204" wp14:editId="6665B3D7">
            <wp:extent cx="6120130" cy="3244850"/>
            <wp:effectExtent l="0" t="0" r="0" b="0"/>
            <wp:docPr id="1334304753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76CF" w14:textId="77777777" w:rsidR="00007D2E" w:rsidRDefault="00007D2E" w:rsidP="004764B0">
      <w:pPr>
        <w:rPr>
          <w:rFonts w:ascii="Century Gothic" w:hAnsi="Century Gothic"/>
          <w:sz w:val="24"/>
          <w:szCs w:val="24"/>
        </w:rPr>
      </w:pPr>
    </w:p>
    <w:p w14:paraId="6A710AD5" w14:textId="0DB9759C" w:rsidR="00007D2E" w:rsidRDefault="00007D2E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1EE18830" w14:textId="77777777" w:rsidR="00007D2E" w:rsidRDefault="00007D2E" w:rsidP="004764B0">
      <w:pPr>
        <w:rPr>
          <w:rFonts w:ascii="Century Gothic" w:hAnsi="Century Gothic"/>
          <w:sz w:val="24"/>
          <w:szCs w:val="24"/>
        </w:rPr>
      </w:pPr>
    </w:p>
    <w:p w14:paraId="1FD426A1" w14:textId="1593EDA9" w:rsidR="00007D2E" w:rsidRDefault="00007D2E" w:rsidP="004764B0">
      <w:pPr>
        <w:rPr>
          <w:rFonts w:ascii="Century Gothic" w:hAnsi="Century Gothic"/>
          <w:sz w:val="24"/>
          <w:szCs w:val="24"/>
        </w:rPr>
      </w:pPr>
      <w:r w:rsidRPr="00007D2E">
        <w:drawing>
          <wp:inline distT="0" distB="0" distL="0" distR="0" wp14:anchorId="260F0A03" wp14:editId="1C533BB6">
            <wp:extent cx="6120130" cy="3244850"/>
            <wp:effectExtent l="0" t="0" r="0" b="0"/>
            <wp:docPr id="33347847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3A9D" w14:textId="77777777" w:rsidR="00007D2E" w:rsidRDefault="00007D2E" w:rsidP="004764B0">
      <w:pPr>
        <w:rPr>
          <w:rFonts w:ascii="Century Gothic" w:hAnsi="Century Gothic"/>
          <w:sz w:val="24"/>
          <w:szCs w:val="24"/>
        </w:rPr>
      </w:pPr>
    </w:p>
    <w:p w14:paraId="6B84ECCE" w14:textId="77777777" w:rsidR="00007D2E" w:rsidRDefault="00007D2E" w:rsidP="004764B0">
      <w:pPr>
        <w:rPr>
          <w:rFonts w:ascii="Century Gothic" w:hAnsi="Century Gothic"/>
          <w:sz w:val="24"/>
          <w:szCs w:val="24"/>
        </w:rPr>
      </w:pPr>
    </w:p>
    <w:p w14:paraId="1EB4802D" w14:textId="77777777" w:rsidR="00007D2E" w:rsidRPr="00873A7A" w:rsidRDefault="00007D2E" w:rsidP="004764B0">
      <w:pPr>
        <w:rPr>
          <w:rFonts w:ascii="Century Gothic" w:hAnsi="Century Gothic"/>
          <w:sz w:val="24"/>
          <w:szCs w:val="24"/>
        </w:rPr>
      </w:pPr>
    </w:p>
    <w:sectPr w:rsidR="00007D2E" w:rsidRPr="00873A7A">
      <w:headerReference w:type="default" r:id="rId3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75396" w14:textId="77777777" w:rsidR="00DF66BB" w:rsidRDefault="00DF66BB" w:rsidP="0096037F">
      <w:r>
        <w:separator/>
      </w:r>
    </w:p>
  </w:endnote>
  <w:endnote w:type="continuationSeparator" w:id="0">
    <w:p w14:paraId="291883F6" w14:textId="77777777" w:rsidR="00DF66BB" w:rsidRDefault="00DF66BB" w:rsidP="0096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3C6EB" w14:textId="77777777" w:rsidR="00DF66BB" w:rsidRDefault="00DF66BB" w:rsidP="0096037F">
      <w:r>
        <w:separator/>
      </w:r>
    </w:p>
  </w:footnote>
  <w:footnote w:type="continuationSeparator" w:id="0">
    <w:p w14:paraId="781F5A91" w14:textId="77777777" w:rsidR="00DF66BB" w:rsidRDefault="00DF66BB" w:rsidP="0096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7F785" w14:textId="77777777" w:rsidR="0096037F" w:rsidRPr="008F53E2" w:rsidRDefault="0096037F" w:rsidP="0096037F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CFA00A7" wp14:editId="7DF7ECA4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 descr="Immagine che contiene cerchio, logo, Carattere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cerchio, logo, Carattere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5F68C8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054394BB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0CAD75C5" w14:textId="77777777" w:rsidR="0096037F" w:rsidRDefault="0096037F" w:rsidP="0096037F">
    <w:pPr>
      <w:pStyle w:val="Intestazione"/>
    </w:pPr>
  </w:p>
  <w:p w14:paraId="758BC401" w14:textId="77777777" w:rsidR="0096037F" w:rsidRDefault="0096037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4C9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501C51"/>
    <w:multiLevelType w:val="hybridMultilevel"/>
    <w:tmpl w:val="DFBEF760"/>
    <w:lvl w:ilvl="0" w:tplc="56740CC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71DC4"/>
    <w:multiLevelType w:val="hybridMultilevel"/>
    <w:tmpl w:val="220A5C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D1FA7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D77CB3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53848B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8B1CA4"/>
    <w:multiLevelType w:val="hybridMultilevel"/>
    <w:tmpl w:val="E062A994"/>
    <w:lvl w:ilvl="0" w:tplc="56740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6329228">
    <w:abstractNumId w:val="3"/>
  </w:num>
  <w:num w:numId="2" w16cid:durableId="1312250876">
    <w:abstractNumId w:val="1"/>
  </w:num>
  <w:num w:numId="3" w16cid:durableId="1736195755">
    <w:abstractNumId w:val="6"/>
  </w:num>
  <w:num w:numId="4" w16cid:durableId="1972129478">
    <w:abstractNumId w:val="5"/>
  </w:num>
  <w:num w:numId="5" w16cid:durableId="710496557">
    <w:abstractNumId w:val="0"/>
  </w:num>
  <w:num w:numId="6" w16cid:durableId="266429791">
    <w:abstractNumId w:val="2"/>
  </w:num>
  <w:num w:numId="7" w16cid:durableId="1955403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2"/>
    <w:rsid w:val="00007D2E"/>
    <w:rsid w:val="00023ADB"/>
    <w:rsid w:val="001374F0"/>
    <w:rsid w:val="00334628"/>
    <w:rsid w:val="00434B02"/>
    <w:rsid w:val="00472599"/>
    <w:rsid w:val="004764B0"/>
    <w:rsid w:val="005673F1"/>
    <w:rsid w:val="006149C9"/>
    <w:rsid w:val="006D3675"/>
    <w:rsid w:val="007741F9"/>
    <w:rsid w:val="007940EF"/>
    <w:rsid w:val="007D7538"/>
    <w:rsid w:val="00873A7A"/>
    <w:rsid w:val="00877284"/>
    <w:rsid w:val="0096037F"/>
    <w:rsid w:val="009D25E8"/>
    <w:rsid w:val="00A31ACB"/>
    <w:rsid w:val="00BC1D56"/>
    <w:rsid w:val="00C2038B"/>
    <w:rsid w:val="00C858DF"/>
    <w:rsid w:val="00CC4A34"/>
    <w:rsid w:val="00DA3A45"/>
    <w:rsid w:val="00DF5E12"/>
    <w:rsid w:val="00D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0CF3C"/>
  <w15:chartTrackingRefBased/>
  <w15:docId w15:val="{68E1B851-6424-44B5-B703-32CB0194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037F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6037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037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037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37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037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03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03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03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03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03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03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0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037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037F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03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037F"/>
    <w:pPr>
      <w:spacing w:after="160"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03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03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037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037F"/>
  </w:style>
  <w:style w:type="paragraph" w:styleId="Pidipagina">
    <w:name w:val="footer"/>
    <w:basedOn w:val="Normale"/>
    <w:link w:val="Pidipagina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037F"/>
  </w:style>
  <w:style w:type="table" w:styleId="Grigliatabella">
    <w:name w:val="Table Grid"/>
    <w:basedOn w:val="Tabellanormale"/>
    <w:uiPriority w:val="39"/>
    <w:rsid w:val="00BC1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007D2E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07D2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07D2E"/>
    <w:rPr>
      <w:color w:val="46788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007D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header" Target="header1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mo\Documents\Modelli%20di%20Office%20personalizzati\MODELLO%20WOR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2F0B-644F-42C8-A10A-ED5D92E1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WORD.dotx</Template>
  <TotalTime>0</TotalTime>
  <Pages>24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Iacomino</dc:creator>
  <cp:keywords/>
  <dc:description/>
  <cp:lastModifiedBy>DOMENICO IACOMINO</cp:lastModifiedBy>
  <cp:revision>2</cp:revision>
  <dcterms:created xsi:type="dcterms:W3CDTF">2024-07-02T16:45:00Z</dcterms:created>
  <dcterms:modified xsi:type="dcterms:W3CDTF">2024-07-02T16:45:00Z</dcterms:modified>
</cp:coreProperties>
</file>