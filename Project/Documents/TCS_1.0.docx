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62BDC" w14:textId="4AF6DBDA" w:rsidR="0096037F" w:rsidRPr="00D85344" w:rsidRDefault="00D85344" w:rsidP="0096037F">
      <w:pPr>
        <w:spacing w:line="276" w:lineRule="auto"/>
        <w:jc w:val="center"/>
        <w:rPr>
          <w:rFonts w:ascii="Century Gothic" w:eastAsia="Droid Sans" w:hAnsi="Century Gothic" w:cs="Droid Sans"/>
          <w:color w:val="1F4E79"/>
          <w:kern w:val="0"/>
          <w:sz w:val="72"/>
          <w:szCs w:val="88"/>
          <w:lang w:val="en-US" w:eastAsia="it-IT"/>
          <w14:ligatures w14:val="none"/>
        </w:rPr>
      </w:pPr>
      <w:r w:rsidRPr="00D85344">
        <w:rPr>
          <w:rFonts w:ascii="Century Gothic" w:eastAsia="Droid Sans" w:hAnsi="Century Gothic" w:cs="Droid Sans"/>
          <w:color w:val="1F4E79"/>
          <w:kern w:val="0"/>
          <w:sz w:val="72"/>
          <w:szCs w:val="88"/>
          <w:lang w:val="en-US" w:eastAsia="it-IT"/>
          <w14:ligatures w14:val="none"/>
        </w:rPr>
        <w:t>TEST CASE SPECIFICATION</w:t>
      </w:r>
      <w:r w:rsidR="0096037F" w:rsidRPr="00D85344">
        <w:rPr>
          <w:rFonts w:ascii="Century Gothic" w:eastAsia="Droid Sans" w:hAnsi="Century Gothic" w:cs="Droid Sans"/>
          <w:color w:val="1F4E79"/>
          <w:kern w:val="0"/>
          <w:sz w:val="72"/>
          <w:szCs w:val="88"/>
          <w:lang w:val="en-US" w:eastAsia="it-IT"/>
          <w14:ligatures w14:val="none"/>
        </w:rPr>
        <w:t xml:space="preserve"> DOCUMENT</w:t>
      </w:r>
    </w:p>
    <w:p w14:paraId="647D5556" w14:textId="77777777" w:rsidR="0096037F" w:rsidRPr="00956EB4" w:rsidRDefault="0096037F" w:rsidP="0096037F">
      <w:pPr>
        <w:spacing w:line="276" w:lineRule="auto"/>
        <w:jc w:val="center"/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/>
        </w:rPr>
      </w:pP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“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Peek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 xml:space="preserve"> 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A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 xml:space="preserve"> 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Book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”</w:t>
      </w:r>
    </w:p>
    <w:p w14:paraId="373FA9D9" w14:textId="77777777" w:rsidR="0096037F" w:rsidRDefault="0096037F" w:rsidP="0096037F">
      <w:r>
        <w:rPr>
          <w:noProof/>
        </w:rPr>
        <w:drawing>
          <wp:anchor distT="0" distB="0" distL="114300" distR="114300" simplePos="0" relativeHeight="251659264" behindDoc="1" locked="0" layoutInCell="1" allowOverlap="1" wp14:anchorId="4AA60CF2" wp14:editId="5F4B806C">
            <wp:simplePos x="0" y="0"/>
            <wp:positionH relativeFrom="column">
              <wp:posOffset>1062990</wp:posOffset>
            </wp:positionH>
            <wp:positionV relativeFrom="paragraph">
              <wp:posOffset>80645</wp:posOffset>
            </wp:positionV>
            <wp:extent cx="3985260" cy="3985260"/>
            <wp:effectExtent l="0" t="0" r="0" b="0"/>
            <wp:wrapNone/>
            <wp:docPr id="2" name="Immagine 1" descr="Immagine che contiene clipart, disegno, cartone animato, illustrazion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" descr="Immagine che contiene clipart, disegno, cartone animato, illustrazion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3A900" w14:textId="77777777" w:rsidR="00C858DF" w:rsidRDefault="00C858DF"/>
    <w:p w14:paraId="2A571D33" w14:textId="77777777" w:rsidR="0096037F" w:rsidRDefault="0096037F"/>
    <w:p w14:paraId="6B07E9D8" w14:textId="77777777" w:rsidR="0096037F" w:rsidRDefault="0096037F"/>
    <w:p w14:paraId="29A2E5C7" w14:textId="77777777" w:rsidR="0096037F" w:rsidRDefault="0096037F"/>
    <w:tbl>
      <w:tblPr>
        <w:tblpPr w:leftFromText="141" w:rightFromText="141" w:bottomFromText="160" w:vertAnchor="text" w:horzAnchor="margin" w:tblpXSpec="right" w:tblpY="6786"/>
        <w:tblOverlap w:val="never"/>
        <w:tblW w:w="7125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5212"/>
      </w:tblGrid>
      <w:tr w:rsidR="0096037F" w14:paraId="740DAD0E" w14:textId="77777777" w:rsidTr="0096037F">
        <w:trPr>
          <w:trHeight w:val="254"/>
        </w:trPr>
        <w:tc>
          <w:tcPr>
            <w:tcW w:w="191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6955C2C1" w14:textId="77777777" w:rsidR="0096037F" w:rsidRPr="008F53E2" w:rsidRDefault="0096037F" w:rsidP="0096037F">
            <w:pPr>
              <w:rPr>
                <w:rFonts w:ascii="Century Gothic" w:eastAsia="Aptos" w:hAnsi="Century Gothic" w:cs="Arial"/>
                <w:kern w:val="0"/>
              </w:rPr>
            </w:pPr>
            <w:r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212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1A1D608C" w14:textId="7A820687" w:rsidR="0096037F" w:rsidRDefault="00D85344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1.0</w:t>
            </w:r>
          </w:p>
        </w:tc>
      </w:tr>
      <w:tr w:rsidR="0096037F" w14:paraId="52BEA66A" w14:textId="77777777" w:rsidTr="0096037F">
        <w:trPr>
          <w:trHeight w:val="254"/>
        </w:trPr>
        <w:tc>
          <w:tcPr>
            <w:tcW w:w="191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4BB4D5E4" w14:textId="77777777" w:rsidR="0096037F" w:rsidRDefault="0096037F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</w:t>
            </w:r>
          </w:p>
        </w:tc>
        <w:tc>
          <w:tcPr>
            <w:tcW w:w="5212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737E6391" w14:textId="4B97E923" w:rsidR="0096037F" w:rsidRDefault="00D85344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19</w:t>
            </w:r>
            <w:r w:rsidR="0096037F">
              <w:rPr>
                <w:rFonts w:ascii="Century Gothic" w:hAnsi="Century Gothic"/>
              </w:rPr>
              <w:t>/0</w:t>
            </w:r>
            <w:r>
              <w:rPr>
                <w:rFonts w:ascii="Century Gothic" w:hAnsi="Century Gothic"/>
              </w:rPr>
              <w:t>8</w:t>
            </w:r>
            <w:r w:rsidR="0096037F">
              <w:rPr>
                <w:rFonts w:ascii="Century Gothic" w:hAnsi="Century Gothic"/>
              </w:rPr>
              <w:t>/2024</w:t>
            </w:r>
          </w:p>
        </w:tc>
      </w:tr>
      <w:tr w:rsidR="0096037F" w14:paraId="7B4261E6" w14:textId="77777777" w:rsidTr="0096037F">
        <w:trPr>
          <w:trHeight w:val="611"/>
        </w:trPr>
        <w:tc>
          <w:tcPr>
            <w:tcW w:w="191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77030A58" w14:textId="77777777" w:rsidR="0096037F" w:rsidRDefault="0096037F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212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  <w:hideMark/>
          </w:tcPr>
          <w:p w14:paraId="4AB0CA01" w14:textId="77777777" w:rsidR="0096037F" w:rsidRDefault="0096037F" w:rsidP="0096037F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Century Gothic" w:eastAsia="Droid Sans" w:hAnsi="Century Gothic" w:cs="Droid Sans"/>
              </w:rPr>
              <w:t>Iacomino Domenico, De Luca Ciro</w:t>
            </w:r>
          </w:p>
        </w:tc>
      </w:tr>
    </w:tbl>
    <w:p w14:paraId="3CB2B715" w14:textId="77777777" w:rsidR="0096037F" w:rsidRDefault="0096037F"/>
    <w:p w14:paraId="2F26644A" w14:textId="77777777" w:rsidR="0096037F" w:rsidRDefault="0096037F"/>
    <w:p w14:paraId="6EE2458B" w14:textId="77777777" w:rsidR="0096037F" w:rsidRDefault="0096037F">
      <w:pPr>
        <w:spacing w:after="160" w:line="259" w:lineRule="auto"/>
      </w:pPr>
      <w:r>
        <w:br w:type="page"/>
      </w:r>
    </w:p>
    <w:p w14:paraId="7992DD74" w14:textId="77777777" w:rsidR="0096037F" w:rsidRDefault="0096037F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0" w:name="_Toc165477254"/>
      <w:bookmarkStart w:id="1" w:name="_Toc165477458"/>
      <w:bookmarkStart w:id="2" w:name="_Toc165647562"/>
      <w:bookmarkStart w:id="3" w:name="_Toc165650778"/>
      <w:proofErr w:type="spellStart"/>
      <w:r w:rsidRPr="001E0BEA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lastRenderedPageBreak/>
        <w:t>Revision</w:t>
      </w:r>
      <w:proofErr w:type="spellEnd"/>
      <w:r w:rsidRPr="001E0BEA">
        <w:rPr>
          <w:rFonts w:ascii="Century Gothic" w:eastAsia="Droid Sans" w:hAnsi="Century Gothic"/>
          <w:b/>
          <w:color w:val="1F4E79"/>
          <w:kern w:val="0"/>
          <w:sz w:val="36"/>
          <w:szCs w:val="36"/>
          <w:u w:val="single" w:color="1F4E79"/>
        </w:rPr>
        <w:t xml:space="preserve"> </w:t>
      </w:r>
      <w:r w:rsidRPr="001E0BEA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History</w:t>
      </w:r>
      <w:bookmarkEnd w:id="0"/>
      <w:bookmarkEnd w:id="1"/>
      <w:bookmarkEnd w:id="2"/>
      <w:bookmarkEnd w:id="3"/>
    </w:p>
    <w:p w14:paraId="1246A401" w14:textId="77777777" w:rsidR="0096037F" w:rsidRDefault="0096037F" w:rsidP="0096037F">
      <w:pPr>
        <w:jc w:val="center"/>
        <w:rPr>
          <w:rFonts w:ascii="Century Gothic" w:eastAsia="Droid Sans" w:hAnsi="Century Gothic" w:cs="Droid Sans"/>
          <w:b/>
          <w:color w:val="FFFFFF"/>
          <w:kern w:val="0"/>
          <w:sz w:val="28"/>
          <w:szCs w:val="28"/>
        </w:rPr>
      </w:pPr>
    </w:p>
    <w:tbl>
      <w:tblPr>
        <w:tblW w:w="9691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98"/>
      </w:tblGrid>
      <w:tr w:rsidR="0096037F" w14:paraId="4BE87029" w14:textId="77777777" w:rsidTr="00497577">
        <w:trPr>
          <w:trHeight w:val="568"/>
          <w:jc w:val="center"/>
        </w:trPr>
        <w:tc>
          <w:tcPr>
            <w:tcW w:w="2365" w:type="dxa"/>
            <w:shd w:val="clear" w:color="auto" w:fill="0F4761"/>
            <w:vAlign w:val="center"/>
          </w:tcPr>
          <w:p w14:paraId="3B0E6D64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0F4761"/>
            <w:vAlign w:val="center"/>
          </w:tcPr>
          <w:p w14:paraId="3387638E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0F4761"/>
            <w:vAlign w:val="center"/>
          </w:tcPr>
          <w:p w14:paraId="6C030A56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598" w:type="dxa"/>
            <w:shd w:val="clear" w:color="auto" w:fill="0F4761"/>
            <w:vAlign w:val="center"/>
          </w:tcPr>
          <w:p w14:paraId="4BB07795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96037F" w14:paraId="4784599E" w14:textId="77777777" w:rsidTr="00497577">
        <w:trPr>
          <w:trHeight w:val="649"/>
          <w:jc w:val="center"/>
        </w:trPr>
        <w:tc>
          <w:tcPr>
            <w:tcW w:w="2365" w:type="dxa"/>
            <w:shd w:val="clear" w:color="auto" w:fill="DEEAF6"/>
            <w:vAlign w:val="center"/>
          </w:tcPr>
          <w:p w14:paraId="2F23B75A" w14:textId="7C7647AB" w:rsidR="0096037F" w:rsidRPr="000E4AA9" w:rsidRDefault="00D85344" w:rsidP="004975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19/08/2024</w:t>
            </w:r>
          </w:p>
        </w:tc>
        <w:tc>
          <w:tcPr>
            <w:tcW w:w="1458" w:type="dxa"/>
            <w:shd w:val="clear" w:color="auto" w:fill="DEEAF6"/>
            <w:vAlign w:val="center"/>
          </w:tcPr>
          <w:p w14:paraId="083DC51A" w14:textId="7663B911" w:rsidR="0096037F" w:rsidRPr="000E4AA9" w:rsidRDefault="00D85344" w:rsidP="004975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1.0</w:t>
            </w:r>
          </w:p>
        </w:tc>
        <w:tc>
          <w:tcPr>
            <w:tcW w:w="3270" w:type="dxa"/>
            <w:shd w:val="clear" w:color="auto" w:fill="DEEAF6"/>
            <w:vAlign w:val="center"/>
          </w:tcPr>
          <w:p w14:paraId="44BF1BE9" w14:textId="0CB4B189" w:rsidR="0096037F" w:rsidRPr="000E4AA9" w:rsidRDefault="00D85344" w:rsidP="004975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Stesura completa</w:t>
            </w:r>
          </w:p>
        </w:tc>
        <w:tc>
          <w:tcPr>
            <w:tcW w:w="2598" w:type="dxa"/>
            <w:shd w:val="clear" w:color="auto" w:fill="DEEAF6"/>
            <w:vAlign w:val="center"/>
          </w:tcPr>
          <w:p w14:paraId="432B67D5" w14:textId="77777777" w:rsidR="0096037F" w:rsidRDefault="00D85344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Iacomino Domenico,</w:t>
            </w:r>
          </w:p>
          <w:p w14:paraId="729E8C96" w14:textId="26E88FF8" w:rsidR="00D85344" w:rsidRPr="00956EB4" w:rsidRDefault="00D85344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De Luca Ciro</w:t>
            </w:r>
          </w:p>
        </w:tc>
      </w:tr>
      <w:tr w:rsidR="0096037F" w14:paraId="765CCFE1" w14:textId="77777777" w:rsidTr="00497577">
        <w:trPr>
          <w:trHeight w:val="525"/>
          <w:jc w:val="center"/>
        </w:trPr>
        <w:tc>
          <w:tcPr>
            <w:tcW w:w="2365" w:type="dxa"/>
            <w:shd w:val="clear" w:color="auto" w:fill="BDD6EE"/>
            <w:vAlign w:val="center"/>
          </w:tcPr>
          <w:p w14:paraId="3B6ED771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shd w:val="clear" w:color="auto" w:fill="BDD6EE"/>
            <w:vAlign w:val="center"/>
          </w:tcPr>
          <w:p w14:paraId="264BEA1C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shd w:val="clear" w:color="auto" w:fill="BDD6EE"/>
            <w:vAlign w:val="center"/>
          </w:tcPr>
          <w:p w14:paraId="496108C4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598" w:type="dxa"/>
            <w:shd w:val="clear" w:color="auto" w:fill="BDD6EE"/>
            <w:vAlign w:val="center"/>
          </w:tcPr>
          <w:p w14:paraId="2A9A23D1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</w:tr>
      <w:tr w:rsidR="0096037F" w14:paraId="4F089871" w14:textId="77777777" w:rsidTr="00497577">
        <w:trPr>
          <w:trHeight w:val="525"/>
          <w:jc w:val="center"/>
        </w:trPr>
        <w:tc>
          <w:tcPr>
            <w:tcW w:w="2365" w:type="dxa"/>
            <w:shd w:val="clear" w:color="auto" w:fill="DEEAF6"/>
            <w:vAlign w:val="center"/>
          </w:tcPr>
          <w:p w14:paraId="619FEB77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shd w:val="clear" w:color="auto" w:fill="DEEAF6"/>
            <w:vAlign w:val="center"/>
          </w:tcPr>
          <w:p w14:paraId="4F191077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shd w:val="clear" w:color="auto" w:fill="DEEAF6"/>
            <w:vAlign w:val="center"/>
          </w:tcPr>
          <w:p w14:paraId="0F999613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598" w:type="dxa"/>
            <w:shd w:val="clear" w:color="auto" w:fill="DEEAF6"/>
            <w:vAlign w:val="center"/>
          </w:tcPr>
          <w:p w14:paraId="121F1F83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</w:tr>
    </w:tbl>
    <w:p w14:paraId="17CCF534" w14:textId="77777777" w:rsidR="0096037F" w:rsidRDefault="0096037F" w:rsidP="0096037F">
      <w:pPr>
        <w:spacing w:after="160" w:line="259" w:lineRule="auto"/>
        <w:jc w:val="center"/>
        <w:rPr>
          <w:rFonts w:ascii="Century Gothic" w:eastAsia="Calibri" w:hAnsi="Century Gothic"/>
          <w:color w:val="FFFFFF"/>
          <w:kern w:val="0"/>
        </w:rPr>
      </w:pPr>
    </w:p>
    <w:p w14:paraId="39638A10" w14:textId="77777777" w:rsidR="0053159A" w:rsidRDefault="0096037F" w:rsidP="0053159A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4" w:name="_Toc165392415"/>
      <w:bookmarkStart w:id="5" w:name="_Toc165392527"/>
      <w:bookmarkStart w:id="6" w:name="_Toc165392993"/>
      <w:bookmarkStart w:id="7" w:name="_Toc165393507"/>
      <w:bookmarkStart w:id="8" w:name="_Toc165477255"/>
      <w:bookmarkStart w:id="9" w:name="_Toc165477459"/>
      <w:bookmarkStart w:id="10" w:name="_Toc165647563"/>
      <w:bookmarkStart w:id="11" w:name="_Toc165650779"/>
      <w: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Indice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sdt>
      <w:sdtPr>
        <w:id w:val="194116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B92F8F" w14:textId="667F36BB" w:rsidR="00D85344" w:rsidRPr="0053159A" w:rsidRDefault="00D85344" w:rsidP="0053159A">
          <w:pPr>
            <w:jc w:val="center"/>
            <w:rPr>
              <w:rFonts w:ascii="Century Gothic" w:eastAsia="Droid Sans" w:hAnsi="Century Gothic"/>
              <w:color w:val="1F4E79"/>
              <w:kern w:val="0"/>
              <w:sz w:val="24"/>
              <w:szCs w:val="24"/>
              <w:u w:val="single" w:color="1F4E79"/>
            </w:rPr>
          </w:pPr>
        </w:p>
        <w:p w14:paraId="349D775E" w14:textId="19B9403C" w:rsidR="0053159A" w:rsidRPr="0053159A" w:rsidRDefault="00D8534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 w:rsidRPr="0053159A">
            <w:rPr>
              <w:sz w:val="24"/>
              <w:szCs w:val="24"/>
            </w:rPr>
            <w:fldChar w:fldCharType="begin"/>
          </w:r>
          <w:r w:rsidRPr="0053159A">
            <w:rPr>
              <w:sz w:val="24"/>
              <w:szCs w:val="24"/>
            </w:rPr>
            <w:instrText xml:space="preserve"> TOC \o "1-3" \h \z \u </w:instrText>
          </w:r>
          <w:r w:rsidRPr="0053159A">
            <w:rPr>
              <w:sz w:val="24"/>
              <w:szCs w:val="24"/>
            </w:rPr>
            <w:fldChar w:fldCharType="separate"/>
          </w:r>
          <w:hyperlink w:anchor="_Toc174980347" w:history="1">
            <w:r w:rsidR="0053159A" w:rsidRPr="0053159A">
              <w:rPr>
                <w:rStyle w:val="Collegamentoipertestuale"/>
                <w:rFonts w:ascii="Century Gothic" w:eastAsia="Times New Roman" w:hAnsi="Century Gothic" w:cs="Times New Roman"/>
                <w:noProof/>
                <w:kern w:val="0"/>
                <w:sz w:val="24"/>
                <w:szCs w:val="24"/>
                <w:lang w:eastAsia="it-IT"/>
                <w14:ligatures w14:val="none"/>
              </w:rPr>
              <w:t>Test_Login_TC_1.1.1</w:t>
            </w:r>
            <w:r w:rsidR="0053159A" w:rsidRPr="0053159A">
              <w:rPr>
                <w:noProof/>
                <w:webHidden/>
                <w:sz w:val="24"/>
                <w:szCs w:val="24"/>
              </w:rPr>
              <w:tab/>
            </w:r>
            <w:r w:rsidR="0053159A" w:rsidRPr="0053159A">
              <w:rPr>
                <w:noProof/>
                <w:webHidden/>
                <w:sz w:val="24"/>
                <w:szCs w:val="24"/>
              </w:rPr>
              <w:fldChar w:fldCharType="begin"/>
            </w:r>
            <w:r w:rsidR="0053159A" w:rsidRPr="0053159A">
              <w:rPr>
                <w:noProof/>
                <w:webHidden/>
                <w:sz w:val="24"/>
                <w:szCs w:val="24"/>
              </w:rPr>
              <w:instrText xml:space="preserve"> PAGEREF _Toc174980347 \h </w:instrText>
            </w:r>
            <w:r w:rsidR="0053159A" w:rsidRPr="0053159A">
              <w:rPr>
                <w:noProof/>
                <w:webHidden/>
                <w:sz w:val="24"/>
                <w:szCs w:val="24"/>
              </w:rPr>
            </w:r>
            <w:r w:rsidR="0053159A" w:rsidRPr="0053159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3111">
              <w:rPr>
                <w:noProof/>
                <w:webHidden/>
                <w:sz w:val="24"/>
                <w:szCs w:val="24"/>
              </w:rPr>
              <w:t>3</w:t>
            </w:r>
            <w:r w:rsidR="0053159A" w:rsidRPr="0053159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9C95F4" w14:textId="6C55094E" w:rsidR="0053159A" w:rsidRPr="0053159A" w:rsidRDefault="005315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4980349" w:history="1">
            <w:r w:rsidRPr="0053159A">
              <w:rPr>
                <w:rStyle w:val="Collegamentoipertestuale"/>
                <w:rFonts w:ascii="Century Gothic" w:eastAsia="Times New Roman" w:hAnsi="Century Gothic" w:cs="Times New Roman"/>
                <w:noProof/>
                <w:kern w:val="0"/>
                <w:sz w:val="24"/>
                <w:szCs w:val="24"/>
                <w:lang w:eastAsia="it-IT"/>
                <w14:ligatures w14:val="none"/>
              </w:rPr>
              <w:t>Test_Login_TC_1.1.2</w:t>
            </w:r>
            <w:r w:rsidRPr="0053159A">
              <w:rPr>
                <w:noProof/>
                <w:webHidden/>
                <w:sz w:val="24"/>
                <w:szCs w:val="24"/>
              </w:rPr>
              <w:tab/>
            </w:r>
            <w:r w:rsidRPr="0053159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3159A">
              <w:rPr>
                <w:noProof/>
                <w:webHidden/>
                <w:sz w:val="24"/>
                <w:szCs w:val="24"/>
              </w:rPr>
              <w:instrText xml:space="preserve"> PAGEREF _Toc174980349 \h </w:instrText>
            </w:r>
            <w:r w:rsidRPr="0053159A">
              <w:rPr>
                <w:noProof/>
                <w:webHidden/>
                <w:sz w:val="24"/>
                <w:szCs w:val="24"/>
              </w:rPr>
            </w:r>
            <w:r w:rsidRPr="0053159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3111">
              <w:rPr>
                <w:noProof/>
                <w:webHidden/>
                <w:sz w:val="24"/>
                <w:szCs w:val="24"/>
              </w:rPr>
              <w:t>3</w:t>
            </w:r>
            <w:r w:rsidRPr="0053159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BE3682" w14:textId="2707CA78" w:rsidR="0053159A" w:rsidRPr="0053159A" w:rsidRDefault="005315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4980351" w:history="1">
            <w:r w:rsidRPr="0053159A">
              <w:rPr>
                <w:rStyle w:val="Collegamentoipertestuale"/>
                <w:rFonts w:ascii="Century Gothic" w:eastAsia="Times New Roman" w:hAnsi="Century Gothic" w:cs="Times New Roman"/>
                <w:noProof/>
                <w:kern w:val="0"/>
                <w:sz w:val="24"/>
                <w:szCs w:val="24"/>
                <w:lang w:eastAsia="it-IT"/>
                <w14:ligatures w14:val="none"/>
              </w:rPr>
              <w:t>Test_Login_TC_1.1.3</w:t>
            </w:r>
            <w:r w:rsidRPr="0053159A">
              <w:rPr>
                <w:noProof/>
                <w:webHidden/>
                <w:sz w:val="24"/>
                <w:szCs w:val="24"/>
              </w:rPr>
              <w:tab/>
            </w:r>
            <w:r w:rsidRPr="0053159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3159A">
              <w:rPr>
                <w:noProof/>
                <w:webHidden/>
                <w:sz w:val="24"/>
                <w:szCs w:val="24"/>
              </w:rPr>
              <w:instrText xml:space="preserve"> PAGEREF _Toc174980351 \h </w:instrText>
            </w:r>
            <w:r w:rsidRPr="0053159A">
              <w:rPr>
                <w:noProof/>
                <w:webHidden/>
                <w:sz w:val="24"/>
                <w:szCs w:val="24"/>
              </w:rPr>
            </w:r>
            <w:r w:rsidRPr="0053159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3111">
              <w:rPr>
                <w:noProof/>
                <w:webHidden/>
                <w:sz w:val="24"/>
                <w:szCs w:val="24"/>
              </w:rPr>
              <w:t>4</w:t>
            </w:r>
            <w:r w:rsidRPr="0053159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21F8B5" w14:textId="233A19FE" w:rsidR="0053159A" w:rsidRPr="0053159A" w:rsidRDefault="005315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4980353" w:history="1">
            <w:r w:rsidRPr="0053159A">
              <w:rPr>
                <w:rStyle w:val="Collegamentoipertestuale"/>
                <w:rFonts w:ascii="Century Gothic" w:eastAsia="Times New Roman" w:hAnsi="Century Gothic" w:cs="Times New Roman"/>
                <w:noProof/>
                <w:kern w:val="0"/>
                <w:sz w:val="24"/>
                <w:szCs w:val="24"/>
                <w:lang w:eastAsia="it-IT"/>
                <w14:ligatures w14:val="none"/>
              </w:rPr>
              <w:t>Test_Registration_TC_1.2.1</w:t>
            </w:r>
            <w:r w:rsidRPr="0053159A">
              <w:rPr>
                <w:noProof/>
                <w:webHidden/>
                <w:sz w:val="24"/>
                <w:szCs w:val="24"/>
              </w:rPr>
              <w:tab/>
            </w:r>
            <w:r w:rsidRPr="0053159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3159A">
              <w:rPr>
                <w:noProof/>
                <w:webHidden/>
                <w:sz w:val="24"/>
                <w:szCs w:val="24"/>
              </w:rPr>
              <w:instrText xml:space="preserve"> PAGEREF _Toc174980353 \h </w:instrText>
            </w:r>
            <w:r w:rsidRPr="0053159A">
              <w:rPr>
                <w:noProof/>
                <w:webHidden/>
                <w:sz w:val="24"/>
                <w:szCs w:val="24"/>
              </w:rPr>
            </w:r>
            <w:r w:rsidRPr="0053159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3111">
              <w:rPr>
                <w:noProof/>
                <w:webHidden/>
                <w:sz w:val="24"/>
                <w:szCs w:val="24"/>
              </w:rPr>
              <w:t>4</w:t>
            </w:r>
            <w:r w:rsidRPr="0053159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C1A1A0" w14:textId="3A514768" w:rsidR="0053159A" w:rsidRPr="0053159A" w:rsidRDefault="005315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4980355" w:history="1">
            <w:r w:rsidRPr="0053159A">
              <w:rPr>
                <w:rStyle w:val="Collegamentoipertestuale"/>
                <w:rFonts w:ascii="Century Gothic" w:eastAsia="Times New Roman" w:hAnsi="Century Gothic" w:cs="Times New Roman"/>
                <w:noProof/>
                <w:kern w:val="0"/>
                <w:sz w:val="24"/>
                <w:szCs w:val="24"/>
                <w:lang w:eastAsia="it-IT"/>
                <w14:ligatures w14:val="none"/>
              </w:rPr>
              <w:t>Test_Registration_TC_1.2.2</w:t>
            </w:r>
            <w:r w:rsidRPr="0053159A">
              <w:rPr>
                <w:noProof/>
                <w:webHidden/>
                <w:sz w:val="24"/>
                <w:szCs w:val="24"/>
              </w:rPr>
              <w:tab/>
            </w:r>
            <w:r w:rsidRPr="0053159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3159A">
              <w:rPr>
                <w:noProof/>
                <w:webHidden/>
                <w:sz w:val="24"/>
                <w:szCs w:val="24"/>
              </w:rPr>
              <w:instrText xml:space="preserve"> PAGEREF _Toc174980355 \h </w:instrText>
            </w:r>
            <w:r w:rsidRPr="0053159A">
              <w:rPr>
                <w:noProof/>
                <w:webHidden/>
                <w:sz w:val="24"/>
                <w:szCs w:val="24"/>
              </w:rPr>
            </w:r>
            <w:r w:rsidRPr="0053159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3111">
              <w:rPr>
                <w:noProof/>
                <w:webHidden/>
                <w:sz w:val="24"/>
                <w:szCs w:val="24"/>
              </w:rPr>
              <w:t>5</w:t>
            </w:r>
            <w:r w:rsidRPr="0053159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95AA44" w14:textId="6D51E3EB" w:rsidR="0053159A" w:rsidRPr="0053159A" w:rsidRDefault="005315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4980357" w:history="1">
            <w:r w:rsidRPr="0053159A">
              <w:rPr>
                <w:rStyle w:val="Collegamentoipertestuale"/>
                <w:rFonts w:ascii="Century Gothic" w:eastAsia="Times New Roman" w:hAnsi="Century Gothic" w:cs="Times New Roman"/>
                <w:noProof/>
                <w:kern w:val="0"/>
                <w:sz w:val="24"/>
                <w:szCs w:val="24"/>
                <w:lang w:eastAsia="it-IT"/>
                <w14:ligatures w14:val="none"/>
              </w:rPr>
              <w:t>Test_Registration_TC_1.2.3</w:t>
            </w:r>
            <w:r w:rsidRPr="0053159A">
              <w:rPr>
                <w:noProof/>
                <w:webHidden/>
                <w:sz w:val="24"/>
                <w:szCs w:val="24"/>
              </w:rPr>
              <w:tab/>
            </w:r>
            <w:r w:rsidRPr="0053159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3159A">
              <w:rPr>
                <w:noProof/>
                <w:webHidden/>
                <w:sz w:val="24"/>
                <w:szCs w:val="24"/>
              </w:rPr>
              <w:instrText xml:space="preserve"> PAGEREF _Toc174980357 \h </w:instrText>
            </w:r>
            <w:r w:rsidRPr="0053159A">
              <w:rPr>
                <w:noProof/>
                <w:webHidden/>
                <w:sz w:val="24"/>
                <w:szCs w:val="24"/>
              </w:rPr>
            </w:r>
            <w:r w:rsidRPr="0053159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3111">
              <w:rPr>
                <w:noProof/>
                <w:webHidden/>
                <w:sz w:val="24"/>
                <w:szCs w:val="24"/>
              </w:rPr>
              <w:t>6</w:t>
            </w:r>
            <w:r w:rsidRPr="0053159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FC5E81" w14:textId="4A5CD307" w:rsidR="0053159A" w:rsidRPr="0053159A" w:rsidRDefault="005315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4980359" w:history="1">
            <w:r w:rsidRPr="0053159A">
              <w:rPr>
                <w:rStyle w:val="Collegamentoipertestuale"/>
                <w:rFonts w:ascii="Century Gothic" w:eastAsia="Times New Roman" w:hAnsi="Century Gothic" w:cs="Times New Roman"/>
                <w:noProof/>
                <w:kern w:val="0"/>
                <w:sz w:val="24"/>
                <w:szCs w:val="24"/>
                <w:lang w:eastAsia="it-IT"/>
                <w14:ligatures w14:val="none"/>
              </w:rPr>
              <w:t>Test_Registration_TC_1.2.4</w:t>
            </w:r>
            <w:r w:rsidRPr="0053159A">
              <w:rPr>
                <w:noProof/>
                <w:webHidden/>
                <w:sz w:val="24"/>
                <w:szCs w:val="24"/>
              </w:rPr>
              <w:tab/>
            </w:r>
            <w:r w:rsidRPr="0053159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3159A">
              <w:rPr>
                <w:noProof/>
                <w:webHidden/>
                <w:sz w:val="24"/>
                <w:szCs w:val="24"/>
              </w:rPr>
              <w:instrText xml:space="preserve"> PAGEREF _Toc174980359 \h </w:instrText>
            </w:r>
            <w:r w:rsidRPr="0053159A">
              <w:rPr>
                <w:noProof/>
                <w:webHidden/>
                <w:sz w:val="24"/>
                <w:szCs w:val="24"/>
              </w:rPr>
            </w:r>
            <w:r w:rsidRPr="0053159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3111">
              <w:rPr>
                <w:noProof/>
                <w:webHidden/>
                <w:sz w:val="24"/>
                <w:szCs w:val="24"/>
              </w:rPr>
              <w:t>7</w:t>
            </w:r>
            <w:r w:rsidRPr="0053159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2C219D" w14:textId="59396026" w:rsidR="0053159A" w:rsidRPr="0053159A" w:rsidRDefault="005315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4980361" w:history="1">
            <w:r w:rsidRPr="0053159A">
              <w:rPr>
                <w:rStyle w:val="Collegamentoipertestuale"/>
                <w:rFonts w:ascii="Century Gothic" w:eastAsia="Times New Roman" w:hAnsi="Century Gothic" w:cs="Times New Roman"/>
                <w:noProof/>
                <w:kern w:val="0"/>
                <w:sz w:val="24"/>
                <w:szCs w:val="24"/>
                <w:lang w:eastAsia="it-IT"/>
                <w14:ligatures w14:val="none"/>
              </w:rPr>
              <w:t>Test_Registration_TC_1.2.5</w:t>
            </w:r>
            <w:r w:rsidRPr="0053159A">
              <w:rPr>
                <w:noProof/>
                <w:webHidden/>
                <w:sz w:val="24"/>
                <w:szCs w:val="24"/>
              </w:rPr>
              <w:tab/>
            </w:r>
            <w:r w:rsidRPr="0053159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3159A">
              <w:rPr>
                <w:noProof/>
                <w:webHidden/>
                <w:sz w:val="24"/>
                <w:szCs w:val="24"/>
              </w:rPr>
              <w:instrText xml:space="preserve"> PAGEREF _Toc174980361 \h </w:instrText>
            </w:r>
            <w:r w:rsidRPr="0053159A">
              <w:rPr>
                <w:noProof/>
                <w:webHidden/>
                <w:sz w:val="24"/>
                <w:szCs w:val="24"/>
              </w:rPr>
            </w:r>
            <w:r w:rsidRPr="0053159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3111">
              <w:rPr>
                <w:noProof/>
                <w:webHidden/>
                <w:sz w:val="24"/>
                <w:szCs w:val="24"/>
              </w:rPr>
              <w:t>8</w:t>
            </w:r>
            <w:r w:rsidRPr="0053159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B63462" w14:textId="3D19D779" w:rsidR="0053159A" w:rsidRPr="0053159A" w:rsidRDefault="005315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4980363" w:history="1">
            <w:r w:rsidRPr="0053159A">
              <w:rPr>
                <w:rStyle w:val="Collegamentoipertestuale"/>
                <w:rFonts w:ascii="Century Gothic" w:eastAsia="Times New Roman" w:hAnsi="Century Gothic" w:cs="Times New Roman"/>
                <w:noProof/>
                <w:kern w:val="0"/>
                <w:sz w:val="24"/>
                <w:szCs w:val="24"/>
                <w:lang w:eastAsia="it-IT"/>
                <w14:ligatures w14:val="none"/>
              </w:rPr>
              <w:t>Test_Registration_TC_1.2.6</w:t>
            </w:r>
            <w:r w:rsidRPr="0053159A">
              <w:rPr>
                <w:noProof/>
                <w:webHidden/>
                <w:sz w:val="24"/>
                <w:szCs w:val="24"/>
              </w:rPr>
              <w:tab/>
            </w:r>
            <w:r w:rsidRPr="0053159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3159A">
              <w:rPr>
                <w:noProof/>
                <w:webHidden/>
                <w:sz w:val="24"/>
                <w:szCs w:val="24"/>
              </w:rPr>
              <w:instrText xml:space="preserve"> PAGEREF _Toc174980363 \h </w:instrText>
            </w:r>
            <w:r w:rsidRPr="0053159A">
              <w:rPr>
                <w:noProof/>
                <w:webHidden/>
                <w:sz w:val="24"/>
                <w:szCs w:val="24"/>
              </w:rPr>
            </w:r>
            <w:r w:rsidRPr="0053159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3111">
              <w:rPr>
                <w:noProof/>
                <w:webHidden/>
                <w:sz w:val="24"/>
                <w:szCs w:val="24"/>
              </w:rPr>
              <w:t>9</w:t>
            </w:r>
            <w:r w:rsidRPr="0053159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1045F5" w14:textId="05379BD6" w:rsidR="0053159A" w:rsidRPr="0053159A" w:rsidRDefault="005315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4980365" w:history="1">
            <w:r w:rsidRPr="0053159A">
              <w:rPr>
                <w:rStyle w:val="Collegamentoipertestuale"/>
                <w:rFonts w:ascii="Century Gothic" w:eastAsia="Times New Roman" w:hAnsi="Century Gothic" w:cs="Times New Roman"/>
                <w:noProof/>
                <w:kern w:val="0"/>
                <w:sz w:val="24"/>
                <w:szCs w:val="24"/>
                <w:lang w:eastAsia="it-IT"/>
                <w14:ligatures w14:val="none"/>
              </w:rPr>
              <w:t>Test_Registration_TC_1.2.7</w:t>
            </w:r>
            <w:r w:rsidRPr="0053159A">
              <w:rPr>
                <w:noProof/>
                <w:webHidden/>
                <w:sz w:val="24"/>
                <w:szCs w:val="24"/>
              </w:rPr>
              <w:tab/>
            </w:r>
            <w:r w:rsidRPr="0053159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3159A">
              <w:rPr>
                <w:noProof/>
                <w:webHidden/>
                <w:sz w:val="24"/>
                <w:szCs w:val="24"/>
              </w:rPr>
              <w:instrText xml:space="preserve"> PAGEREF _Toc174980365 \h </w:instrText>
            </w:r>
            <w:r w:rsidRPr="0053159A">
              <w:rPr>
                <w:noProof/>
                <w:webHidden/>
                <w:sz w:val="24"/>
                <w:szCs w:val="24"/>
              </w:rPr>
            </w:r>
            <w:r w:rsidRPr="0053159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3111">
              <w:rPr>
                <w:noProof/>
                <w:webHidden/>
                <w:sz w:val="24"/>
                <w:szCs w:val="24"/>
              </w:rPr>
              <w:t>10</w:t>
            </w:r>
            <w:r w:rsidRPr="0053159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F38176" w14:textId="6AF376E9" w:rsidR="0053159A" w:rsidRPr="0053159A" w:rsidRDefault="005315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4980367" w:history="1">
            <w:r w:rsidRPr="0053159A">
              <w:rPr>
                <w:rStyle w:val="Collegamentoipertestuale"/>
                <w:rFonts w:ascii="Century Gothic" w:eastAsia="Times New Roman" w:hAnsi="Century Gothic" w:cs="Times New Roman"/>
                <w:noProof/>
                <w:kern w:val="0"/>
                <w:sz w:val="24"/>
                <w:szCs w:val="24"/>
                <w:lang w:eastAsia="it-IT"/>
                <w14:ligatures w14:val="none"/>
              </w:rPr>
              <w:t>Test_AddProduct_TC_1.3.1</w:t>
            </w:r>
            <w:r w:rsidRPr="0053159A">
              <w:rPr>
                <w:noProof/>
                <w:webHidden/>
                <w:sz w:val="24"/>
                <w:szCs w:val="24"/>
              </w:rPr>
              <w:tab/>
            </w:r>
            <w:r w:rsidRPr="0053159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3159A">
              <w:rPr>
                <w:noProof/>
                <w:webHidden/>
                <w:sz w:val="24"/>
                <w:szCs w:val="24"/>
              </w:rPr>
              <w:instrText xml:space="preserve"> PAGEREF _Toc174980367 \h </w:instrText>
            </w:r>
            <w:r w:rsidRPr="0053159A">
              <w:rPr>
                <w:noProof/>
                <w:webHidden/>
                <w:sz w:val="24"/>
                <w:szCs w:val="24"/>
              </w:rPr>
            </w:r>
            <w:r w:rsidRPr="0053159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3111">
              <w:rPr>
                <w:noProof/>
                <w:webHidden/>
                <w:sz w:val="24"/>
                <w:szCs w:val="24"/>
              </w:rPr>
              <w:t>11</w:t>
            </w:r>
            <w:r w:rsidRPr="0053159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04E09E" w14:textId="5632E5A2" w:rsidR="0053159A" w:rsidRPr="0053159A" w:rsidRDefault="005315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4980369" w:history="1">
            <w:r w:rsidRPr="0053159A">
              <w:rPr>
                <w:rStyle w:val="Collegamentoipertestuale"/>
                <w:rFonts w:ascii="Century Gothic" w:eastAsia="Times New Roman" w:hAnsi="Century Gothic" w:cs="Times New Roman"/>
                <w:noProof/>
                <w:kern w:val="0"/>
                <w:sz w:val="24"/>
                <w:szCs w:val="24"/>
                <w:lang w:eastAsia="it-IT"/>
                <w14:ligatures w14:val="none"/>
              </w:rPr>
              <w:t>Test_AddProduct_TC_1.3.2</w:t>
            </w:r>
            <w:r w:rsidRPr="0053159A">
              <w:rPr>
                <w:noProof/>
                <w:webHidden/>
                <w:sz w:val="24"/>
                <w:szCs w:val="24"/>
              </w:rPr>
              <w:tab/>
            </w:r>
            <w:r w:rsidRPr="0053159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3159A">
              <w:rPr>
                <w:noProof/>
                <w:webHidden/>
                <w:sz w:val="24"/>
                <w:szCs w:val="24"/>
              </w:rPr>
              <w:instrText xml:space="preserve"> PAGEREF _Toc174980369 \h </w:instrText>
            </w:r>
            <w:r w:rsidRPr="0053159A">
              <w:rPr>
                <w:noProof/>
                <w:webHidden/>
                <w:sz w:val="24"/>
                <w:szCs w:val="24"/>
              </w:rPr>
            </w:r>
            <w:r w:rsidRPr="0053159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3111">
              <w:rPr>
                <w:noProof/>
                <w:webHidden/>
                <w:sz w:val="24"/>
                <w:szCs w:val="24"/>
              </w:rPr>
              <w:t>12</w:t>
            </w:r>
            <w:r w:rsidRPr="0053159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A202FA" w14:textId="19EE7C7F" w:rsidR="0053159A" w:rsidRPr="0053159A" w:rsidRDefault="005315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4980371" w:history="1">
            <w:r w:rsidRPr="0053159A">
              <w:rPr>
                <w:rStyle w:val="Collegamentoipertestuale"/>
                <w:rFonts w:ascii="Century Gothic" w:eastAsia="Times New Roman" w:hAnsi="Century Gothic" w:cs="Times New Roman"/>
                <w:noProof/>
                <w:kern w:val="0"/>
                <w:sz w:val="24"/>
                <w:szCs w:val="24"/>
                <w:lang w:eastAsia="it-IT"/>
                <w14:ligatures w14:val="none"/>
              </w:rPr>
              <w:t>Test_AddProduct_TC_1.3.3</w:t>
            </w:r>
            <w:r w:rsidRPr="0053159A">
              <w:rPr>
                <w:noProof/>
                <w:webHidden/>
                <w:sz w:val="24"/>
                <w:szCs w:val="24"/>
              </w:rPr>
              <w:tab/>
            </w:r>
            <w:r w:rsidRPr="0053159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3159A">
              <w:rPr>
                <w:noProof/>
                <w:webHidden/>
                <w:sz w:val="24"/>
                <w:szCs w:val="24"/>
              </w:rPr>
              <w:instrText xml:space="preserve"> PAGEREF _Toc174980371 \h </w:instrText>
            </w:r>
            <w:r w:rsidRPr="0053159A">
              <w:rPr>
                <w:noProof/>
                <w:webHidden/>
                <w:sz w:val="24"/>
                <w:szCs w:val="24"/>
              </w:rPr>
            </w:r>
            <w:r w:rsidRPr="0053159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3111">
              <w:rPr>
                <w:noProof/>
                <w:webHidden/>
                <w:sz w:val="24"/>
                <w:szCs w:val="24"/>
              </w:rPr>
              <w:t>13</w:t>
            </w:r>
            <w:r w:rsidRPr="0053159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3AB242" w14:textId="1F550B65" w:rsidR="0053159A" w:rsidRPr="0053159A" w:rsidRDefault="005315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4980373" w:history="1">
            <w:r w:rsidRPr="0053159A">
              <w:rPr>
                <w:rStyle w:val="Collegamentoipertestuale"/>
                <w:rFonts w:ascii="Century Gothic" w:eastAsia="Times New Roman" w:hAnsi="Century Gothic" w:cs="Times New Roman"/>
                <w:noProof/>
                <w:kern w:val="0"/>
                <w:sz w:val="24"/>
                <w:szCs w:val="24"/>
                <w:lang w:eastAsia="it-IT"/>
                <w14:ligatures w14:val="none"/>
              </w:rPr>
              <w:t>Test_AddProduct_TC_1.3.4</w:t>
            </w:r>
            <w:r w:rsidRPr="0053159A">
              <w:rPr>
                <w:noProof/>
                <w:webHidden/>
                <w:sz w:val="24"/>
                <w:szCs w:val="24"/>
              </w:rPr>
              <w:tab/>
            </w:r>
            <w:r w:rsidRPr="0053159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3159A">
              <w:rPr>
                <w:noProof/>
                <w:webHidden/>
                <w:sz w:val="24"/>
                <w:szCs w:val="24"/>
              </w:rPr>
              <w:instrText xml:space="preserve"> PAGEREF _Toc174980373 \h </w:instrText>
            </w:r>
            <w:r w:rsidRPr="0053159A">
              <w:rPr>
                <w:noProof/>
                <w:webHidden/>
                <w:sz w:val="24"/>
                <w:szCs w:val="24"/>
              </w:rPr>
            </w:r>
            <w:r w:rsidRPr="0053159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3111">
              <w:rPr>
                <w:noProof/>
                <w:webHidden/>
                <w:sz w:val="24"/>
                <w:szCs w:val="24"/>
              </w:rPr>
              <w:t>14</w:t>
            </w:r>
            <w:r w:rsidRPr="0053159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F8D52D" w14:textId="326D6F87" w:rsidR="0053159A" w:rsidRPr="0053159A" w:rsidRDefault="005315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4980375" w:history="1">
            <w:r w:rsidRPr="0053159A">
              <w:rPr>
                <w:rStyle w:val="Collegamentoipertestuale"/>
                <w:rFonts w:ascii="Century Gothic" w:eastAsia="Times New Roman" w:hAnsi="Century Gothic" w:cs="Times New Roman"/>
                <w:noProof/>
                <w:kern w:val="0"/>
                <w:sz w:val="24"/>
                <w:szCs w:val="24"/>
                <w:lang w:eastAsia="it-IT"/>
                <w14:ligatures w14:val="none"/>
              </w:rPr>
              <w:t>Test_AddProduct_TC_1.3.5</w:t>
            </w:r>
            <w:r w:rsidRPr="0053159A">
              <w:rPr>
                <w:noProof/>
                <w:webHidden/>
                <w:sz w:val="24"/>
                <w:szCs w:val="24"/>
              </w:rPr>
              <w:tab/>
            </w:r>
            <w:r w:rsidRPr="0053159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3159A">
              <w:rPr>
                <w:noProof/>
                <w:webHidden/>
                <w:sz w:val="24"/>
                <w:szCs w:val="24"/>
              </w:rPr>
              <w:instrText xml:space="preserve"> PAGEREF _Toc174980375 \h </w:instrText>
            </w:r>
            <w:r w:rsidRPr="0053159A">
              <w:rPr>
                <w:noProof/>
                <w:webHidden/>
                <w:sz w:val="24"/>
                <w:szCs w:val="24"/>
              </w:rPr>
            </w:r>
            <w:r w:rsidRPr="0053159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3111">
              <w:rPr>
                <w:noProof/>
                <w:webHidden/>
                <w:sz w:val="24"/>
                <w:szCs w:val="24"/>
              </w:rPr>
              <w:t>15</w:t>
            </w:r>
            <w:r w:rsidRPr="0053159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11A4B6" w14:textId="13F5D02C" w:rsidR="0053159A" w:rsidRPr="0053159A" w:rsidRDefault="005315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4980377" w:history="1">
            <w:r w:rsidRPr="0053159A">
              <w:rPr>
                <w:rStyle w:val="Collegamentoipertestuale"/>
                <w:rFonts w:ascii="Century Gothic" w:eastAsia="Times New Roman" w:hAnsi="Century Gothic" w:cs="Times New Roman"/>
                <w:noProof/>
                <w:kern w:val="0"/>
                <w:sz w:val="24"/>
                <w:szCs w:val="24"/>
                <w:lang w:eastAsia="it-IT"/>
                <w14:ligatures w14:val="none"/>
              </w:rPr>
              <w:t>Test_SearchProduct_TC_1.4.1</w:t>
            </w:r>
            <w:r w:rsidRPr="0053159A">
              <w:rPr>
                <w:noProof/>
                <w:webHidden/>
                <w:sz w:val="24"/>
                <w:szCs w:val="24"/>
              </w:rPr>
              <w:tab/>
            </w:r>
            <w:r w:rsidRPr="0053159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3159A">
              <w:rPr>
                <w:noProof/>
                <w:webHidden/>
                <w:sz w:val="24"/>
                <w:szCs w:val="24"/>
              </w:rPr>
              <w:instrText xml:space="preserve"> PAGEREF _Toc174980377 \h </w:instrText>
            </w:r>
            <w:r w:rsidRPr="0053159A">
              <w:rPr>
                <w:noProof/>
                <w:webHidden/>
                <w:sz w:val="24"/>
                <w:szCs w:val="24"/>
              </w:rPr>
            </w:r>
            <w:r w:rsidRPr="0053159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3111">
              <w:rPr>
                <w:noProof/>
                <w:webHidden/>
                <w:sz w:val="24"/>
                <w:szCs w:val="24"/>
              </w:rPr>
              <w:t>16</w:t>
            </w:r>
            <w:r w:rsidRPr="0053159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9497F3" w14:textId="25DB83A5" w:rsidR="0053159A" w:rsidRPr="0053159A" w:rsidRDefault="005315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4980379" w:history="1">
            <w:r w:rsidRPr="0053159A">
              <w:rPr>
                <w:rStyle w:val="Collegamentoipertestuale"/>
                <w:rFonts w:ascii="Century Gothic" w:eastAsia="Times New Roman" w:hAnsi="Century Gothic" w:cs="Times New Roman"/>
                <w:noProof/>
                <w:kern w:val="0"/>
                <w:sz w:val="24"/>
                <w:szCs w:val="24"/>
                <w:lang w:eastAsia="it-IT"/>
                <w14:ligatures w14:val="none"/>
              </w:rPr>
              <w:t>Test_SearchProduct_TC_1.4.2</w:t>
            </w:r>
            <w:r w:rsidRPr="0053159A">
              <w:rPr>
                <w:noProof/>
                <w:webHidden/>
                <w:sz w:val="24"/>
                <w:szCs w:val="24"/>
              </w:rPr>
              <w:tab/>
            </w:r>
            <w:r w:rsidRPr="0053159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3159A">
              <w:rPr>
                <w:noProof/>
                <w:webHidden/>
                <w:sz w:val="24"/>
                <w:szCs w:val="24"/>
              </w:rPr>
              <w:instrText xml:space="preserve"> PAGEREF _Toc174980379 \h </w:instrText>
            </w:r>
            <w:r w:rsidRPr="0053159A">
              <w:rPr>
                <w:noProof/>
                <w:webHidden/>
                <w:sz w:val="24"/>
                <w:szCs w:val="24"/>
              </w:rPr>
            </w:r>
            <w:r w:rsidRPr="0053159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3111">
              <w:rPr>
                <w:noProof/>
                <w:webHidden/>
                <w:sz w:val="24"/>
                <w:szCs w:val="24"/>
              </w:rPr>
              <w:t>16</w:t>
            </w:r>
            <w:r w:rsidRPr="0053159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624B81" w14:textId="0396403D" w:rsidR="00D85344" w:rsidRDefault="00D85344">
          <w:r w:rsidRPr="0053159A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9212452" w14:textId="77777777" w:rsidR="00D85344" w:rsidRDefault="00D85344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0D7765D9" w14:textId="77777777" w:rsidR="00D85344" w:rsidRDefault="00D85344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4489E8D8" w14:textId="77777777" w:rsidR="00D85344" w:rsidRDefault="00D85344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6AB5793D" w14:textId="4EF9032F" w:rsidR="00D85344" w:rsidRDefault="00D85344">
      <w:pPr>
        <w:spacing w:after="160" w:line="259" w:lineRule="auto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br w:type="page"/>
      </w:r>
    </w:p>
    <w:p w14:paraId="41FBFCBD" w14:textId="77777777" w:rsidR="00D85344" w:rsidRDefault="00D85344" w:rsidP="0096037F">
      <w:pPr>
        <w:jc w:val="center"/>
      </w:pPr>
    </w:p>
    <w:p w14:paraId="55B741EA" w14:textId="7877BEAF" w:rsidR="00D85344" w:rsidRDefault="00D85344" w:rsidP="00D85344">
      <w:pPr>
        <w:jc w:val="center"/>
        <w:rPr>
          <w:rFonts w:ascii="Century Gothic" w:eastAsia="Droid Sans" w:hAnsi="Century Gothic"/>
          <w:color w:val="1F4E79"/>
          <w:kern w:val="0"/>
          <w:sz w:val="40"/>
          <w:szCs w:val="40"/>
        </w:rPr>
      </w:pPr>
      <w:r w:rsidRPr="00B423D3">
        <w:rPr>
          <w:rFonts w:ascii="Century Gothic" w:eastAsia="Droid Sans" w:hAnsi="Century Gothic"/>
          <w:color w:val="1F4E79"/>
          <w:kern w:val="0"/>
          <w:sz w:val="40"/>
          <w:szCs w:val="40"/>
        </w:rPr>
        <w:t xml:space="preserve">Test </w:t>
      </w:r>
      <w:r>
        <w:rPr>
          <w:rFonts w:ascii="Century Gothic" w:eastAsia="Droid Sans" w:hAnsi="Century Gothic"/>
          <w:color w:val="1F4E79"/>
          <w:kern w:val="0"/>
          <w:sz w:val="40"/>
          <w:szCs w:val="40"/>
        </w:rPr>
        <w:t xml:space="preserve">Case </w:t>
      </w:r>
      <w:proofErr w:type="spellStart"/>
      <w:r>
        <w:rPr>
          <w:rFonts w:ascii="Century Gothic" w:eastAsia="Droid Sans" w:hAnsi="Century Gothic"/>
          <w:color w:val="1F4E79"/>
          <w:kern w:val="0"/>
          <w:sz w:val="40"/>
          <w:szCs w:val="40"/>
        </w:rPr>
        <w:t>Specification</w:t>
      </w:r>
      <w:proofErr w:type="spellEnd"/>
      <w:r>
        <w:rPr>
          <w:rFonts w:ascii="Century Gothic" w:eastAsia="Droid Sans" w:hAnsi="Century Gothic"/>
          <w:color w:val="1F4E79"/>
          <w:kern w:val="0"/>
          <w:sz w:val="40"/>
          <w:szCs w:val="40"/>
        </w:rPr>
        <w:t xml:space="preserve"> (TCS)</w:t>
      </w:r>
    </w:p>
    <w:p w14:paraId="069E2FE9" w14:textId="77777777" w:rsidR="00D85344" w:rsidRDefault="00D85344" w:rsidP="00D85344">
      <w:pPr>
        <w:jc w:val="center"/>
        <w:rPr>
          <w:rFonts w:ascii="Century Gothic" w:eastAsia="Droid Sans" w:hAnsi="Century Gothic"/>
          <w:color w:val="1F4E79"/>
          <w:kern w:val="0"/>
          <w:sz w:val="40"/>
          <w:szCs w:val="40"/>
        </w:rPr>
      </w:pPr>
    </w:p>
    <w:p w14:paraId="19615C4E" w14:textId="77777777" w:rsidR="00D85344" w:rsidRPr="00B423D3" w:rsidRDefault="00D85344" w:rsidP="00D85344">
      <w:pPr>
        <w:jc w:val="center"/>
        <w:rPr>
          <w:rFonts w:ascii="Century Gothic" w:eastAsia="Droid Sans" w:hAnsi="Century Gothic"/>
          <w:color w:val="1F4E79"/>
          <w:kern w:val="0"/>
          <w:sz w:val="40"/>
          <w:szCs w:val="40"/>
        </w:rPr>
      </w:pPr>
    </w:p>
    <w:tbl>
      <w:tblPr>
        <w:tblW w:w="788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3627"/>
        <w:gridCol w:w="3490"/>
        <w:gridCol w:w="470"/>
      </w:tblGrid>
      <w:tr w:rsidR="00D85344" w:rsidRPr="00D85344" w14:paraId="30CB3E3A" w14:textId="77777777" w:rsidTr="00D85344">
        <w:trPr>
          <w:trHeight w:val="302"/>
          <w:jc w:val="center"/>
        </w:trPr>
        <w:tc>
          <w:tcPr>
            <w:tcW w:w="3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4D93D9"/>
            <w:noWrap/>
            <w:vAlign w:val="center"/>
            <w:hideMark/>
          </w:tcPr>
          <w:p w14:paraId="584A8D0D" w14:textId="77777777" w:rsidR="00D85344" w:rsidRPr="00D85344" w:rsidRDefault="00D85344" w:rsidP="00D85344">
            <w:pPr>
              <w:pStyle w:val="Titolo1"/>
              <w:spacing w:before="0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bookmarkStart w:id="12" w:name="_Toc174980248"/>
            <w:bookmarkStart w:id="13" w:name="_Toc174980346"/>
            <w:r w:rsidRPr="00D85344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Test Case ID</w:t>
            </w:r>
            <w:bookmarkEnd w:id="12"/>
            <w:bookmarkEnd w:id="13"/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3F12015E" w14:textId="77777777" w:rsidR="00D85344" w:rsidRPr="00D85344" w:rsidRDefault="00D85344" w:rsidP="00D85344">
            <w:pPr>
              <w:pStyle w:val="Titolo1"/>
              <w:spacing w:before="0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bookmarkStart w:id="14" w:name="_Toc174980347"/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Test_Login_TC_1.1.1</w:t>
            </w:r>
            <w:bookmarkEnd w:id="14"/>
          </w:p>
        </w:tc>
      </w:tr>
      <w:tr w:rsidR="00D85344" w:rsidRPr="00D85344" w14:paraId="42DE4C0F" w14:textId="77777777" w:rsidTr="00D85344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001F1110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D85344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Pre-condition</w:t>
            </w:r>
            <w:proofErr w:type="spellEnd"/>
            <w:r w:rsidRPr="00D85344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:</w:t>
            </w:r>
          </w:p>
        </w:tc>
      </w:tr>
      <w:tr w:rsidR="00D85344" w:rsidRPr="00D85344" w14:paraId="7EA246F0" w14:textId="77777777" w:rsidTr="00D85344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6518AC99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L'utente si trova nella pagina di login.</w:t>
            </w:r>
          </w:p>
        </w:tc>
      </w:tr>
      <w:tr w:rsidR="00D85344" w:rsidRPr="00D85344" w14:paraId="3783A99C" w14:textId="77777777" w:rsidTr="00D85344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328871D4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Flow of events:</w:t>
            </w:r>
          </w:p>
        </w:tc>
      </w:tr>
      <w:tr w:rsidR="00D85344" w:rsidRPr="00D85344" w14:paraId="353BC21B" w14:textId="77777777" w:rsidTr="00D85344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510E861C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1. L'utente inserisce i dati richiesti.</w:t>
            </w:r>
          </w:p>
        </w:tc>
      </w:tr>
      <w:tr w:rsidR="00D85344" w:rsidRPr="00D85344" w14:paraId="3E6F97AE" w14:textId="77777777" w:rsidTr="00D85344">
        <w:trPr>
          <w:trHeight w:val="399"/>
          <w:jc w:val="center"/>
        </w:trPr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09248CB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6FF7C6C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Username</w:t>
            </w: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2550B8E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prova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3A93BFF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D85344" w:rsidRPr="00D85344" w14:paraId="1166AA79" w14:textId="77777777" w:rsidTr="00D85344">
        <w:trPr>
          <w:trHeight w:val="399"/>
          <w:jc w:val="center"/>
        </w:trPr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5A1AB35E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D601017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Password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9560E41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56DD3E3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D85344" w:rsidRPr="00D85344" w14:paraId="535FD6C1" w14:textId="77777777" w:rsidTr="00D85344">
        <w:trPr>
          <w:trHeight w:val="399"/>
          <w:jc w:val="center"/>
        </w:trPr>
        <w:tc>
          <w:tcPr>
            <w:tcW w:w="78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2AA692F0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2. L'utente invia il modulo.</w:t>
            </w:r>
          </w:p>
        </w:tc>
      </w:tr>
      <w:tr w:rsidR="00D85344" w:rsidRPr="00D85344" w14:paraId="10571C9B" w14:textId="77777777" w:rsidTr="00D85344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1EBE9497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Oracolo:</w:t>
            </w:r>
          </w:p>
        </w:tc>
      </w:tr>
      <w:tr w:rsidR="00D85344" w:rsidRPr="00D85344" w14:paraId="5545FC61" w14:textId="77777777" w:rsidTr="00D85344">
        <w:trPr>
          <w:trHeight w:val="408"/>
          <w:jc w:val="center"/>
        </w:trPr>
        <w:tc>
          <w:tcPr>
            <w:tcW w:w="78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78F11F2D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Il login non viene effettuato.</w:t>
            </w:r>
          </w:p>
        </w:tc>
      </w:tr>
    </w:tbl>
    <w:p w14:paraId="7045A665" w14:textId="77777777" w:rsidR="00D85344" w:rsidRDefault="00D85344" w:rsidP="0096037F">
      <w:pPr>
        <w:jc w:val="center"/>
      </w:pPr>
    </w:p>
    <w:p w14:paraId="69B9368A" w14:textId="77777777" w:rsidR="00D85344" w:rsidRDefault="00D85344" w:rsidP="0096037F">
      <w:pPr>
        <w:jc w:val="center"/>
      </w:pPr>
    </w:p>
    <w:p w14:paraId="7E3CDEE1" w14:textId="77777777" w:rsidR="00D85344" w:rsidRDefault="00D85344" w:rsidP="0096037F">
      <w:pPr>
        <w:jc w:val="center"/>
      </w:pPr>
    </w:p>
    <w:p w14:paraId="17A81EFF" w14:textId="77777777" w:rsidR="00D85344" w:rsidRDefault="00D85344" w:rsidP="0096037F">
      <w:pPr>
        <w:jc w:val="center"/>
      </w:pPr>
    </w:p>
    <w:p w14:paraId="2279BA26" w14:textId="77777777" w:rsidR="00D85344" w:rsidRDefault="00D85344" w:rsidP="0096037F">
      <w:pPr>
        <w:jc w:val="center"/>
      </w:pPr>
    </w:p>
    <w:p w14:paraId="648EF576" w14:textId="77777777" w:rsidR="00D85344" w:rsidRDefault="00D85344" w:rsidP="0096037F">
      <w:pPr>
        <w:jc w:val="center"/>
      </w:pPr>
    </w:p>
    <w:p w14:paraId="3F318ED5" w14:textId="77777777" w:rsidR="00D85344" w:rsidRDefault="00D85344" w:rsidP="0096037F">
      <w:pPr>
        <w:jc w:val="center"/>
      </w:pPr>
    </w:p>
    <w:tbl>
      <w:tblPr>
        <w:tblW w:w="7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3627"/>
        <w:gridCol w:w="3821"/>
        <w:gridCol w:w="207"/>
      </w:tblGrid>
      <w:tr w:rsidR="00D85344" w:rsidRPr="00D85344" w14:paraId="7D4C9A15" w14:textId="77777777" w:rsidTr="00D85344">
        <w:trPr>
          <w:trHeight w:val="439"/>
          <w:jc w:val="center"/>
        </w:trPr>
        <w:tc>
          <w:tcPr>
            <w:tcW w:w="3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4D93D9"/>
            <w:noWrap/>
            <w:vAlign w:val="center"/>
            <w:hideMark/>
          </w:tcPr>
          <w:p w14:paraId="1F2F2F23" w14:textId="77777777" w:rsidR="00D85344" w:rsidRPr="00D85344" w:rsidRDefault="00D85344" w:rsidP="00D85344">
            <w:pPr>
              <w:pStyle w:val="Titolo1"/>
              <w:spacing w:before="0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bookmarkStart w:id="15" w:name="_Toc174980250"/>
            <w:bookmarkStart w:id="16" w:name="_Toc174980348"/>
            <w:r w:rsidRPr="00D85344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Test Case ID</w:t>
            </w:r>
            <w:bookmarkEnd w:id="15"/>
            <w:bookmarkEnd w:id="16"/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7030056A" w14:textId="77777777" w:rsidR="00D85344" w:rsidRPr="00D85344" w:rsidRDefault="00D85344" w:rsidP="00D85344">
            <w:pPr>
              <w:pStyle w:val="Titolo1"/>
              <w:spacing w:before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bookmarkStart w:id="17" w:name="_Toc174980349"/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Test_Login_TC_1.1.2</w:t>
            </w:r>
            <w:bookmarkEnd w:id="17"/>
          </w:p>
        </w:tc>
      </w:tr>
      <w:tr w:rsidR="00D85344" w:rsidRPr="00D85344" w14:paraId="28766E1D" w14:textId="77777777" w:rsidTr="00D85344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7EC00B17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D85344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Pre-condition</w:t>
            </w:r>
            <w:proofErr w:type="spellEnd"/>
            <w:r w:rsidRPr="00D85344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:</w:t>
            </w:r>
          </w:p>
        </w:tc>
      </w:tr>
      <w:tr w:rsidR="00D85344" w:rsidRPr="00D85344" w14:paraId="40B7220D" w14:textId="77777777" w:rsidTr="00D85344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626B12A5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L'utente si trova nella pagina di login.</w:t>
            </w:r>
          </w:p>
        </w:tc>
      </w:tr>
      <w:tr w:rsidR="00D85344" w:rsidRPr="00D85344" w14:paraId="047D2AAD" w14:textId="77777777" w:rsidTr="00D85344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4CA22BF5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Flow of events:</w:t>
            </w:r>
          </w:p>
        </w:tc>
      </w:tr>
      <w:tr w:rsidR="00D85344" w:rsidRPr="00D85344" w14:paraId="799F0B02" w14:textId="77777777" w:rsidTr="00D85344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50DAEC10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1. L'utente inserisce i dati richiesti.</w:t>
            </w:r>
          </w:p>
        </w:tc>
      </w:tr>
      <w:tr w:rsidR="00D85344" w:rsidRPr="00D85344" w14:paraId="260B76A3" w14:textId="77777777" w:rsidTr="00D85344">
        <w:trPr>
          <w:trHeight w:val="399"/>
          <w:jc w:val="center"/>
        </w:trPr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5764CD3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66E39A9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Username</w:t>
            </w:r>
          </w:p>
        </w:tc>
        <w:tc>
          <w:tcPr>
            <w:tcW w:w="3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DA6B74D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utenteNonEsistente</w:t>
            </w:r>
            <w:proofErr w:type="spellEnd"/>
          </w:p>
        </w:tc>
        <w:tc>
          <w:tcPr>
            <w:tcW w:w="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FD2D393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D85344" w:rsidRPr="00D85344" w14:paraId="705B3363" w14:textId="77777777" w:rsidTr="00D85344">
        <w:trPr>
          <w:trHeight w:val="399"/>
          <w:jc w:val="center"/>
        </w:trPr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20D30297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A17173F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Password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2E3B529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Utente_NonEsistente00</w:t>
            </w:r>
          </w:p>
        </w:tc>
        <w:tc>
          <w:tcPr>
            <w:tcW w:w="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4A9C79A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D85344" w:rsidRPr="00D85344" w14:paraId="2D89BFB7" w14:textId="77777777" w:rsidTr="00D85344">
        <w:trPr>
          <w:trHeight w:val="399"/>
          <w:jc w:val="center"/>
        </w:trPr>
        <w:tc>
          <w:tcPr>
            <w:tcW w:w="78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75CF5200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2. L'utente invia il modulo.</w:t>
            </w:r>
          </w:p>
        </w:tc>
      </w:tr>
      <w:tr w:rsidR="00D85344" w:rsidRPr="00D85344" w14:paraId="6399AAE1" w14:textId="77777777" w:rsidTr="00D85344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188C90BF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Oracolo:</w:t>
            </w:r>
          </w:p>
        </w:tc>
      </w:tr>
      <w:tr w:rsidR="00D85344" w:rsidRPr="00D85344" w14:paraId="6203D7B1" w14:textId="77777777" w:rsidTr="00D85344">
        <w:trPr>
          <w:trHeight w:val="399"/>
          <w:jc w:val="center"/>
        </w:trPr>
        <w:tc>
          <w:tcPr>
            <w:tcW w:w="78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193D5C1F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Il login non viene effettuato.</w:t>
            </w:r>
          </w:p>
        </w:tc>
      </w:tr>
    </w:tbl>
    <w:p w14:paraId="466378DC" w14:textId="2450AA9F" w:rsidR="00D85344" w:rsidRDefault="00D85344" w:rsidP="00D85344">
      <w:pPr>
        <w:jc w:val="center"/>
      </w:pPr>
    </w:p>
    <w:p w14:paraId="45AE5DEB" w14:textId="77777777" w:rsidR="00D85344" w:rsidRDefault="00D85344">
      <w:pPr>
        <w:spacing w:after="160" w:line="259" w:lineRule="auto"/>
      </w:pPr>
      <w:r>
        <w:br w:type="page"/>
      </w:r>
    </w:p>
    <w:p w14:paraId="6FA83D9D" w14:textId="77777777" w:rsidR="00D85344" w:rsidRDefault="00D85344" w:rsidP="00D85344">
      <w:pPr>
        <w:jc w:val="center"/>
      </w:pPr>
    </w:p>
    <w:tbl>
      <w:tblPr>
        <w:tblW w:w="7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3627"/>
        <w:gridCol w:w="3635"/>
        <w:gridCol w:w="325"/>
      </w:tblGrid>
      <w:tr w:rsidR="00D85344" w:rsidRPr="00D85344" w14:paraId="5E54FD0C" w14:textId="77777777" w:rsidTr="00D85344">
        <w:trPr>
          <w:trHeight w:val="399"/>
          <w:jc w:val="center"/>
        </w:trPr>
        <w:tc>
          <w:tcPr>
            <w:tcW w:w="3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4D93D9"/>
            <w:noWrap/>
            <w:vAlign w:val="center"/>
            <w:hideMark/>
          </w:tcPr>
          <w:p w14:paraId="6194FE3E" w14:textId="77777777" w:rsidR="00D85344" w:rsidRPr="00D85344" w:rsidRDefault="00D85344" w:rsidP="00D85344">
            <w:pPr>
              <w:pStyle w:val="Titolo1"/>
              <w:spacing w:before="0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bookmarkStart w:id="18" w:name="_Toc174980252"/>
            <w:bookmarkStart w:id="19" w:name="_Toc174980350"/>
            <w:r w:rsidRPr="00D85344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Test Case ID</w:t>
            </w:r>
            <w:bookmarkEnd w:id="18"/>
            <w:bookmarkEnd w:id="19"/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2BEA809E" w14:textId="77777777" w:rsidR="00D85344" w:rsidRPr="00D85344" w:rsidRDefault="00D85344" w:rsidP="00D85344">
            <w:pPr>
              <w:pStyle w:val="Titolo1"/>
              <w:spacing w:before="0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bookmarkStart w:id="20" w:name="_Toc174980351"/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Test_Login_TC_1.1.3</w:t>
            </w:r>
            <w:bookmarkEnd w:id="20"/>
          </w:p>
        </w:tc>
      </w:tr>
      <w:tr w:rsidR="00D85344" w:rsidRPr="00D85344" w14:paraId="2F0A03A4" w14:textId="77777777" w:rsidTr="00D85344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7D7C926B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D85344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Pre-condition</w:t>
            </w:r>
            <w:proofErr w:type="spellEnd"/>
            <w:r w:rsidRPr="00D85344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:</w:t>
            </w:r>
          </w:p>
        </w:tc>
      </w:tr>
      <w:tr w:rsidR="00D85344" w:rsidRPr="00D85344" w14:paraId="12593830" w14:textId="77777777" w:rsidTr="00D85344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2E3A6C4B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L'utente si trova nella pagina di login.</w:t>
            </w:r>
          </w:p>
        </w:tc>
      </w:tr>
      <w:tr w:rsidR="00D85344" w:rsidRPr="00D85344" w14:paraId="76F98865" w14:textId="77777777" w:rsidTr="00D85344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03CD5319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Flow of events:</w:t>
            </w:r>
          </w:p>
        </w:tc>
      </w:tr>
      <w:tr w:rsidR="00D85344" w:rsidRPr="00D85344" w14:paraId="3DE0F844" w14:textId="77777777" w:rsidTr="00D85344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5DF2923C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1. L'utente inserisce i dati richiesti.</w:t>
            </w:r>
          </w:p>
        </w:tc>
      </w:tr>
      <w:tr w:rsidR="00D85344" w:rsidRPr="00D85344" w14:paraId="62F3E48A" w14:textId="77777777" w:rsidTr="00D85344">
        <w:trPr>
          <w:trHeight w:val="399"/>
          <w:jc w:val="center"/>
        </w:trPr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AA114D4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0A8F7D6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Username</w:t>
            </w:r>
          </w:p>
        </w:tc>
        <w:tc>
          <w:tcPr>
            <w:tcW w:w="3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D389918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prova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F560B14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D85344" w:rsidRPr="00D85344" w14:paraId="3B783C78" w14:textId="77777777" w:rsidTr="00D85344">
        <w:trPr>
          <w:trHeight w:val="399"/>
          <w:jc w:val="center"/>
        </w:trPr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41938003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2A2D2EC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Password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B828DC9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Prova_00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A8640FE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D85344" w:rsidRPr="00D85344" w14:paraId="444B5DDB" w14:textId="77777777" w:rsidTr="00D85344">
        <w:trPr>
          <w:trHeight w:val="399"/>
          <w:jc w:val="center"/>
        </w:trPr>
        <w:tc>
          <w:tcPr>
            <w:tcW w:w="78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0EB4AC87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2. L'utente invia il modulo.</w:t>
            </w:r>
          </w:p>
        </w:tc>
      </w:tr>
      <w:tr w:rsidR="00D85344" w:rsidRPr="00D85344" w14:paraId="686E78C7" w14:textId="77777777" w:rsidTr="00D85344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1A5C77D9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Oracolo:</w:t>
            </w:r>
          </w:p>
        </w:tc>
      </w:tr>
      <w:tr w:rsidR="00D85344" w:rsidRPr="00D85344" w14:paraId="64B39AEB" w14:textId="77777777" w:rsidTr="00D85344">
        <w:trPr>
          <w:trHeight w:val="399"/>
          <w:jc w:val="center"/>
        </w:trPr>
        <w:tc>
          <w:tcPr>
            <w:tcW w:w="78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711C45ED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Il login viene effettuato.</w:t>
            </w:r>
          </w:p>
        </w:tc>
      </w:tr>
    </w:tbl>
    <w:p w14:paraId="712B4097" w14:textId="77777777" w:rsidR="00D85344" w:rsidRDefault="00D85344" w:rsidP="00D85344">
      <w:pPr>
        <w:jc w:val="center"/>
      </w:pPr>
    </w:p>
    <w:p w14:paraId="699A5B58" w14:textId="77777777" w:rsidR="00D85344" w:rsidRDefault="00D85344" w:rsidP="00D85344">
      <w:pPr>
        <w:jc w:val="center"/>
      </w:pPr>
    </w:p>
    <w:p w14:paraId="19BB7C4F" w14:textId="77777777" w:rsidR="00D85344" w:rsidRDefault="00D85344" w:rsidP="00D85344">
      <w:pPr>
        <w:jc w:val="center"/>
      </w:pPr>
    </w:p>
    <w:p w14:paraId="3A25EEED" w14:textId="77777777" w:rsidR="00D85344" w:rsidRDefault="00D85344" w:rsidP="00D85344">
      <w:pPr>
        <w:jc w:val="center"/>
      </w:pPr>
    </w:p>
    <w:p w14:paraId="6290210F" w14:textId="77777777" w:rsidR="00D85344" w:rsidRDefault="00D85344" w:rsidP="00D85344">
      <w:pPr>
        <w:jc w:val="center"/>
      </w:pPr>
    </w:p>
    <w:p w14:paraId="19663453" w14:textId="77777777" w:rsidR="00D85344" w:rsidRDefault="00D85344" w:rsidP="00D85344">
      <w:pPr>
        <w:jc w:val="center"/>
      </w:pPr>
    </w:p>
    <w:tbl>
      <w:tblPr>
        <w:tblW w:w="7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"/>
        <w:gridCol w:w="3633"/>
        <w:gridCol w:w="3730"/>
        <w:gridCol w:w="230"/>
      </w:tblGrid>
      <w:tr w:rsidR="00D85344" w:rsidRPr="00D85344" w14:paraId="7C0D9FAD" w14:textId="77777777" w:rsidTr="00D85344">
        <w:trPr>
          <w:trHeight w:val="399"/>
          <w:jc w:val="center"/>
        </w:trPr>
        <w:tc>
          <w:tcPr>
            <w:tcW w:w="3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4D93D9"/>
            <w:noWrap/>
            <w:vAlign w:val="center"/>
            <w:hideMark/>
          </w:tcPr>
          <w:p w14:paraId="21D7DE1A" w14:textId="77777777" w:rsidR="00D85344" w:rsidRPr="00D85344" w:rsidRDefault="00D85344" w:rsidP="00D85344">
            <w:pPr>
              <w:pStyle w:val="Titolo1"/>
              <w:spacing w:before="0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bookmarkStart w:id="21" w:name="_Toc174980254"/>
            <w:bookmarkStart w:id="22" w:name="_Toc174980352"/>
            <w:r w:rsidRPr="00D85344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Test Case ID</w:t>
            </w:r>
            <w:bookmarkEnd w:id="21"/>
            <w:bookmarkEnd w:id="22"/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71704B82" w14:textId="77777777" w:rsidR="00D85344" w:rsidRPr="00D85344" w:rsidRDefault="00D85344" w:rsidP="00D85344">
            <w:pPr>
              <w:pStyle w:val="Titolo1"/>
              <w:spacing w:before="0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bookmarkStart w:id="23" w:name="_Toc174980353"/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Test_Registration_TC_1.2.1</w:t>
            </w:r>
            <w:bookmarkEnd w:id="23"/>
          </w:p>
        </w:tc>
      </w:tr>
      <w:tr w:rsidR="00D85344" w:rsidRPr="00D85344" w14:paraId="55253817" w14:textId="77777777" w:rsidTr="00D85344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31B3ADF4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D85344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Pre-condition</w:t>
            </w:r>
            <w:proofErr w:type="spellEnd"/>
            <w:r w:rsidRPr="00D85344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:</w:t>
            </w:r>
          </w:p>
        </w:tc>
      </w:tr>
      <w:tr w:rsidR="00D85344" w:rsidRPr="00D85344" w14:paraId="78DE7810" w14:textId="77777777" w:rsidTr="00D85344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0FE5AB04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L'utente si trova nella pagina di registrazione.</w:t>
            </w:r>
          </w:p>
        </w:tc>
      </w:tr>
      <w:tr w:rsidR="00D85344" w:rsidRPr="00D85344" w14:paraId="67470307" w14:textId="77777777" w:rsidTr="00D85344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09B10630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Flow of events:</w:t>
            </w:r>
          </w:p>
        </w:tc>
      </w:tr>
      <w:tr w:rsidR="00D85344" w:rsidRPr="00D85344" w14:paraId="41DF77C8" w14:textId="77777777" w:rsidTr="00D85344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2A4C0819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1. L'utente inserisce i dati richiesti.</w:t>
            </w:r>
          </w:p>
        </w:tc>
      </w:tr>
      <w:tr w:rsidR="00D85344" w:rsidRPr="00D85344" w14:paraId="079FBCFB" w14:textId="77777777" w:rsidTr="0053159A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502FF2F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F048B82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Username</w:t>
            </w:r>
          </w:p>
        </w:tc>
        <w:tc>
          <w:tcPr>
            <w:tcW w:w="3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C68E778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F84E05A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D85344" w:rsidRPr="00D85344" w14:paraId="62BD07CA" w14:textId="77777777" w:rsidTr="0053159A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1621AC52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4DC960A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gramStart"/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Email</w:t>
            </w:r>
            <w:proofErr w:type="gramEnd"/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D74C5B7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3D1CD47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D85344" w:rsidRPr="00D85344" w14:paraId="13011A8F" w14:textId="77777777" w:rsidTr="0053159A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8E0B8E9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0228508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Password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7565B33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6F57E76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D85344" w:rsidRPr="00D85344" w14:paraId="095ED7B1" w14:textId="77777777" w:rsidTr="0053159A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C64A170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B921616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Nome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E662003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EE6DAA5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D85344" w:rsidRPr="00D85344" w14:paraId="70C065CC" w14:textId="77777777" w:rsidTr="0053159A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16855C6C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5375AC7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Cognome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7A238F9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570502B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D85344" w:rsidRPr="00D85344" w14:paraId="33DC81FC" w14:textId="77777777" w:rsidTr="0053159A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00E3DC5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D646F61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Via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111BAA5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032470C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D85344" w:rsidRPr="00D85344" w14:paraId="00B6C044" w14:textId="77777777" w:rsidTr="0053159A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2D73663B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F25BC6D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Civico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5BA7705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D74B0FC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D85344" w:rsidRPr="00D85344" w14:paraId="3D546508" w14:textId="77777777" w:rsidTr="0053159A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DFAA8F9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431421C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Città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0C1EF88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B0F198F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D85344" w:rsidRPr="00D85344" w14:paraId="1677CB18" w14:textId="77777777" w:rsidTr="0053159A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69B4B4E7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48CE951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CAP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CDFBBBE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E323067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D85344" w:rsidRPr="00D85344" w14:paraId="65520D8A" w14:textId="77777777" w:rsidTr="00D85344">
        <w:trPr>
          <w:trHeight w:val="399"/>
          <w:jc w:val="center"/>
        </w:trPr>
        <w:tc>
          <w:tcPr>
            <w:tcW w:w="78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0CB70BF2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2. L'utente invia il modulo.</w:t>
            </w:r>
          </w:p>
        </w:tc>
      </w:tr>
      <w:tr w:rsidR="00D85344" w:rsidRPr="00D85344" w14:paraId="49B0A59B" w14:textId="77777777" w:rsidTr="00D85344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17DE640B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Oracolo:</w:t>
            </w:r>
          </w:p>
        </w:tc>
      </w:tr>
      <w:tr w:rsidR="00D85344" w:rsidRPr="00D85344" w14:paraId="3104A75C" w14:textId="77777777" w:rsidTr="00D85344">
        <w:trPr>
          <w:trHeight w:val="399"/>
          <w:jc w:val="center"/>
        </w:trPr>
        <w:tc>
          <w:tcPr>
            <w:tcW w:w="78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18CDFA36" w14:textId="77777777" w:rsidR="00D85344" w:rsidRPr="00D85344" w:rsidRDefault="00D85344" w:rsidP="00D85344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85344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La registrazione non viene effettuata.</w:t>
            </w:r>
          </w:p>
        </w:tc>
      </w:tr>
    </w:tbl>
    <w:p w14:paraId="5F32A7A2" w14:textId="748F2D0F" w:rsidR="00D85344" w:rsidRDefault="00D85344" w:rsidP="00D85344">
      <w:pPr>
        <w:jc w:val="center"/>
      </w:pPr>
    </w:p>
    <w:p w14:paraId="52B7E9BF" w14:textId="6BDCD799" w:rsidR="00D85344" w:rsidRDefault="00D85344" w:rsidP="007777CE">
      <w:pPr>
        <w:spacing w:after="160" w:line="259" w:lineRule="auto"/>
      </w:pPr>
      <w:r>
        <w:br w:type="page"/>
      </w:r>
    </w:p>
    <w:p w14:paraId="1B6A2AE2" w14:textId="77777777" w:rsidR="00D85344" w:rsidRDefault="00D85344" w:rsidP="00D85344">
      <w:pPr>
        <w:jc w:val="center"/>
      </w:pPr>
    </w:p>
    <w:p w14:paraId="48885021" w14:textId="77777777" w:rsidR="007777CE" w:rsidRDefault="007777CE" w:rsidP="00D85344">
      <w:pPr>
        <w:jc w:val="center"/>
      </w:pPr>
    </w:p>
    <w:p w14:paraId="5B212295" w14:textId="77777777" w:rsidR="007777CE" w:rsidRDefault="007777CE" w:rsidP="00D85344">
      <w:pPr>
        <w:jc w:val="center"/>
      </w:pPr>
    </w:p>
    <w:p w14:paraId="1320AB9C" w14:textId="77777777" w:rsidR="007777CE" w:rsidRDefault="007777CE" w:rsidP="00D85344">
      <w:pPr>
        <w:jc w:val="center"/>
      </w:pPr>
    </w:p>
    <w:p w14:paraId="0C836E07" w14:textId="77777777" w:rsidR="007777CE" w:rsidRDefault="007777CE" w:rsidP="00D85344">
      <w:pPr>
        <w:jc w:val="center"/>
      </w:pPr>
    </w:p>
    <w:p w14:paraId="68FED7F3" w14:textId="77777777" w:rsidR="007777CE" w:rsidRDefault="007777CE" w:rsidP="00D85344">
      <w:pPr>
        <w:jc w:val="center"/>
      </w:pPr>
    </w:p>
    <w:p w14:paraId="4C64B69A" w14:textId="77777777" w:rsidR="007777CE" w:rsidRDefault="007777CE" w:rsidP="00D85344">
      <w:pPr>
        <w:jc w:val="center"/>
      </w:pPr>
    </w:p>
    <w:p w14:paraId="6B69B49A" w14:textId="77777777" w:rsidR="007777CE" w:rsidRDefault="007777CE" w:rsidP="00D85344">
      <w:pPr>
        <w:jc w:val="center"/>
      </w:pPr>
    </w:p>
    <w:p w14:paraId="7E6F96E4" w14:textId="77777777" w:rsidR="007777CE" w:rsidRDefault="007777CE" w:rsidP="00D85344">
      <w:pPr>
        <w:jc w:val="center"/>
      </w:pPr>
    </w:p>
    <w:p w14:paraId="0EAAF5B0" w14:textId="77777777" w:rsidR="007777CE" w:rsidRDefault="007777CE" w:rsidP="00D85344">
      <w:pPr>
        <w:jc w:val="center"/>
      </w:pPr>
    </w:p>
    <w:p w14:paraId="49842BF7" w14:textId="77777777" w:rsidR="007777CE" w:rsidRDefault="007777CE" w:rsidP="00D85344">
      <w:pPr>
        <w:jc w:val="center"/>
      </w:pPr>
    </w:p>
    <w:tbl>
      <w:tblPr>
        <w:tblW w:w="7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"/>
        <w:gridCol w:w="3633"/>
        <w:gridCol w:w="3556"/>
        <w:gridCol w:w="404"/>
      </w:tblGrid>
      <w:tr w:rsidR="007777CE" w:rsidRPr="007777CE" w14:paraId="14C77C06" w14:textId="77777777" w:rsidTr="007777CE">
        <w:trPr>
          <w:trHeight w:val="399"/>
          <w:jc w:val="center"/>
        </w:trPr>
        <w:tc>
          <w:tcPr>
            <w:tcW w:w="3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4D93D9"/>
            <w:noWrap/>
            <w:vAlign w:val="center"/>
            <w:hideMark/>
          </w:tcPr>
          <w:p w14:paraId="68DFA11E" w14:textId="77777777" w:rsidR="007777CE" w:rsidRPr="007777CE" w:rsidRDefault="007777CE" w:rsidP="007777CE">
            <w:pPr>
              <w:pStyle w:val="Titolo1"/>
              <w:spacing w:before="0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bookmarkStart w:id="24" w:name="_Toc174980256"/>
            <w:bookmarkStart w:id="25" w:name="_Toc174980354"/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Test Case ID</w:t>
            </w:r>
            <w:bookmarkEnd w:id="24"/>
            <w:bookmarkEnd w:id="25"/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6634DB21" w14:textId="77777777" w:rsidR="007777CE" w:rsidRPr="007777CE" w:rsidRDefault="007777CE" w:rsidP="007777CE">
            <w:pPr>
              <w:pStyle w:val="Titolo1"/>
              <w:spacing w:before="0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bookmarkStart w:id="26" w:name="_Toc174980355"/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Test_Registration_TC_1.2.2</w:t>
            </w:r>
            <w:bookmarkEnd w:id="26"/>
          </w:p>
        </w:tc>
      </w:tr>
      <w:tr w:rsidR="007777CE" w:rsidRPr="007777CE" w14:paraId="106E9EE5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43EDAF65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Pre-condition</w:t>
            </w:r>
            <w:proofErr w:type="spellEnd"/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:</w:t>
            </w:r>
          </w:p>
        </w:tc>
      </w:tr>
      <w:tr w:rsidR="007777CE" w:rsidRPr="007777CE" w14:paraId="6975723D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7ED26B90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L'utente si trova nella pagina di registrazione.</w:t>
            </w:r>
          </w:p>
        </w:tc>
      </w:tr>
      <w:tr w:rsidR="007777CE" w:rsidRPr="007777CE" w14:paraId="4A296B1D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59AC82F9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Flow of events:</w:t>
            </w:r>
          </w:p>
        </w:tc>
      </w:tr>
      <w:tr w:rsidR="007777CE" w:rsidRPr="007777CE" w14:paraId="231C0C99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31FF1D84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1. L'utente inserisce i dati richiesti.</w:t>
            </w:r>
          </w:p>
        </w:tc>
      </w:tr>
      <w:tr w:rsidR="007777CE" w:rsidRPr="007777CE" w14:paraId="35DE3384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61C138A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E265352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Username</w:t>
            </w:r>
          </w:p>
        </w:tc>
        <w:tc>
          <w:tcPr>
            <w:tcW w:w="3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F5767DA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prova1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737E1CB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4A972BC7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286B11B7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E936D40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gramStart"/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Email</w:t>
            </w:r>
            <w:proofErr w:type="gramEnd"/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8D30CEF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3A4211E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7230C55E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4774DC2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FEEC480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Password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5F51EBE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7A93A5D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61497931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410A135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D05440D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Nome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E10595F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44189A0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4057256B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5ABB443C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D35A02A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Cognome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D4E5A73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1F0DCE5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65A92CD1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A4346D2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200D509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Via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4F97F94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2A02B47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5A56E2C5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26292897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406FA75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Civico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AC3068F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6DF94A8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76B3C87A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246956E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8DF6C15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Città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E425AA4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29C068B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0193269F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6A1EE32F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DFE6D72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CAP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4B9936A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E594404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1DDC0CC0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053D5B16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2. L'utente invia il modulo.</w:t>
            </w:r>
          </w:p>
        </w:tc>
      </w:tr>
      <w:tr w:rsidR="007777CE" w:rsidRPr="007777CE" w14:paraId="7B380BBF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C9EC"/>
            <w:noWrap/>
            <w:vAlign w:val="center"/>
            <w:hideMark/>
          </w:tcPr>
          <w:p w14:paraId="1DE1D1BD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Oracolo:</w:t>
            </w:r>
          </w:p>
        </w:tc>
      </w:tr>
      <w:tr w:rsidR="007777CE" w:rsidRPr="007777CE" w14:paraId="7ABB2B8C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30279CE8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La registrazione non viene effettuata.</w:t>
            </w:r>
          </w:p>
        </w:tc>
      </w:tr>
    </w:tbl>
    <w:p w14:paraId="249707EB" w14:textId="77777777" w:rsidR="00D85344" w:rsidRDefault="00D85344" w:rsidP="00D85344">
      <w:pPr>
        <w:jc w:val="center"/>
      </w:pPr>
    </w:p>
    <w:p w14:paraId="6D21BFD2" w14:textId="77777777" w:rsidR="007777CE" w:rsidRDefault="007777CE" w:rsidP="00D85344">
      <w:pPr>
        <w:jc w:val="center"/>
      </w:pPr>
    </w:p>
    <w:p w14:paraId="07C39CA1" w14:textId="765C8FC5" w:rsidR="007777CE" w:rsidRDefault="007777CE">
      <w:pPr>
        <w:spacing w:after="160" w:line="259" w:lineRule="auto"/>
      </w:pPr>
      <w:r>
        <w:br w:type="page"/>
      </w:r>
    </w:p>
    <w:p w14:paraId="58047D1D" w14:textId="77777777" w:rsidR="007777CE" w:rsidRDefault="007777CE" w:rsidP="007777CE">
      <w:pPr>
        <w:jc w:val="center"/>
      </w:pPr>
    </w:p>
    <w:p w14:paraId="40A49178" w14:textId="77777777" w:rsidR="007777CE" w:rsidRDefault="007777CE" w:rsidP="007777CE">
      <w:pPr>
        <w:jc w:val="center"/>
      </w:pPr>
    </w:p>
    <w:p w14:paraId="7A7EF37B" w14:textId="77777777" w:rsidR="007777CE" w:rsidRDefault="007777CE" w:rsidP="007777CE">
      <w:pPr>
        <w:jc w:val="center"/>
      </w:pPr>
    </w:p>
    <w:p w14:paraId="53D0B97C" w14:textId="77777777" w:rsidR="007777CE" w:rsidRDefault="007777CE" w:rsidP="007777CE">
      <w:pPr>
        <w:jc w:val="center"/>
      </w:pPr>
    </w:p>
    <w:p w14:paraId="0F6C813E" w14:textId="77777777" w:rsidR="007777CE" w:rsidRDefault="007777CE" w:rsidP="007777CE">
      <w:pPr>
        <w:jc w:val="center"/>
      </w:pPr>
    </w:p>
    <w:p w14:paraId="2CC799B1" w14:textId="77777777" w:rsidR="007777CE" w:rsidRDefault="007777CE" w:rsidP="007777CE">
      <w:pPr>
        <w:jc w:val="center"/>
      </w:pPr>
    </w:p>
    <w:p w14:paraId="77A06D8C" w14:textId="77777777" w:rsidR="007777CE" w:rsidRDefault="007777CE" w:rsidP="007777CE">
      <w:pPr>
        <w:jc w:val="center"/>
      </w:pPr>
    </w:p>
    <w:p w14:paraId="303ADF6A" w14:textId="77777777" w:rsidR="007777CE" w:rsidRDefault="007777CE" w:rsidP="007777CE">
      <w:pPr>
        <w:jc w:val="center"/>
      </w:pPr>
    </w:p>
    <w:p w14:paraId="6D997326" w14:textId="77777777" w:rsidR="007777CE" w:rsidRDefault="007777CE" w:rsidP="007777CE">
      <w:pPr>
        <w:jc w:val="center"/>
      </w:pPr>
    </w:p>
    <w:p w14:paraId="5A3EC3B6" w14:textId="77777777" w:rsidR="007777CE" w:rsidRDefault="007777CE" w:rsidP="007777CE">
      <w:pPr>
        <w:jc w:val="center"/>
      </w:pPr>
    </w:p>
    <w:p w14:paraId="2017D314" w14:textId="77777777" w:rsidR="007777CE" w:rsidRDefault="007777CE" w:rsidP="007777CE">
      <w:pPr>
        <w:jc w:val="center"/>
      </w:pPr>
    </w:p>
    <w:tbl>
      <w:tblPr>
        <w:tblW w:w="7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"/>
        <w:gridCol w:w="3633"/>
        <w:gridCol w:w="3767"/>
        <w:gridCol w:w="207"/>
      </w:tblGrid>
      <w:tr w:rsidR="007777CE" w:rsidRPr="007777CE" w14:paraId="4F551ED8" w14:textId="77777777" w:rsidTr="007777CE">
        <w:trPr>
          <w:trHeight w:val="399"/>
          <w:jc w:val="center"/>
        </w:trPr>
        <w:tc>
          <w:tcPr>
            <w:tcW w:w="3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4D93D9"/>
            <w:noWrap/>
            <w:vAlign w:val="center"/>
            <w:hideMark/>
          </w:tcPr>
          <w:p w14:paraId="2F21A344" w14:textId="77777777" w:rsidR="007777CE" w:rsidRPr="007777CE" w:rsidRDefault="007777CE" w:rsidP="007777CE">
            <w:pPr>
              <w:pStyle w:val="Titolo1"/>
              <w:spacing w:before="0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bookmarkStart w:id="27" w:name="_Toc174980258"/>
            <w:bookmarkStart w:id="28" w:name="_Toc174980356"/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Test Case ID</w:t>
            </w:r>
            <w:bookmarkEnd w:id="27"/>
            <w:bookmarkEnd w:id="28"/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38813182" w14:textId="77777777" w:rsidR="007777CE" w:rsidRPr="007777CE" w:rsidRDefault="007777CE" w:rsidP="007777CE">
            <w:pPr>
              <w:pStyle w:val="Titolo1"/>
              <w:spacing w:before="0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bookmarkStart w:id="29" w:name="_Toc174980357"/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Test_Registration_TC_1.2.3</w:t>
            </w:r>
            <w:bookmarkEnd w:id="29"/>
          </w:p>
        </w:tc>
      </w:tr>
      <w:tr w:rsidR="007777CE" w:rsidRPr="007777CE" w14:paraId="33AE0FED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0F8D1D69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Pre-condition</w:t>
            </w:r>
            <w:proofErr w:type="spellEnd"/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:</w:t>
            </w:r>
          </w:p>
        </w:tc>
      </w:tr>
      <w:tr w:rsidR="007777CE" w:rsidRPr="007777CE" w14:paraId="6B25C8B5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37A5B537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L'utente si trova nella pagina di registrazione.</w:t>
            </w:r>
          </w:p>
        </w:tc>
      </w:tr>
      <w:tr w:rsidR="007777CE" w:rsidRPr="007777CE" w14:paraId="2929E557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2391BDC5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Flow of events:</w:t>
            </w:r>
          </w:p>
        </w:tc>
      </w:tr>
      <w:tr w:rsidR="007777CE" w:rsidRPr="007777CE" w14:paraId="64E859B3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47500BFA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1. L'utente inserisce i dati richiesti.</w:t>
            </w:r>
          </w:p>
        </w:tc>
      </w:tr>
      <w:tr w:rsidR="007777CE" w:rsidRPr="007777CE" w14:paraId="5652D5EC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0C606BD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7FD4AEB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Username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B2FCD13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3DB121E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63C20470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42E5B472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14860F8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gramStart"/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Email</w:t>
            </w:r>
            <w:proofErr w:type="gramEnd"/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0BCBE9E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hyperlink r:id="rId8" w:history="1">
              <w:proofErr w:type="spellStart"/>
              <w:r w:rsidRPr="007777CE">
                <w:rPr>
                  <w:rFonts w:ascii="Century Gothic" w:eastAsia="Times New Roman" w:hAnsi="Century Gothic" w:cs="Times New Roman"/>
                  <w:color w:val="000000"/>
                  <w:kern w:val="0"/>
                  <w:sz w:val="24"/>
                  <w:szCs w:val="24"/>
                  <w:lang w:eastAsia="it-IT"/>
                  <w14:ligatures w14:val="none"/>
                </w:rPr>
                <w:t>prova@mail</w:t>
              </w:r>
              <w:proofErr w:type="spellEnd"/>
            </w:hyperlink>
          </w:p>
        </w:tc>
        <w:tc>
          <w:tcPr>
            <w:tcW w:w="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3E999E6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42E819DD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5312E81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AD1E154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Password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0BE44E3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E656532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3657D4E1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D34FFEF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54B6D0F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Nome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9A3AE3E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NomeProva</w:t>
            </w:r>
            <w:proofErr w:type="spellEnd"/>
          </w:p>
        </w:tc>
        <w:tc>
          <w:tcPr>
            <w:tcW w:w="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760598A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121429B5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628E9C18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4073530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Cognome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3903E90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CognomeProva</w:t>
            </w:r>
            <w:proofErr w:type="spellEnd"/>
          </w:p>
        </w:tc>
        <w:tc>
          <w:tcPr>
            <w:tcW w:w="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FBD0921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05A2D595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A90BBD4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D827AE7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Via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1B19CF3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5DEF67B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5DCB7FAC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52E86335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832DD4B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Civico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2605573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4BAD008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07CCEE22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2EDCF3C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8342443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Città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35FF4A8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339B475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58C6AA88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5BD84B1E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3C6A3A7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CAP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6810AC5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F86FDE2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1A9EC91B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5888FEAB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2. L'utente invia il modulo.</w:t>
            </w:r>
          </w:p>
        </w:tc>
      </w:tr>
      <w:tr w:rsidR="007777CE" w:rsidRPr="007777CE" w14:paraId="044A59B0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5895C243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Oracolo:</w:t>
            </w:r>
          </w:p>
        </w:tc>
      </w:tr>
      <w:tr w:rsidR="007777CE" w:rsidRPr="007777CE" w14:paraId="6D91A38C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335F6425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La registrazione non viene effettuata.</w:t>
            </w:r>
          </w:p>
        </w:tc>
      </w:tr>
    </w:tbl>
    <w:p w14:paraId="2E72AE15" w14:textId="176BD064" w:rsidR="007777CE" w:rsidRDefault="007777CE" w:rsidP="007777CE">
      <w:pPr>
        <w:jc w:val="center"/>
      </w:pPr>
    </w:p>
    <w:p w14:paraId="1E265BFB" w14:textId="77777777" w:rsidR="007777CE" w:rsidRDefault="007777CE">
      <w:pPr>
        <w:spacing w:after="160" w:line="259" w:lineRule="auto"/>
      </w:pPr>
      <w:r>
        <w:br w:type="page"/>
      </w:r>
    </w:p>
    <w:p w14:paraId="246AE56B" w14:textId="77777777" w:rsidR="007777CE" w:rsidRDefault="007777CE" w:rsidP="007777CE">
      <w:pPr>
        <w:jc w:val="center"/>
      </w:pPr>
    </w:p>
    <w:p w14:paraId="33F00A6C" w14:textId="77777777" w:rsidR="007777CE" w:rsidRDefault="007777CE" w:rsidP="007777CE">
      <w:pPr>
        <w:jc w:val="center"/>
      </w:pPr>
    </w:p>
    <w:p w14:paraId="1ACC8ED4" w14:textId="77777777" w:rsidR="007777CE" w:rsidRDefault="007777CE" w:rsidP="007777CE">
      <w:pPr>
        <w:jc w:val="center"/>
      </w:pPr>
    </w:p>
    <w:p w14:paraId="34901A55" w14:textId="77777777" w:rsidR="007777CE" w:rsidRDefault="007777CE" w:rsidP="007777CE">
      <w:pPr>
        <w:jc w:val="center"/>
      </w:pPr>
    </w:p>
    <w:p w14:paraId="174EF504" w14:textId="77777777" w:rsidR="007777CE" w:rsidRDefault="007777CE" w:rsidP="007777CE">
      <w:pPr>
        <w:jc w:val="center"/>
      </w:pPr>
    </w:p>
    <w:p w14:paraId="4B1A4E87" w14:textId="77777777" w:rsidR="007777CE" w:rsidRDefault="007777CE" w:rsidP="007777CE">
      <w:pPr>
        <w:jc w:val="center"/>
      </w:pPr>
    </w:p>
    <w:p w14:paraId="4B437419" w14:textId="77777777" w:rsidR="007777CE" w:rsidRDefault="007777CE" w:rsidP="007777CE">
      <w:pPr>
        <w:jc w:val="center"/>
      </w:pPr>
    </w:p>
    <w:p w14:paraId="75C9C1DD" w14:textId="77777777" w:rsidR="007777CE" w:rsidRDefault="007777CE" w:rsidP="007777CE">
      <w:pPr>
        <w:jc w:val="center"/>
      </w:pPr>
    </w:p>
    <w:p w14:paraId="581F32DF" w14:textId="77777777" w:rsidR="007777CE" w:rsidRDefault="007777CE" w:rsidP="007777CE">
      <w:pPr>
        <w:jc w:val="center"/>
      </w:pPr>
    </w:p>
    <w:p w14:paraId="3FEF6AF4" w14:textId="77777777" w:rsidR="007777CE" w:rsidRDefault="007777CE" w:rsidP="007777CE">
      <w:pPr>
        <w:jc w:val="center"/>
      </w:pPr>
    </w:p>
    <w:tbl>
      <w:tblPr>
        <w:tblW w:w="7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"/>
        <w:gridCol w:w="3633"/>
        <w:gridCol w:w="3808"/>
        <w:gridCol w:w="207"/>
      </w:tblGrid>
      <w:tr w:rsidR="007777CE" w:rsidRPr="007777CE" w14:paraId="728E1840" w14:textId="77777777" w:rsidTr="007777CE">
        <w:trPr>
          <w:trHeight w:val="399"/>
          <w:jc w:val="center"/>
        </w:trPr>
        <w:tc>
          <w:tcPr>
            <w:tcW w:w="3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4D93D9"/>
            <w:noWrap/>
            <w:vAlign w:val="center"/>
            <w:hideMark/>
          </w:tcPr>
          <w:p w14:paraId="6C43168C" w14:textId="77777777" w:rsidR="007777CE" w:rsidRPr="007777CE" w:rsidRDefault="007777CE" w:rsidP="007777CE">
            <w:pPr>
              <w:pStyle w:val="Titolo1"/>
              <w:spacing w:before="0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bookmarkStart w:id="30" w:name="_Toc174980260"/>
            <w:bookmarkStart w:id="31" w:name="_Toc174980358"/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Test Case ID</w:t>
            </w:r>
            <w:bookmarkEnd w:id="30"/>
            <w:bookmarkEnd w:id="31"/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64C4F23E" w14:textId="77777777" w:rsidR="007777CE" w:rsidRPr="007777CE" w:rsidRDefault="007777CE" w:rsidP="007777CE">
            <w:pPr>
              <w:pStyle w:val="Titolo1"/>
              <w:spacing w:before="0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bookmarkStart w:id="32" w:name="_Toc174980359"/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Test_Registration_TC_1.2.4</w:t>
            </w:r>
            <w:bookmarkEnd w:id="32"/>
          </w:p>
        </w:tc>
      </w:tr>
      <w:tr w:rsidR="007777CE" w:rsidRPr="007777CE" w14:paraId="0CAA169D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50454663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Pre-condition</w:t>
            </w:r>
            <w:proofErr w:type="spellEnd"/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:</w:t>
            </w:r>
          </w:p>
        </w:tc>
      </w:tr>
      <w:tr w:rsidR="007777CE" w:rsidRPr="007777CE" w14:paraId="47B1541D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743245EC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L'utente si trova nella pagina di registrazione.</w:t>
            </w:r>
          </w:p>
        </w:tc>
      </w:tr>
      <w:tr w:rsidR="007777CE" w:rsidRPr="007777CE" w14:paraId="5DA6A253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78F4AD3B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Flow of events:</w:t>
            </w:r>
          </w:p>
        </w:tc>
      </w:tr>
      <w:tr w:rsidR="007777CE" w:rsidRPr="007777CE" w14:paraId="203192BD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5CAE2796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1. L'utente inserisce i dati richiesti.</w:t>
            </w:r>
          </w:p>
        </w:tc>
      </w:tr>
      <w:tr w:rsidR="007777CE" w:rsidRPr="007777CE" w14:paraId="64ECF376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8D7300F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25B694B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Username</w:t>
            </w:r>
          </w:p>
        </w:tc>
        <w:tc>
          <w:tcPr>
            <w:tcW w:w="3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7E344C6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4D25AAA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01828A0E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7144EF8C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CA6CD75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gramStart"/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Email</w:t>
            </w:r>
            <w:proofErr w:type="gramEnd"/>
          </w:p>
        </w:tc>
        <w:tc>
          <w:tcPr>
            <w:tcW w:w="3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6250E99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hyperlink r:id="rId9" w:history="1">
              <w:r w:rsidRPr="007777CE">
                <w:rPr>
                  <w:rFonts w:ascii="Century Gothic" w:eastAsia="Times New Roman" w:hAnsi="Century Gothic" w:cs="Times New Roman"/>
                  <w:color w:val="000000"/>
                  <w:kern w:val="0"/>
                  <w:sz w:val="24"/>
                  <w:szCs w:val="24"/>
                  <w:lang w:eastAsia="it-IT"/>
                  <w14:ligatures w14:val="none"/>
                </w:rPr>
                <w:t>prova@mail.it</w:t>
              </w:r>
            </w:hyperlink>
          </w:p>
        </w:tc>
        <w:tc>
          <w:tcPr>
            <w:tcW w:w="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6ADB841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54174823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7F6F90E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8BD49E2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Password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0C82023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NonRispettoIRequisiti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8857CF3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43117662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C3749D9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018C93A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Nome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1EC5CCF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NomeProva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3B14785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707E34F6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0FF768DE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17EC945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Cognome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7FC0D86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CognomeProva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B9F7CA9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3B8E6C16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4C2ABD7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B47354B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Via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5D43E15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A5EA28B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0E4ACCE6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61D56DAB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3DD259E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Civico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5F8F8D6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B6F0CCD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47F4C4CB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6A33E69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F9E3E74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Città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4CEA8BB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72BD770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3D9FE8E9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142E892C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8512643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CAP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C35CAE8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6B5F5B4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1AF3C7E5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3AB7097D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2. L'utente invia il modulo.</w:t>
            </w:r>
          </w:p>
        </w:tc>
      </w:tr>
      <w:tr w:rsidR="007777CE" w:rsidRPr="007777CE" w14:paraId="13C8D1EA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15485A9C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Oracolo:</w:t>
            </w:r>
          </w:p>
        </w:tc>
      </w:tr>
      <w:tr w:rsidR="007777CE" w:rsidRPr="007777CE" w14:paraId="4E4B1F8B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1A29BD2D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La registrazione non viene effettuata.</w:t>
            </w:r>
          </w:p>
        </w:tc>
      </w:tr>
    </w:tbl>
    <w:p w14:paraId="353A44BD" w14:textId="32942143" w:rsidR="007777CE" w:rsidRDefault="007777CE" w:rsidP="007777CE">
      <w:pPr>
        <w:jc w:val="center"/>
      </w:pPr>
    </w:p>
    <w:p w14:paraId="77CCD736" w14:textId="77777777" w:rsidR="007777CE" w:rsidRDefault="007777CE">
      <w:pPr>
        <w:spacing w:after="160" w:line="259" w:lineRule="auto"/>
      </w:pPr>
      <w:r>
        <w:br w:type="page"/>
      </w:r>
    </w:p>
    <w:p w14:paraId="01763648" w14:textId="77777777" w:rsidR="007777CE" w:rsidRDefault="007777CE" w:rsidP="007777CE">
      <w:pPr>
        <w:jc w:val="center"/>
      </w:pPr>
    </w:p>
    <w:p w14:paraId="2F0D206E" w14:textId="77777777" w:rsidR="007777CE" w:rsidRDefault="007777CE" w:rsidP="007777CE">
      <w:pPr>
        <w:jc w:val="center"/>
      </w:pPr>
    </w:p>
    <w:p w14:paraId="25A1DF40" w14:textId="77777777" w:rsidR="007777CE" w:rsidRDefault="007777CE" w:rsidP="007777CE">
      <w:pPr>
        <w:jc w:val="center"/>
      </w:pPr>
    </w:p>
    <w:p w14:paraId="4DFE5D93" w14:textId="77777777" w:rsidR="007777CE" w:rsidRDefault="007777CE" w:rsidP="007777CE">
      <w:pPr>
        <w:jc w:val="center"/>
      </w:pPr>
    </w:p>
    <w:p w14:paraId="32589EE4" w14:textId="77777777" w:rsidR="007777CE" w:rsidRDefault="007777CE" w:rsidP="007777CE">
      <w:pPr>
        <w:jc w:val="center"/>
      </w:pPr>
    </w:p>
    <w:p w14:paraId="0CD461C1" w14:textId="77777777" w:rsidR="007777CE" w:rsidRDefault="007777CE" w:rsidP="007777CE">
      <w:pPr>
        <w:jc w:val="center"/>
      </w:pPr>
    </w:p>
    <w:p w14:paraId="4AB6E32F" w14:textId="77777777" w:rsidR="007777CE" w:rsidRDefault="007777CE" w:rsidP="007777CE">
      <w:pPr>
        <w:jc w:val="center"/>
      </w:pPr>
    </w:p>
    <w:p w14:paraId="65365325" w14:textId="77777777" w:rsidR="007777CE" w:rsidRDefault="007777CE" w:rsidP="007777CE">
      <w:pPr>
        <w:jc w:val="center"/>
      </w:pPr>
    </w:p>
    <w:p w14:paraId="7020A0CF" w14:textId="77777777" w:rsidR="007777CE" w:rsidRDefault="007777CE" w:rsidP="007777CE">
      <w:pPr>
        <w:jc w:val="center"/>
      </w:pPr>
    </w:p>
    <w:p w14:paraId="2EC61465" w14:textId="77777777" w:rsidR="007777CE" w:rsidRDefault="007777CE" w:rsidP="007777CE">
      <w:pPr>
        <w:jc w:val="center"/>
      </w:pPr>
    </w:p>
    <w:tbl>
      <w:tblPr>
        <w:tblW w:w="7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"/>
        <w:gridCol w:w="3633"/>
        <w:gridCol w:w="3767"/>
        <w:gridCol w:w="207"/>
      </w:tblGrid>
      <w:tr w:rsidR="007777CE" w:rsidRPr="007777CE" w14:paraId="026E77F3" w14:textId="77777777" w:rsidTr="007777CE">
        <w:trPr>
          <w:trHeight w:val="399"/>
          <w:jc w:val="center"/>
        </w:trPr>
        <w:tc>
          <w:tcPr>
            <w:tcW w:w="3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4D93D9"/>
            <w:noWrap/>
            <w:vAlign w:val="center"/>
            <w:hideMark/>
          </w:tcPr>
          <w:p w14:paraId="6AF2D9DE" w14:textId="77777777" w:rsidR="007777CE" w:rsidRPr="007777CE" w:rsidRDefault="007777CE" w:rsidP="007777CE">
            <w:pPr>
              <w:pStyle w:val="Titolo1"/>
              <w:spacing w:before="0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bookmarkStart w:id="33" w:name="_Toc174980262"/>
            <w:bookmarkStart w:id="34" w:name="_Toc174980360"/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Test Case ID</w:t>
            </w:r>
            <w:bookmarkEnd w:id="33"/>
            <w:bookmarkEnd w:id="34"/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19D1655" w14:textId="77777777" w:rsidR="007777CE" w:rsidRPr="007777CE" w:rsidRDefault="007777CE" w:rsidP="007777CE">
            <w:pPr>
              <w:pStyle w:val="Titolo1"/>
              <w:spacing w:before="0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bookmarkStart w:id="35" w:name="_Toc174980361"/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Test_Registration_TC_1.2.5</w:t>
            </w:r>
            <w:bookmarkEnd w:id="35"/>
          </w:p>
        </w:tc>
      </w:tr>
      <w:tr w:rsidR="007777CE" w:rsidRPr="007777CE" w14:paraId="061C5ED5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62FC5A2D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Pre-condition</w:t>
            </w:r>
            <w:proofErr w:type="spellEnd"/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:</w:t>
            </w:r>
          </w:p>
        </w:tc>
      </w:tr>
      <w:tr w:rsidR="007777CE" w:rsidRPr="007777CE" w14:paraId="77F62913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96EBA85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L'utente si trova nella pagina di registrazione.</w:t>
            </w:r>
          </w:p>
        </w:tc>
      </w:tr>
      <w:tr w:rsidR="007777CE" w:rsidRPr="007777CE" w14:paraId="4C7FEFF8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3992B6EA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Flow of events:</w:t>
            </w:r>
          </w:p>
        </w:tc>
      </w:tr>
      <w:tr w:rsidR="007777CE" w:rsidRPr="007777CE" w14:paraId="4079608E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325E970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1. L'utente inserisce i dati richiesti.</w:t>
            </w:r>
          </w:p>
        </w:tc>
      </w:tr>
      <w:tr w:rsidR="007777CE" w:rsidRPr="007777CE" w14:paraId="78579BCF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B79EC86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F73885A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Username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E42BCF5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provaNuova</w:t>
            </w:r>
            <w:proofErr w:type="spellEnd"/>
          </w:p>
        </w:tc>
        <w:tc>
          <w:tcPr>
            <w:tcW w:w="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1580229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53D3292A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540147E3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02FBAB0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gramStart"/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Email</w:t>
            </w:r>
            <w:proofErr w:type="gramEnd"/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219C901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hyperlink r:id="rId10" w:history="1">
              <w:r w:rsidRPr="007777CE">
                <w:rPr>
                  <w:rFonts w:ascii="Century Gothic" w:eastAsia="Times New Roman" w:hAnsi="Century Gothic" w:cs="Times New Roman"/>
                  <w:color w:val="000000"/>
                  <w:kern w:val="0"/>
                  <w:sz w:val="24"/>
                  <w:szCs w:val="24"/>
                  <w:lang w:eastAsia="it-IT"/>
                  <w14:ligatures w14:val="none"/>
                </w:rPr>
                <w:t>prova@mail.it</w:t>
              </w:r>
            </w:hyperlink>
          </w:p>
        </w:tc>
        <w:tc>
          <w:tcPr>
            <w:tcW w:w="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24107C0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752C4F93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6DF16FC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7819C83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Password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25E14B2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Prova_00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E4CD8F7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081E1D10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FF59E0F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CBD6F67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Nome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A67A6F9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NomeProva</w:t>
            </w:r>
            <w:proofErr w:type="spellEnd"/>
          </w:p>
        </w:tc>
        <w:tc>
          <w:tcPr>
            <w:tcW w:w="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57D6F28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1E6CD4B2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064DA5E3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BE1BC58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Cognome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E0375BA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CognomeProva</w:t>
            </w:r>
            <w:proofErr w:type="spellEnd"/>
          </w:p>
        </w:tc>
        <w:tc>
          <w:tcPr>
            <w:tcW w:w="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5C840DA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395B99C9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02880E9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CE65917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Via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BF49727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1579E2B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038B50D1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0A277669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6F64B13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Civico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1AAE2D4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3CCD16F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4160384B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2A80BF7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3DFB262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Città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7CB4785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C83A510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58644C11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235C7B27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DED3BD8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CAP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11D9B8C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7E507AC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624E6679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AC713C7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2. L'utente invia il modulo.</w:t>
            </w:r>
          </w:p>
        </w:tc>
      </w:tr>
      <w:tr w:rsidR="007777CE" w:rsidRPr="007777CE" w14:paraId="3C95A5BC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74BE1E19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Oracolo:</w:t>
            </w:r>
          </w:p>
        </w:tc>
      </w:tr>
      <w:tr w:rsidR="007777CE" w:rsidRPr="007777CE" w14:paraId="367A9368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403F27D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La registrazione non viene effettuata.</w:t>
            </w:r>
          </w:p>
        </w:tc>
      </w:tr>
    </w:tbl>
    <w:p w14:paraId="3988077D" w14:textId="659B1BD3" w:rsidR="007777CE" w:rsidRDefault="007777CE" w:rsidP="007777CE">
      <w:pPr>
        <w:jc w:val="center"/>
      </w:pPr>
    </w:p>
    <w:p w14:paraId="0A875150" w14:textId="77777777" w:rsidR="007777CE" w:rsidRDefault="007777CE">
      <w:pPr>
        <w:spacing w:after="160" w:line="259" w:lineRule="auto"/>
      </w:pPr>
      <w:r>
        <w:br w:type="page"/>
      </w:r>
    </w:p>
    <w:p w14:paraId="144486EA" w14:textId="77777777" w:rsidR="007777CE" w:rsidRDefault="007777CE" w:rsidP="007777CE">
      <w:pPr>
        <w:jc w:val="center"/>
      </w:pPr>
    </w:p>
    <w:p w14:paraId="23F87C14" w14:textId="77777777" w:rsidR="007777CE" w:rsidRDefault="007777CE" w:rsidP="007777CE">
      <w:pPr>
        <w:jc w:val="center"/>
      </w:pPr>
    </w:p>
    <w:p w14:paraId="0EBCC02B" w14:textId="77777777" w:rsidR="007777CE" w:rsidRDefault="007777CE" w:rsidP="007777CE">
      <w:pPr>
        <w:jc w:val="center"/>
      </w:pPr>
    </w:p>
    <w:p w14:paraId="7A24EE3C" w14:textId="77777777" w:rsidR="007777CE" w:rsidRDefault="007777CE" w:rsidP="007777CE">
      <w:pPr>
        <w:jc w:val="center"/>
      </w:pPr>
    </w:p>
    <w:p w14:paraId="75D471F9" w14:textId="77777777" w:rsidR="007777CE" w:rsidRDefault="007777CE" w:rsidP="007777CE">
      <w:pPr>
        <w:jc w:val="center"/>
      </w:pPr>
    </w:p>
    <w:p w14:paraId="72255929" w14:textId="77777777" w:rsidR="007777CE" w:rsidRDefault="007777CE" w:rsidP="007777CE">
      <w:pPr>
        <w:jc w:val="center"/>
      </w:pPr>
    </w:p>
    <w:p w14:paraId="1DDA75E7" w14:textId="77777777" w:rsidR="007777CE" w:rsidRDefault="007777CE" w:rsidP="007777CE">
      <w:pPr>
        <w:jc w:val="center"/>
      </w:pPr>
    </w:p>
    <w:p w14:paraId="60E9EA12" w14:textId="77777777" w:rsidR="007777CE" w:rsidRDefault="007777CE" w:rsidP="007777CE">
      <w:pPr>
        <w:jc w:val="center"/>
      </w:pPr>
    </w:p>
    <w:p w14:paraId="08C59580" w14:textId="77777777" w:rsidR="007777CE" w:rsidRDefault="007777CE" w:rsidP="007777CE">
      <w:pPr>
        <w:jc w:val="center"/>
      </w:pPr>
    </w:p>
    <w:tbl>
      <w:tblPr>
        <w:tblW w:w="7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"/>
        <w:gridCol w:w="3633"/>
        <w:gridCol w:w="3767"/>
        <w:gridCol w:w="207"/>
      </w:tblGrid>
      <w:tr w:rsidR="007777CE" w:rsidRPr="007777CE" w14:paraId="7FA619EE" w14:textId="77777777" w:rsidTr="007777CE">
        <w:trPr>
          <w:trHeight w:val="399"/>
          <w:jc w:val="center"/>
        </w:trPr>
        <w:tc>
          <w:tcPr>
            <w:tcW w:w="3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4D93D9"/>
            <w:noWrap/>
            <w:vAlign w:val="center"/>
            <w:hideMark/>
          </w:tcPr>
          <w:p w14:paraId="4A510AB3" w14:textId="77777777" w:rsidR="007777CE" w:rsidRPr="007777CE" w:rsidRDefault="007777CE" w:rsidP="007777CE">
            <w:pPr>
              <w:pStyle w:val="Titolo1"/>
              <w:spacing w:before="0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bookmarkStart w:id="36" w:name="_Toc174980264"/>
            <w:bookmarkStart w:id="37" w:name="_Toc174980362"/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Test Case ID</w:t>
            </w:r>
            <w:bookmarkEnd w:id="36"/>
            <w:bookmarkEnd w:id="37"/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2144BA1" w14:textId="77777777" w:rsidR="007777CE" w:rsidRPr="007777CE" w:rsidRDefault="007777CE" w:rsidP="007777CE">
            <w:pPr>
              <w:pStyle w:val="Titolo1"/>
              <w:spacing w:before="0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bookmarkStart w:id="38" w:name="_Toc174980363"/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Test_Registration_TC_1.2.6</w:t>
            </w:r>
            <w:bookmarkEnd w:id="38"/>
          </w:p>
        </w:tc>
      </w:tr>
      <w:tr w:rsidR="007777CE" w:rsidRPr="007777CE" w14:paraId="341743B7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223DB361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Pre-condition</w:t>
            </w:r>
            <w:proofErr w:type="spellEnd"/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:</w:t>
            </w:r>
          </w:p>
        </w:tc>
      </w:tr>
      <w:tr w:rsidR="007777CE" w:rsidRPr="007777CE" w14:paraId="019FD290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B8D9526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L'utente si trova nella pagina di registrazione.</w:t>
            </w:r>
          </w:p>
        </w:tc>
      </w:tr>
      <w:tr w:rsidR="007777CE" w:rsidRPr="007777CE" w14:paraId="7DF417F8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6B5D863F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Flow of events:</w:t>
            </w:r>
          </w:p>
        </w:tc>
      </w:tr>
      <w:tr w:rsidR="007777CE" w:rsidRPr="007777CE" w14:paraId="3037517B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8487EDB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1. L'utente inserisce i dati richiesti.</w:t>
            </w:r>
          </w:p>
        </w:tc>
      </w:tr>
      <w:tr w:rsidR="007777CE" w:rsidRPr="007777CE" w14:paraId="371F824B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53D9ED2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802AE8A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Username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9EEAC36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prova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45189C8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4722830E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4ED63968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B653389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gramStart"/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Email</w:t>
            </w:r>
            <w:proofErr w:type="gramEnd"/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476BFB3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hyperlink r:id="rId11" w:history="1">
              <w:r w:rsidRPr="007777CE">
                <w:rPr>
                  <w:rFonts w:ascii="Century Gothic" w:eastAsia="Times New Roman" w:hAnsi="Century Gothic" w:cs="Times New Roman"/>
                  <w:color w:val="000000"/>
                  <w:kern w:val="0"/>
                  <w:sz w:val="24"/>
                  <w:szCs w:val="24"/>
                  <w:lang w:eastAsia="it-IT"/>
                  <w14:ligatures w14:val="none"/>
                </w:rPr>
                <w:t>prova@mail.it</w:t>
              </w:r>
            </w:hyperlink>
          </w:p>
        </w:tc>
        <w:tc>
          <w:tcPr>
            <w:tcW w:w="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AA500F5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5C0A9630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20A97F1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B73A296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Password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E312A82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Prova_00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F38AB26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14A8A22D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D3090EC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B346D45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Nome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550F177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NomeProva</w:t>
            </w:r>
            <w:proofErr w:type="spellEnd"/>
          </w:p>
        </w:tc>
        <w:tc>
          <w:tcPr>
            <w:tcW w:w="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D4C56BF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2F48BCFE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24624216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88E0022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Cognome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AA816C2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CognomeProva</w:t>
            </w:r>
            <w:proofErr w:type="spellEnd"/>
          </w:p>
        </w:tc>
        <w:tc>
          <w:tcPr>
            <w:tcW w:w="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D7DD45D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34D5CCE7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4872183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F1D4BC6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Via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1F0B2B6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Via delle Prove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A04CA68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55275219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09227A96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AC5769B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Civico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463CEEE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4066A43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78154AA9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085670A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8CEE24A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Città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3CC3429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Torre del Greco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BF9C55D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36A50043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63DE3957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F4AB9DC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CAP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0C92568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80059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FACE39E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0F035ED2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307D856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2. L'utente invia il modulo.</w:t>
            </w:r>
          </w:p>
        </w:tc>
      </w:tr>
      <w:tr w:rsidR="007777CE" w:rsidRPr="007777CE" w14:paraId="70692075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0F595045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Oracolo:</w:t>
            </w:r>
          </w:p>
        </w:tc>
      </w:tr>
      <w:tr w:rsidR="007777CE" w:rsidRPr="007777CE" w14:paraId="3D62B073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C0F2DF4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La registrazione non viene effettuata.</w:t>
            </w:r>
          </w:p>
        </w:tc>
      </w:tr>
    </w:tbl>
    <w:p w14:paraId="52E99237" w14:textId="7067401E" w:rsidR="007777CE" w:rsidRDefault="007777CE" w:rsidP="007777CE">
      <w:pPr>
        <w:jc w:val="center"/>
      </w:pPr>
    </w:p>
    <w:p w14:paraId="4413B5F6" w14:textId="77777777" w:rsidR="007777CE" w:rsidRDefault="007777CE">
      <w:pPr>
        <w:spacing w:after="160" w:line="259" w:lineRule="auto"/>
      </w:pPr>
      <w:r>
        <w:br w:type="page"/>
      </w:r>
    </w:p>
    <w:p w14:paraId="7A78681C" w14:textId="77777777" w:rsidR="007777CE" w:rsidRDefault="007777CE" w:rsidP="007777CE">
      <w:pPr>
        <w:jc w:val="center"/>
      </w:pPr>
    </w:p>
    <w:p w14:paraId="783F05FC" w14:textId="77777777" w:rsidR="007777CE" w:rsidRDefault="007777CE" w:rsidP="007777CE">
      <w:pPr>
        <w:jc w:val="center"/>
      </w:pPr>
    </w:p>
    <w:p w14:paraId="24D592A7" w14:textId="77777777" w:rsidR="007777CE" w:rsidRDefault="007777CE" w:rsidP="007777CE">
      <w:pPr>
        <w:jc w:val="center"/>
      </w:pPr>
    </w:p>
    <w:p w14:paraId="3067DF1F" w14:textId="77777777" w:rsidR="007777CE" w:rsidRDefault="007777CE" w:rsidP="007777CE">
      <w:pPr>
        <w:jc w:val="center"/>
      </w:pPr>
    </w:p>
    <w:p w14:paraId="1BE7628F" w14:textId="77777777" w:rsidR="007777CE" w:rsidRDefault="007777CE" w:rsidP="007777CE">
      <w:pPr>
        <w:jc w:val="center"/>
      </w:pPr>
    </w:p>
    <w:p w14:paraId="16BCC791" w14:textId="77777777" w:rsidR="007777CE" w:rsidRDefault="007777CE" w:rsidP="007777CE">
      <w:pPr>
        <w:jc w:val="center"/>
      </w:pPr>
    </w:p>
    <w:p w14:paraId="6571FB6C" w14:textId="77777777" w:rsidR="007777CE" w:rsidRDefault="007777CE" w:rsidP="007777CE">
      <w:pPr>
        <w:jc w:val="center"/>
      </w:pPr>
    </w:p>
    <w:p w14:paraId="6340C151" w14:textId="77777777" w:rsidR="007777CE" w:rsidRDefault="007777CE" w:rsidP="007777CE">
      <w:pPr>
        <w:jc w:val="center"/>
      </w:pPr>
    </w:p>
    <w:p w14:paraId="464530BE" w14:textId="77777777" w:rsidR="007777CE" w:rsidRDefault="007777CE" w:rsidP="007777CE">
      <w:pPr>
        <w:jc w:val="center"/>
      </w:pPr>
    </w:p>
    <w:tbl>
      <w:tblPr>
        <w:tblW w:w="7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"/>
        <w:gridCol w:w="3633"/>
        <w:gridCol w:w="3767"/>
        <w:gridCol w:w="207"/>
      </w:tblGrid>
      <w:tr w:rsidR="007777CE" w:rsidRPr="007777CE" w14:paraId="77E4FD66" w14:textId="77777777" w:rsidTr="007777CE">
        <w:trPr>
          <w:trHeight w:val="399"/>
          <w:jc w:val="center"/>
        </w:trPr>
        <w:tc>
          <w:tcPr>
            <w:tcW w:w="3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4D93D9"/>
            <w:noWrap/>
            <w:vAlign w:val="center"/>
            <w:hideMark/>
          </w:tcPr>
          <w:p w14:paraId="2161DEB4" w14:textId="77777777" w:rsidR="007777CE" w:rsidRPr="007777CE" w:rsidRDefault="007777CE" w:rsidP="007777CE">
            <w:pPr>
              <w:pStyle w:val="Titolo1"/>
              <w:spacing w:before="0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bookmarkStart w:id="39" w:name="_Toc174980266"/>
            <w:bookmarkStart w:id="40" w:name="_Toc174980364"/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Test Case ID</w:t>
            </w:r>
            <w:bookmarkEnd w:id="39"/>
            <w:bookmarkEnd w:id="40"/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2A96719" w14:textId="77777777" w:rsidR="007777CE" w:rsidRPr="007777CE" w:rsidRDefault="007777CE" w:rsidP="007777CE">
            <w:pPr>
              <w:pStyle w:val="Titolo1"/>
              <w:spacing w:before="0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bookmarkStart w:id="41" w:name="_Toc174980365"/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Test_Registration_TC_1.2.7</w:t>
            </w:r>
            <w:bookmarkEnd w:id="41"/>
          </w:p>
        </w:tc>
      </w:tr>
      <w:tr w:rsidR="007777CE" w:rsidRPr="007777CE" w14:paraId="1BAFE0C3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26DA31A9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Pre-condition</w:t>
            </w:r>
            <w:proofErr w:type="spellEnd"/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:</w:t>
            </w:r>
          </w:p>
        </w:tc>
      </w:tr>
      <w:tr w:rsidR="007777CE" w:rsidRPr="007777CE" w14:paraId="67FDAF28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54E4D71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L'utente si trova nella pagina di registrazione.</w:t>
            </w:r>
          </w:p>
        </w:tc>
      </w:tr>
      <w:tr w:rsidR="007777CE" w:rsidRPr="007777CE" w14:paraId="408FB439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0A3579D6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Flow of events:</w:t>
            </w:r>
          </w:p>
        </w:tc>
      </w:tr>
      <w:tr w:rsidR="007777CE" w:rsidRPr="007777CE" w14:paraId="34F00397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401D25C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1. L'utente inserisce i dati richiesti.</w:t>
            </w:r>
          </w:p>
        </w:tc>
      </w:tr>
      <w:tr w:rsidR="007777CE" w:rsidRPr="007777CE" w14:paraId="0D921C0C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6C68E78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A5490E6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Username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9479268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provaNuova</w:t>
            </w:r>
            <w:proofErr w:type="spellEnd"/>
          </w:p>
        </w:tc>
        <w:tc>
          <w:tcPr>
            <w:tcW w:w="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9C88B3B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02E53CD1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394AA205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F36735A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gramStart"/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Email</w:t>
            </w:r>
            <w:proofErr w:type="gramEnd"/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6F44638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hyperlink r:id="rId12" w:history="1">
              <w:r w:rsidRPr="007777CE">
                <w:rPr>
                  <w:rFonts w:ascii="Century Gothic" w:eastAsia="Times New Roman" w:hAnsi="Century Gothic" w:cs="Times New Roman"/>
                  <w:color w:val="000000"/>
                  <w:kern w:val="0"/>
                  <w:sz w:val="24"/>
                  <w:szCs w:val="24"/>
                  <w:lang w:eastAsia="it-IT"/>
                  <w14:ligatures w14:val="none"/>
                </w:rPr>
                <w:t>prova@mail.it</w:t>
              </w:r>
            </w:hyperlink>
          </w:p>
        </w:tc>
        <w:tc>
          <w:tcPr>
            <w:tcW w:w="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436BC5E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416E26B5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F5AC929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8E3FC51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Password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D5398C6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Prova_00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B18CC9B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193F41B8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9CFC3C6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2964A7C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Nome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AB462CC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NomeProva</w:t>
            </w:r>
            <w:proofErr w:type="spellEnd"/>
          </w:p>
        </w:tc>
        <w:tc>
          <w:tcPr>
            <w:tcW w:w="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53EE761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35FFADE7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2AC8DC47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6B75E9D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Cognome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3B5B088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CognomeProva</w:t>
            </w:r>
            <w:proofErr w:type="spellEnd"/>
          </w:p>
        </w:tc>
        <w:tc>
          <w:tcPr>
            <w:tcW w:w="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C424938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75F9F216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CBF587A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3B206D4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Via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FBCC9EF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Via delle Prove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89BA447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4C0D8892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10C91BF9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E42DB2E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Civico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5DF1E45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B991D80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060CD27F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E3D3769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D837FF9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Città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8D16293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Torre del Greco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3BF898E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0159CECE" w14:textId="77777777" w:rsidTr="007777CE">
        <w:trPr>
          <w:trHeight w:val="399"/>
          <w:jc w:val="center"/>
        </w:trPr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34F417AC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33CEA8B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CAP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2FE8DCC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80059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A928089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015109CF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D5F6FCD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2. L'utente invia il modulo.</w:t>
            </w:r>
          </w:p>
        </w:tc>
      </w:tr>
      <w:tr w:rsidR="007777CE" w:rsidRPr="007777CE" w14:paraId="0802C587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1CF1EC4B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Oracolo:</w:t>
            </w:r>
          </w:p>
        </w:tc>
      </w:tr>
      <w:tr w:rsidR="007777CE" w:rsidRPr="007777CE" w14:paraId="2B3DE516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D608792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La registrazione viene effettuata correttamente.</w:t>
            </w:r>
          </w:p>
        </w:tc>
      </w:tr>
    </w:tbl>
    <w:p w14:paraId="2DF6CEC6" w14:textId="63207EAC" w:rsidR="007777CE" w:rsidRDefault="007777CE" w:rsidP="007777CE">
      <w:pPr>
        <w:jc w:val="center"/>
      </w:pPr>
    </w:p>
    <w:p w14:paraId="70A86F76" w14:textId="77777777" w:rsidR="007777CE" w:rsidRDefault="007777CE">
      <w:pPr>
        <w:spacing w:after="160" w:line="259" w:lineRule="auto"/>
      </w:pPr>
      <w:r>
        <w:br w:type="page"/>
      </w:r>
    </w:p>
    <w:p w14:paraId="75FC178D" w14:textId="77777777" w:rsidR="007777CE" w:rsidRDefault="007777CE" w:rsidP="007777CE">
      <w:pPr>
        <w:jc w:val="center"/>
      </w:pPr>
    </w:p>
    <w:p w14:paraId="4E997B22" w14:textId="77777777" w:rsidR="007777CE" w:rsidRDefault="007777CE" w:rsidP="007777CE">
      <w:pPr>
        <w:jc w:val="center"/>
      </w:pPr>
    </w:p>
    <w:p w14:paraId="68C3E4B7" w14:textId="77777777" w:rsidR="007777CE" w:rsidRDefault="007777CE" w:rsidP="007777CE">
      <w:pPr>
        <w:jc w:val="center"/>
      </w:pPr>
    </w:p>
    <w:p w14:paraId="75BB4E59" w14:textId="77777777" w:rsidR="007777CE" w:rsidRDefault="007777CE" w:rsidP="007777CE">
      <w:pPr>
        <w:jc w:val="center"/>
      </w:pPr>
    </w:p>
    <w:p w14:paraId="449EB23A" w14:textId="77777777" w:rsidR="007777CE" w:rsidRDefault="007777CE" w:rsidP="007777CE">
      <w:pPr>
        <w:jc w:val="center"/>
      </w:pPr>
    </w:p>
    <w:p w14:paraId="7C9C7F26" w14:textId="77777777" w:rsidR="007777CE" w:rsidRDefault="007777CE" w:rsidP="007777CE">
      <w:pPr>
        <w:jc w:val="center"/>
      </w:pPr>
    </w:p>
    <w:p w14:paraId="59061E20" w14:textId="77777777" w:rsidR="007777CE" w:rsidRDefault="007777CE" w:rsidP="007777CE">
      <w:pPr>
        <w:jc w:val="center"/>
      </w:pPr>
    </w:p>
    <w:p w14:paraId="1EDF2E91" w14:textId="6AD13308" w:rsidR="007777CE" w:rsidRDefault="007777CE" w:rsidP="007777CE"/>
    <w:tbl>
      <w:tblPr>
        <w:tblW w:w="7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"/>
        <w:gridCol w:w="3702"/>
        <w:gridCol w:w="3730"/>
        <w:gridCol w:w="230"/>
      </w:tblGrid>
      <w:tr w:rsidR="007777CE" w:rsidRPr="007777CE" w14:paraId="7344D32A" w14:textId="77777777" w:rsidTr="007777CE">
        <w:trPr>
          <w:trHeight w:val="399"/>
          <w:jc w:val="center"/>
        </w:trPr>
        <w:tc>
          <w:tcPr>
            <w:tcW w:w="3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4D93D9"/>
            <w:noWrap/>
            <w:vAlign w:val="center"/>
            <w:hideMark/>
          </w:tcPr>
          <w:p w14:paraId="020C2035" w14:textId="77777777" w:rsidR="007777CE" w:rsidRPr="007777CE" w:rsidRDefault="007777CE" w:rsidP="007777CE">
            <w:pPr>
              <w:pStyle w:val="Titolo1"/>
              <w:spacing w:before="0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bookmarkStart w:id="42" w:name="_Toc174980268"/>
            <w:bookmarkStart w:id="43" w:name="_Toc174980366"/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Test Case ID</w:t>
            </w:r>
            <w:bookmarkEnd w:id="42"/>
            <w:bookmarkEnd w:id="43"/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63C52E5" w14:textId="77777777" w:rsidR="007777CE" w:rsidRPr="007777CE" w:rsidRDefault="007777CE" w:rsidP="007777CE">
            <w:pPr>
              <w:pStyle w:val="Titolo1"/>
              <w:spacing w:before="0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bookmarkStart w:id="44" w:name="_Toc174980367"/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Test_AddProduct_TC_1.3.1</w:t>
            </w:r>
            <w:bookmarkEnd w:id="44"/>
          </w:p>
        </w:tc>
      </w:tr>
      <w:tr w:rsidR="007777CE" w:rsidRPr="007777CE" w14:paraId="07F759F3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3265D70A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Pre-condition</w:t>
            </w:r>
            <w:proofErr w:type="spellEnd"/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:</w:t>
            </w:r>
          </w:p>
        </w:tc>
      </w:tr>
      <w:tr w:rsidR="007777CE" w:rsidRPr="007777CE" w14:paraId="0E04E796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7428569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L'admin si trova nella pagina di aggiunta prodotti.</w:t>
            </w:r>
          </w:p>
        </w:tc>
      </w:tr>
      <w:tr w:rsidR="007777CE" w:rsidRPr="007777CE" w14:paraId="2A6D43DC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6D35222F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Flow of events:</w:t>
            </w:r>
          </w:p>
        </w:tc>
      </w:tr>
      <w:tr w:rsidR="007777CE" w:rsidRPr="007777CE" w14:paraId="3DCDE141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CD12038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1. L'utente inserisce i dati richiesti.</w:t>
            </w:r>
          </w:p>
        </w:tc>
      </w:tr>
      <w:tr w:rsidR="007777CE" w:rsidRPr="007777CE" w14:paraId="4F6FE1AE" w14:textId="77777777" w:rsidTr="007777CE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E475D72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2D8A84B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Nome</w:t>
            </w:r>
          </w:p>
        </w:tc>
        <w:tc>
          <w:tcPr>
            <w:tcW w:w="3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CBD22D5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EEE1A33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6C1B4A5D" w14:textId="77777777" w:rsidTr="007777CE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1231B12C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7669A1D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Prezzo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632F5B1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C08791D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180A5F2C" w14:textId="77777777" w:rsidTr="007777CE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E00C34D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E514202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Quantità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E5E02E4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7A1DF8F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406377EF" w14:textId="77777777" w:rsidTr="007777CE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0F1D5F4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8A9C99B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Anno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4A82296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143C82F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163413D6" w14:textId="77777777" w:rsidTr="007777CE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42FCE2E4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A992136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ISBN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F9C1365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1A0F06C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581FBD46" w14:textId="77777777" w:rsidTr="007777CE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6E9BFD9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071DBA3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Pagine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B03B84F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8C27C19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1DFFE416" w14:textId="77777777" w:rsidTr="007777CE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54ACF960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AE7B4A4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Editore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609A61B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B36524A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52A79DC7" w14:textId="77777777" w:rsidTr="007777CE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CDDD590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556F0A4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Descrizione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35AC32E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BFEA25C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464F8D6D" w14:textId="77777777" w:rsidTr="007777CE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35CCCE3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A2CE208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Rating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6E7FDE9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D04A58A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55A0DCA2" w14:textId="77777777" w:rsidTr="007777CE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74F176D2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E684987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Autore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1D9A7F8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60DAC8A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54DE48CB" w14:textId="77777777" w:rsidTr="007777CE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73D1D07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E8F57C8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Genere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C275D02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D280F44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4810AE72" w14:textId="77777777" w:rsidTr="007777CE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6E9B6A36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B468AFB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File Copertina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C4EB8A5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30E5647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1CF3AC51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3011E49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2. L'utente invia il modulo.</w:t>
            </w:r>
          </w:p>
        </w:tc>
      </w:tr>
      <w:tr w:rsidR="007777CE" w:rsidRPr="007777CE" w14:paraId="18279B04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4B265214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Oracolo:</w:t>
            </w:r>
          </w:p>
        </w:tc>
      </w:tr>
      <w:tr w:rsidR="007777CE" w:rsidRPr="007777CE" w14:paraId="42CEDFE2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272A273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Il prodotto non viene aggiunto al catalogo.</w:t>
            </w:r>
          </w:p>
        </w:tc>
      </w:tr>
    </w:tbl>
    <w:p w14:paraId="2213A1B4" w14:textId="727A26E2" w:rsidR="007777CE" w:rsidRDefault="007777CE" w:rsidP="007777CE">
      <w:pPr>
        <w:jc w:val="center"/>
      </w:pPr>
    </w:p>
    <w:p w14:paraId="5332A137" w14:textId="77777777" w:rsidR="007777CE" w:rsidRDefault="007777CE">
      <w:pPr>
        <w:spacing w:after="160" w:line="259" w:lineRule="auto"/>
      </w:pPr>
      <w:r>
        <w:br w:type="page"/>
      </w:r>
    </w:p>
    <w:p w14:paraId="47466414" w14:textId="77777777" w:rsidR="007777CE" w:rsidRDefault="007777CE" w:rsidP="007777CE">
      <w:pPr>
        <w:jc w:val="center"/>
      </w:pPr>
    </w:p>
    <w:p w14:paraId="6553142B" w14:textId="77777777" w:rsidR="007777CE" w:rsidRDefault="007777CE" w:rsidP="007777CE">
      <w:pPr>
        <w:jc w:val="center"/>
      </w:pPr>
    </w:p>
    <w:p w14:paraId="1F1629F9" w14:textId="77777777" w:rsidR="007777CE" w:rsidRDefault="007777CE" w:rsidP="007777CE">
      <w:pPr>
        <w:jc w:val="center"/>
      </w:pPr>
    </w:p>
    <w:p w14:paraId="44B267E9" w14:textId="77777777" w:rsidR="007777CE" w:rsidRDefault="007777CE" w:rsidP="007777CE">
      <w:pPr>
        <w:jc w:val="center"/>
      </w:pPr>
    </w:p>
    <w:p w14:paraId="10C3C454" w14:textId="77777777" w:rsidR="007777CE" w:rsidRDefault="007777CE" w:rsidP="007777CE">
      <w:pPr>
        <w:jc w:val="center"/>
      </w:pPr>
    </w:p>
    <w:p w14:paraId="20765866" w14:textId="77777777" w:rsidR="007777CE" w:rsidRDefault="007777CE" w:rsidP="007777CE">
      <w:pPr>
        <w:jc w:val="center"/>
      </w:pPr>
    </w:p>
    <w:p w14:paraId="20828C7A" w14:textId="77777777" w:rsidR="007777CE" w:rsidRDefault="007777CE" w:rsidP="007777CE">
      <w:pPr>
        <w:jc w:val="center"/>
      </w:pPr>
    </w:p>
    <w:p w14:paraId="6B92F2E2" w14:textId="77777777" w:rsidR="007777CE" w:rsidRDefault="007777CE" w:rsidP="007777CE">
      <w:pPr>
        <w:jc w:val="center"/>
      </w:pPr>
    </w:p>
    <w:tbl>
      <w:tblPr>
        <w:tblW w:w="7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"/>
        <w:gridCol w:w="3702"/>
        <w:gridCol w:w="3707"/>
        <w:gridCol w:w="253"/>
      </w:tblGrid>
      <w:tr w:rsidR="007777CE" w:rsidRPr="007777CE" w14:paraId="49EB55DD" w14:textId="77777777" w:rsidTr="007777CE">
        <w:trPr>
          <w:trHeight w:val="399"/>
          <w:jc w:val="center"/>
        </w:trPr>
        <w:tc>
          <w:tcPr>
            <w:tcW w:w="3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4D93D9"/>
            <w:noWrap/>
            <w:vAlign w:val="center"/>
            <w:hideMark/>
          </w:tcPr>
          <w:p w14:paraId="385C7760" w14:textId="77777777" w:rsidR="007777CE" w:rsidRPr="007777CE" w:rsidRDefault="007777CE" w:rsidP="007777CE">
            <w:pPr>
              <w:pStyle w:val="Titolo1"/>
              <w:spacing w:before="0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bookmarkStart w:id="45" w:name="_Toc174980270"/>
            <w:bookmarkStart w:id="46" w:name="_Toc174980368"/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Test Case ID</w:t>
            </w:r>
            <w:bookmarkEnd w:id="45"/>
            <w:bookmarkEnd w:id="46"/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E5C6714" w14:textId="77777777" w:rsidR="007777CE" w:rsidRPr="007777CE" w:rsidRDefault="007777CE" w:rsidP="007777CE">
            <w:pPr>
              <w:pStyle w:val="Titolo1"/>
              <w:spacing w:before="0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bookmarkStart w:id="47" w:name="_Toc174980369"/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Test_AddProduct_TC_1.3.2</w:t>
            </w:r>
            <w:bookmarkEnd w:id="47"/>
          </w:p>
        </w:tc>
      </w:tr>
      <w:tr w:rsidR="007777CE" w:rsidRPr="007777CE" w14:paraId="7F29FD28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6449D2D4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Pre-condition</w:t>
            </w:r>
            <w:proofErr w:type="spellEnd"/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:</w:t>
            </w:r>
          </w:p>
        </w:tc>
      </w:tr>
      <w:tr w:rsidR="007777CE" w:rsidRPr="007777CE" w14:paraId="5D952844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8E1E830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L'admin si trova nella pagina di aggiunta prodotti.</w:t>
            </w:r>
          </w:p>
        </w:tc>
      </w:tr>
      <w:tr w:rsidR="007777CE" w:rsidRPr="007777CE" w14:paraId="51A5ED61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3E36A6B3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Flow of events:</w:t>
            </w:r>
          </w:p>
        </w:tc>
      </w:tr>
      <w:tr w:rsidR="007777CE" w:rsidRPr="007777CE" w14:paraId="737BF6DB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5907F99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1. L'utente inserisce i dati richiesti.</w:t>
            </w:r>
          </w:p>
        </w:tc>
      </w:tr>
      <w:tr w:rsidR="007777CE" w:rsidRPr="007777CE" w14:paraId="69392E5A" w14:textId="77777777" w:rsidTr="007777CE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5BA2D6F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26E0186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Nome</w:t>
            </w:r>
          </w:p>
        </w:tc>
        <w:tc>
          <w:tcPr>
            <w:tcW w:w="3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13D3171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Nuovo Libro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39EABFF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4718955A" w14:textId="77777777" w:rsidTr="007777CE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51B40EEE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3ADB14F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Prezzo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977C5F1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2F188C4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679671C9" w14:textId="77777777" w:rsidTr="007777CE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52688D9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25C9692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Quantità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509192F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917F81E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517AC8AB" w14:textId="77777777" w:rsidTr="007777CE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1981286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20B64BE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Anno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A247A21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46E2B2A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32EEA160" w14:textId="77777777" w:rsidTr="007777CE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6E711CDD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46D34D6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ISBN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C90B49B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66D875D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1C218920" w14:textId="77777777" w:rsidTr="007777CE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7B1A842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590B149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Pagine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AEE1808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B1CD4ED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637C3EFF" w14:textId="77777777" w:rsidTr="007777CE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4D96625F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D48B6DF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Editore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99C531F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D2D7206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2A69B570" w14:textId="77777777" w:rsidTr="007777CE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089AF47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D160D30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Descrizione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204AE79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8A62F19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6C949F9B" w14:textId="77777777" w:rsidTr="007777CE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4625DFC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CBC4D49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Rating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EEDC0F7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210763C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4ACABA28" w14:textId="77777777" w:rsidTr="007777CE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1CBBE5E9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F6FE4FF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Autore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2B1042C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BF9D770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5D04CC32" w14:textId="77777777" w:rsidTr="007777CE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E545B88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54869CA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Genere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60F4E1D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4347F4F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20D38702" w14:textId="77777777" w:rsidTr="007777CE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1C1A737B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DCCFCF1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File Copertina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C10796C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F0F1634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7777CE" w:rsidRPr="007777CE" w14:paraId="09E35528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DEF2174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2. L'utente invia il modulo.</w:t>
            </w:r>
          </w:p>
        </w:tc>
      </w:tr>
      <w:tr w:rsidR="007777CE" w:rsidRPr="007777CE" w14:paraId="3C00FFB5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7146964D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Oracolo:</w:t>
            </w:r>
          </w:p>
        </w:tc>
      </w:tr>
      <w:tr w:rsidR="007777CE" w:rsidRPr="007777CE" w14:paraId="0331334E" w14:textId="77777777" w:rsidTr="007777CE">
        <w:trPr>
          <w:trHeight w:val="399"/>
          <w:jc w:val="center"/>
        </w:trPr>
        <w:tc>
          <w:tcPr>
            <w:tcW w:w="78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D5EA6C9" w14:textId="77777777" w:rsidR="007777CE" w:rsidRPr="007777CE" w:rsidRDefault="007777CE" w:rsidP="007777CE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7777CE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Il prodotto non viene aggiunto al catalogo.</w:t>
            </w:r>
          </w:p>
        </w:tc>
      </w:tr>
    </w:tbl>
    <w:p w14:paraId="1825E218" w14:textId="2A8CC81A" w:rsidR="007777CE" w:rsidRDefault="007777CE" w:rsidP="007777CE">
      <w:pPr>
        <w:jc w:val="center"/>
      </w:pPr>
    </w:p>
    <w:p w14:paraId="75E55F44" w14:textId="77777777" w:rsidR="007777CE" w:rsidRDefault="007777CE">
      <w:pPr>
        <w:spacing w:after="160" w:line="259" w:lineRule="auto"/>
      </w:pPr>
      <w:r>
        <w:br w:type="page"/>
      </w:r>
    </w:p>
    <w:p w14:paraId="0813B287" w14:textId="77777777" w:rsidR="0053159A" w:rsidRDefault="0053159A" w:rsidP="0053159A">
      <w:pPr>
        <w:jc w:val="center"/>
      </w:pPr>
    </w:p>
    <w:p w14:paraId="76B49A17" w14:textId="77777777" w:rsidR="0053159A" w:rsidRDefault="0053159A" w:rsidP="0053159A">
      <w:pPr>
        <w:jc w:val="center"/>
      </w:pPr>
    </w:p>
    <w:p w14:paraId="09885547" w14:textId="77777777" w:rsidR="0053159A" w:rsidRDefault="0053159A" w:rsidP="0053159A">
      <w:pPr>
        <w:jc w:val="center"/>
      </w:pPr>
    </w:p>
    <w:p w14:paraId="4E3C2E14" w14:textId="77777777" w:rsidR="0053159A" w:rsidRDefault="0053159A" w:rsidP="0053159A">
      <w:pPr>
        <w:jc w:val="center"/>
      </w:pPr>
    </w:p>
    <w:p w14:paraId="75C09253" w14:textId="77777777" w:rsidR="0053159A" w:rsidRDefault="0053159A" w:rsidP="0053159A">
      <w:pPr>
        <w:jc w:val="center"/>
      </w:pPr>
    </w:p>
    <w:p w14:paraId="77BA6AEB" w14:textId="77777777" w:rsidR="0053159A" w:rsidRDefault="0053159A" w:rsidP="0053159A">
      <w:pPr>
        <w:jc w:val="center"/>
      </w:pPr>
    </w:p>
    <w:p w14:paraId="45A4A172" w14:textId="77777777" w:rsidR="0053159A" w:rsidRDefault="0053159A" w:rsidP="0053159A">
      <w:pPr>
        <w:jc w:val="center"/>
      </w:pPr>
    </w:p>
    <w:p w14:paraId="4DB57320" w14:textId="77777777" w:rsidR="0053159A" w:rsidRDefault="0053159A" w:rsidP="007777CE">
      <w:pPr>
        <w:jc w:val="center"/>
      </w:pPr>
    </w:p>
    <w:tbl>
      <w:tblPr>
        <w:tblW w:w="7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"/>
        <w:gridCol w:w="3702"/>
        <w:gridCol w:w="3795"/>
        <w:gridCol w:w="207"/>
      </w:tblGrid>
      <w:tr w:rsidR="0053159A" w:rsidRPr="0053159A" w14:paraId="7BBFBD85" w14:textId="77777777" w:rsidTr="0053159A">
        <w:trPr>
          <w:trHeight w:val="399"/>
          <w:jc w:val="center"/>
        </w:trPr>
        <w:tc>
          <w:tcPr>
            <w:tcW w:w="3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4D93D9"/>
            <w:noWrap/>
            <w:vAlign w:val="center"/>
            <w:hideMark/>
          </w:tcPr>
          <w:p w14:paraId="567B6B50" w14:textId="77777777" w:rsidR="0053159A" w:rsidRPr="0053159A" w:rsidRDefault="0053159A" w:rsidP="0053159A">
            <w:pPr>
              <w:pStyle w:val="Titolo1"/>
              <w:spacing w:before="0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bookmarkStart w:id="48" w:name="_Toc174980272"/>
            <w:bookmarkStart w:id="49" w:name="_Toc174980370"/>
            <w:r w:rsidRPr="0053159A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Test Case ID</w:t>
            </w:r>
            <w:bookmarkEnd w:id="48"/>
            <w:bookmarkEnd w:id="49"/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7D0AE68" w14:textId="77777777" w:rsidR="0053159A" w:rsidRPr="0053159A" w:rsidRDefault="0053159A" w:rsidP="0053159A">
            <w:pPr>
              <w:pStyle w:val="Titolo1"/>
              <w:spacing w:before="0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bookmarkStart w:id="50" w:name="_Toc174980371"/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Test_AddProduct_TC_1.3.3</w:t>
            </w:r>
            <w:bookmarkEnd w:id="50"/>
          </w:p>
        </w:tc>
      </w:tr>
      <w:tr w:rsidR="0053159A" w:rsidRPr="0053159A" w14:paraId="12F2ECEA" w14:textId="77777777" w:rsidTr="0053159A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05D68D2F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53159A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Pre-condition</w:t>
            </w:r>
            <w:proofErr w:type="spellEnd"/>
            <w:r w:rsidRPr="0053159A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:</w:t>
            </w:r>
          </w:p>
        </w:tc>
      </w:tr>
      <w:tr w:rsidR="0053159A" w:rsidRPr="0053159A" w14:paraId="5F80471B" w14:textId="77777777" w:rsidTr="0053159A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C778043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L'admin si trova nella pagina di aggiunta prodotti.</w:t>
            </w:r>
          </w:p>
        </w:tc>
      </w:tr>
      <w:tr w:rsidR="0053159A" w:rsidRPr="0053159A" w14:paraId="1D32AD6B" w14:textId="77777777" w:rsidTr="0053159A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5734BC8F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Flow of events:</w:t>
            </w:r>
          </w:p>
        </w:tc>
      </w:tr>
      <w:tr w:rsidR="0053159A" w:rsidRPr="0053159A" w14:paraId="216E2F16" w14:textId="77777777" w:rsidTr="0053159A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C3391D3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1. L'utente inserisce i dati richiesti.</w:t>
            </w:r>
          </w:p>
        </w:tc>
      </w:tr>
      <w:tr w:rsidR="0053159A" w:rsidRPr="0053159A" w14:paraId="60A2A6C0" w14:textId="77777777" w:rsidTr="0053159A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B1113E5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934F4CE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Nome</w:t>
            </w:r>
          </w:p>
        </w:tc>
        <w:tc>
          <w:tcPr>
            <w:tcW w:w="3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FA08103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Nuovo Libro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B824BCC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53159A" w:rsidRPr="0053159A" w14:paraId="574A0935" w14:textId="77777777" w:rsidTr="0053159A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5AE40531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8A802C9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Prezzo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07FDEFD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10.50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49A876C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53159A" w:rsidRPr="0053159A" w14:paraId="09AF791C" w14:textId="77777777" w:rsidTr="0053159A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E502153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31B5CA5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Quantità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BBE0A91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4A85AC8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53159A" w:rsidRPr="0053159A" w14:paraId="0AC128CE" w14:textId="77777777" w:rsidTr="0053159A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BC5E178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1677835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Anno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97B6B42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1980000000000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ECEB34B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53159A" w:rsidRPr="0053159A" w14:paraId="2B9205BB" w14:textId="77777777" w:rsidTr="0053159A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2F471152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4705041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ISBN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3C3A2CE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0123456789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349A6D5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53159A" w:rsidRPr="0053159A" w14:paraId="59DDD4C3" w14:textId="77777777" w:rsidTr="0053159A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BF2B44C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8FB8786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Pagine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48AF731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135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23A1900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53159A" w:rsidRPr="0053159A" w14:paraId="0D5702AF" w14:textId="77777777" w:rsidTr="0053159A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2E382CC9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C1ADCBB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Editore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D92D73C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Editore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55808D1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53159A" w:rsidRPr="0053159A" w14:paraId="61A19ACA" w14:textId="77777777" w:rsidTr="0053159A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E0EB55C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55076B1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Descrizione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AE65033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Bel Libro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09F7D95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53159A" w:rsidRPr="0053159A" w14:paraId="6BC22CD3" w14:textId="77777777" w:rsidTr="0053159A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FBC132C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D384604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Rating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2E2E8C9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6093EFC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53159A" w:rsidRPr="0053159A" w14:paraId="04B259DF" w14:textId="77777777" w:rsidTr="0053159A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133E8E58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1E78AD3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Autore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AC5BE16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Gianrico Carofiglio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F1A0804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53159A" w:rsidRPr="0053159A" w14:paraId="69E89637" w14:textId="77777777" w:rsidTr="0053159A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92E8060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7FFBDD7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Genere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922A836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Avventura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19C07EB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53159A" w:rsidRPr="0053159A" w14:paraId="7F2B527A" w14:textId="77777777" w:rsidTr="0053159A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1AD79FA3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D13FA05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File Copertina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26B686F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dracula.jpg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D924343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53159A" w:rsidRPr="0053159A" w14:paraId="1E539E11" w14:textId="77777777" w:rsidTr="0053159A">
        <w:trPr>
          <w:trHeight w:val="399"/>
          <w:jc w:val="center"/>
        </w:trPr>
        <w:tc>
          <w:tcPr>
            <w:tcW w:w="78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C081D2A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2. L'utente invia il modulo.</w:t>
            </w:r>
          </w:p>
        </w:tc>
      </w:tr>
      <w:tr w:rsidR="0053159A" w:rsidRPr="0053159A" w14:paraId="1FDB2EE7" w14:textId="77777777" w:rsidTr="0053159A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08E3A26F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Oracolo:</w:t>
            </w:r>
          </w:p>
        </w:tc>
      </w:tr>
      <w:tr w:rsidR="0053159A" w:rsidRPr="0053159A" w14:paraId="2ADD7725" w14:textId="77777777" w:rsidTr="0053159A">
        <w:trPr>
          <w:trHeight w:val="399"/>
          <w:jc w:val="center"/>
        </w:trPr>
        <w:tc>
          <w:tcPr>
            <w:tcW w:w="78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6A31EB3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Il prodotto non viene aggiunto al catalogo.</w:t>
            </w:r>
          </w:p>
        </w:tc>
      </w:tr>
    </w:tbl>
    <w:p w14:paraId="55ABBFAB" w14:textId="4A8D027F" w:rsidR="0053159A" w:rsidRDefault="0053159A" w:rsidP="007777CE">
      <w:pPr>
        <w:jc w:val="center"/>
      </w:pPr>
    </w:p>
    <w:p w14:paraId="1EA59C0E" w14:textId="77777777" w:rsidR="0053159A" w:rsidRDefault="0053159A">
      <w:pPr>
        <w:spacing w:after="160" w:line="259" w:lineRule="auto"/>
      </w:pPr>
      <w:r>
        <w:br w:type="page"/>
      </w:r>
    </w:p>
    <w:p w14:paraId="57D277CA" w14:textId="77777777" w:rsidR="0053159A" w:rsidRDefault="0053159A" w:rsidP="0053159A">
      <w:pPr>
        <w:jc w:val="center"/>
      </w:pPr>
    </w:p>
    <w:p w14:paraId="404A775F" w14:textId="77777777" w:rsidR="0053159A" w:rsidRDefault="0053159A" w:rsidP="0053159A">
      <w:pPr>
        <w:jc w:val="center"/>
      </w:pPr>
    </w:p>
    <w:p w14:paraId="03D23C13" w14:textId="77777777" w:rsidR="0053159A" w:rsidRDefault="0053159A" w:rsidP="0053159A">
      <w:pPr>
        <w:jc w:val="center"/>
      </w:pPr>
    </w:p>
    <w:p w14:paraId="33576019" w14:textId="77777777" w:rsidR="0053159A" w:rsidRDefault="0053159A" w:rsidP="0053159A">
      <w:pPr>
        <w:jc w:val="center"/>
      </w:pPr>
    </w:p>
    <w:p w14:paraId="0A0D009A" w14:textId="77777777" w:rsidR="0053159A" w:rsidRDefault="0053159A" w:rsidP="0053159A">
      <w:pPr>
        <w:jc w:val="center"/>
      </w:pPr>
    </w:p>
    <w:p w14:paraId="3A0E6597" w14:textId="77777777" w:rsidR="0053159A" w:rsidRDefault="0053159A" w:rsidP="0053159A">
      <w:pPr>
        <w:jc w:val="center"/>
      </w:pPr>
    </w:p>
    <w:p w14:paraId="555C28C5" w14:textId="77777777" w:rsidR="0053159A" w:rsidRDefault="0053159A" w:rsidP="0053159A">
      <w:pPr>
        <w:jc w:val="center"/>
      </w:pPr>
    </w:p>
    <w:p w14:paraId="4B950261" w14:textId="77777777" w:rsidR="0053159A" w:rsidRDefault="0053159A" w:rsidP="0053159A">
      <w:pPr>
        <w:jc w:val="center"/>
      </w:pPr>
    </w:p>
    <w:tbl>
      <w:tblPr>
        <w:tblW w:w="7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"/>
        <w:gridCol w:w="3702"/>
        <w:gridCol w:w="3795"/>
        <w:gridCol w:w="207"/>
      </w:tblGrid>
      <w:tr w:rsidR="0053159A" w:rsidRPr="0053159A" w14:paraId="2A59EB1B" w14:textId="77777777" w:rsidTr="0053159A">
        <w:trPr>
          <w:trHeight w:val="399"/>
          <w:jc w:val="center"/>
        </w:trPr>
        <w:tc>
          <w:tcPr>
            <w:tcW w:w="3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4D93D9"/>
            <w:noWrap/>
            <w:vAlign w:val="center"/>
            <w:hideMark/>
          </w:tcPr>
          <w:p w14:paraId="48743F1B" w14:textId="77777777" w:rsidR="0053159A" w:rsidRPr="0053159A" w:rsidRDefault="0053159A" w:rsidP="0053159A">
            <w:pPr>
              <w:pStyle w:val="Titolo1"/>
              <w:spacing w:before="0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bookmarkStart w:id="51" w:name="_Toc174980274"/>
            <w:bookmarkStart w:id="52" w:name="_Toc174980372"/>
            <w:r w:rsidRPr="0053159A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Test Case ID</w:t>
            </w:r>
            <w:bookmarkEnd w:id="51"/>
            <w:bookmarkEnd w:id="52"/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EA5D144" w14:textId="77777777" w:rsidR="0053159A" w:rsidRPr="0053159A" w:rsidRDefault="0053159A" w:rsidP="0053159A">
            <w:pPr>
              <w:pStyle w:val="Titolo1"/>
              <w:spacing w:before="0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bookmarkStart w:id="53" w:name="_Toc174980373"/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Test_AddProduct_TC_1.3.4</w:t>
            </w:r>
            <w:bookmarkEnd w:id="53"/>
          </w:p>
        </w:tc>
      </w:tr>
      <w:tr w:rsidR="0053159A" w:rsidRPr="0053159A" w14:paraId="6845DE29" w14:textId="77777777" w:rsidTr="0053159A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569D36A3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53159A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Pre-condition</w:t>
            </w:r>
            <w:proofErr w:type="spellEnd"/>
            <w:r w:rsidRPr="0053159A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:</w:t>
            </w:r>
          </w:p>
        </w:tc>
      </w:tr>
      <w:tr w:rsidR="0053159A" w:rsidRPr="0053159A" w14:paraId="58F4ACEC" w14:textId="77777777" w:rsidTr="0053159A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B68A7A8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L'admin si trova nella pagina di aggiunta prodotti.</w:t>
            </w:r>
          </w:p>
        </w:tc>
      </w:tr>
      <w:tr w:rsidR="0053159A" w:rsidRPr="0053159A" w14:paraId="777F8B2D" w14:textId="77777777" w:rsidTr="0053159A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3D9AD238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Flow of events:</w:t>
            </w:r>
          </w:p>
        </w:tc>
      </w:tr>
      <w:tr w:rsidR="0053159A" w:rsidRPr="0053159A" w14:paraId="1192B88E" w14:textId="77777777" w:rsidTr="0053159A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30B3F92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1. L'utente inserisce i dati richiesti.</w:t>
            </w:r>
          </w:p>
        </w:tc>
      </w:tr>
      <w:tr w:rsidR="0053159A" w:rsidRPr="0053159A" w14:paraId="72CD3C5D" w14:textId="77777777" w:rsidTr="0053159A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4BEE472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A4EC07A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Nome</w:t>
            </w:r>
          </w:p>
        </w:tc>
        <w:tc>
          <w:tcPr>
            <w:tcW w:w="3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A3B0B11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Nuovo Libro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62489F4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53159A" w:rsidRPr="0053159A" w14:paraId="036B596F" w14:textId="77777777" w:rsidTr="0053159A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4691BD30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013A896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Prezzo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D376DA3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10.50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275FCAE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53159A" w:rsidRPr="0053159A" w14:paraId="2AC4840A" w14:textId="77777777" w:rsidTr="0053159A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852AFF9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735BA37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Quantità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335A792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C6A72D7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53159A" w:rsidRPr="0053159A" w14:paraId="7BE8A5F0" w14:textId="77777777" w:rsidTr="0053159A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00A369E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2DE3413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Anno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1808D3B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1980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BB6B920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53159A" w:rsidRPr="0053159A" w14:paraId="0B86B3F7" w14:textId="77777777" w:rsidTr="0053159A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2732D390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3EAFA07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ISBN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886B9A8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0123456789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38D3712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53159A" w:rsidRPr="0053159A" w14:paraId="4C2FB5E0" w14:textId="77777777" w:rsidTr="0053159A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9B2B91C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87451B8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Pagine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16FE4EC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135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CAE0CD9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53159A" w:rsidRPr="0053159A" w14:paraId="65F95C3A" w14:textId="77777777" w:rsidTr="0053159A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5D61326E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4D8A0EA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Editore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5A233FC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Editore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AB11181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53159A" w:rsidRPr="0053159A" w14:paraId="67B4BEDC" w14:textId="77777777" w:rsidTr="0053159A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A53F929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28A566F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Descrizione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022D789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Bel Libro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3B37C50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53159A" w:rsidRPr="0053159A" w14:paraId="0E51F2DE" w14:textId="77777777" w:rsidTr="0053159A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C0AE7CC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96B49D5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Rating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3FC7095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677D5CE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53159A" w:rsidRPr="0053159A" w14:paraId="3A29CE85" w14:textId="77777777" w:rsidTr="0053159A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78DED682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7D82B58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Autore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B039B05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Gianrico Carofiglio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45EF6AB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53159A" w:rsidRPr="0053159A" w14:paraId="7BD7076C" w14:textId="77777777" w:rsidTr="0053159A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0E49A55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D019CCD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Genere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1E929EF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Avventura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8FA77E9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53159A" w:rsidRPr="0053159A" w14:paraId="071A9721" w14:textId="77777777" w:rsidTr="0053159A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0344BC04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EED89A4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File Copertina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9C64E84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7BF0B20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53159A" w:rsidRPr="0053159A" w14:paraId="6FFEE8C4" w14:textId="77777777" w:rsidTr="0053159A">
        <w:trPr>
          <w:trHeight w:val="399"/>
          <w:jc w:val="center"/>
        </w:trPr>
        <w:tc>
          <w:tcPr>
            <w:tcW w:w="78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22491ED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2. L'utente invia il modulo.</w:t>
            </w:r>
          </w:p>
        </w:tc>
      </w:tr>
      <w:tr w:rsidR="0053159A" w:rsidRPr="0053159A" w14:paraId="7BCAB551" w14:textId="77777777" w:rsidTr="0053159A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2134A5D6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Oracolo:</w:t>
            </w:r>
          </w:p>
        </w:tc>
      </w:tr>
      <w:tr w:rsidR="0053159A" w:rsidRPr="0053159A" w14:paraId="1100004F" w14:textId="77777777" w:rsidTr="0053159A">
        <w:trPr>
          <w:trHeight w:val="399"/>
          <w:jc w:val="center"/>
        </w:trPr>
        <w:tc>
          <w:tcPr>
            <w:tcW w:w="78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A9AD592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Il prodotto non viene aggiunto al catalogo.</w:t>
            </w:r>
          </w:p>
        </w:tc>
      </w:tr>
    </w:tbl>
    <w:p w14:paraId="686D7777" w14:textId="4D05F98C" w:rsidR="0053159A" w:rsidRDefault="0053159A" w:rsidP="007777CE">
      <w:pPr>
        <w:jc w:val="center"/>
      </w:pPr>
    </w:p>
    <w:p w14:paraId="632DF672" w14:textId="1929ED8F" w:rsidR="0053159A" w:rsidRDefault="0053159A" w:rsidP="0053159A">
      <w:pPr>
        <w:spacing w:after="160" w:line="259" w:lineRule="auto"/>
      </w:pPr>
    </w:p>
    <w:p w14:paraId="346B8A38" w14:textId="77777777" w:rsidR="0053159A" w:rsidRDefault="0053159A">
      <w:pPr>
        <w:spacing w:after="160" w:line="259" w:lineRule="auto"/>
      </w:pPr>
      <w:r>
        <w:br w:type="page"/>
      </w:r>
    </w:p>
    <w:p w14:paraId="1B85C492" w14:textId="77777777" w:rsidR="0053159A" w:rsidRDefault="0053159A" w:rsidP="007777CE">
      <w:pPr>
        <w:jc w:val="center"/>
      </w:pPr>
    </w:p>
    <w:p w14:paraId="47717900" w14:textId="77777777" w:rsidR="0053159A" w:rsidRDefault="0053159A" w:rsidP="007777CE">
      <w:pPr>
        <w:jc w:val="center"/>
      </w:pPr>
    </w:p>
    <w:p w14:paraId="7E77A8E2" w14:textId="77777777" w:rsidR="0053159A" w:rsidRDefault="0053159A" w:rsidP="007777CE">
      <w:pPr>
        <w:jc w:val="center"/>
      </w:pPr>
    </w:p>
    <w:p w14:paraId="6AE8B1D6" w14:textId="77777777" w:rsidR="0053159A" w:rsidRDefault="0053159A" w:rsidP="007777CE">
      <w:pPr>
        <w:jc w:val="center"/>
      </w:pPr>
    </w:p>
    <w:p w14:paraId="74036C6A" w14:textId="77777777" w:rsidR="0053159A" w:rsidRDefault="0053159A" w:rsidP="007777CE">
      <w:pPr>
        <w:jc w:val="center"/>
      </w:pPr>
    </w:p>
    <w:p w14:paraId="70D46FE5" w14:textId="77777777" w:rsidR="0053159A" w:rsidRDefault="0053159A" w:rsidP="007777CE">
      <w:pPr>
        <w:jc w:val="center"/>
      </w:pPr>
    </w:p>
    <w:p w14:paraId="3C954518" w14:textId="77777777" w:rsidR="0053159A" w:rsidRDefault="0053159A" w:rsidP="007777CE">
      <w:pPr>
        <w:jc w:val="center"/>
      </w:pPr>
    </w:p>
    <w:p w14:paraId="21B2F08B" w14:textId="77777777" w:rsidR="0053159A" w:rsidRDefault="0053159A" w:rsidP="007777CE">
      <w:pPr>
        <w:jc w:val="center"/>
      </w:pPr>
    </w:p>
    <w:tbl>
      <w:tblPr>
        <w:tblW w:w="7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"/>
        <w:gridCol w:w="3702"/>
        <w:gridCol w:w="3795"/>
        <w:gridCol w:w="207"/>
      </w:tblGrid>
      <w:tr w:rsidR="0053159A" w:rsidRPr="0053159A" w14:paraId="3A7805D6" w14:textId="77777777" w:rsidTr="0053159A">
        <w:trPr>
          <w:trHeight w:val="399"/>
          <w:jc w:val="center"/>
        </w:trPr>
        <w:tc>
          <w:tcPr>
            <w:tcW w:w="3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4D93D9"/>
            <w:noWrap/>
            <w:vAlign w:val="center"/>
            <w:hideMark/>
          </w:tcPr>
          <w:p w14:paraId="126D0CF4" w14:textId="77777777" w:rsidR="0053159A" w:rsidRPr="0053159A" w:rsidRDefault="0053159A" w:rsidP="0053159A">
            <w:pPr>
              <w:pStyle w:val="Titolo1"/>
              <w:spacing w:before="0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bookmarkStart w:id="54" w:name="_Toc174980278"/>
            <w:bookmarkStart w:id="55" w:name="_Toc174980374"/>
            <w:r w:rsidRPr="0053159A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Test Case ID</w:t>
            </w:r>
            <w:bookmarkEnd w:id="54"/>
            <w:bookmarkEnd w:id="55"/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C96A655" w14:textId="77777777" w:rsidR="0053159A" w:rsidRPr="0053159A" w:rsidRDefault="0053159A" w:rsidP="0053159A">
            <w:pPr>
              <w:pStyle w:val="Titolo1"/>
              <w:spacing w:before="0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bookmarkStart w:id="56" w:name="_Toc174980375"/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Test_AddProduct_TC_1.3.5</w:t>
            </w:r>
            <w:bookmarkEnd w:id="56"/>
          </w:p>
        </w:tc>
      </w:tr>
      <w:tr w:rsidR="0053159A" w:rsidRPr="0053159A" w14:paraId="64B0ACE2" w14:textId="77777777" w:rsidTr="0053159A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2984BF6E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53159A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Pre-condition</w:t>
            </w:r>
            <w:proofErr w:type="spellEnd"/>
            <w:r w:rsidRPr="0053159A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:</w:t>
            </w:r>
          </w:p>
        </w:tc>
      </w:tr>
      <w:tr w:rsidR="0053159A" w:rsidRPr="0053159A" w14:paraId="413C3A37" w14:textId="77777777" w:rsidTr="0053159A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8E556B5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L'admin si trova nella pagina di aggiunta prodotti.</w:t>
            </w:r>
          </w:p>
        </w:tc>
      </w:tr>
      <w:tr w:rsidR="0053159A" w:rsidRPr="0053159A" w14:paraId="092FE565" w14:textId="77777777" w:rsidTr="0053159A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3E922F5D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Flow of events:</w:t>
            </w:r>
          </w:p>
        </w:tc>
      </w:tr>
      <w:tr w:rsidR="0053159A" w:rsidRPr="0053159A" w14:paraId="03D94BB6" w14:textId="77777777" w:rsidTr="0053159A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D8008AB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1. L'utente inserisce i dati richiesti.</w:t>
            </w:r>
          </w:p>
        </w:tc>
      </w:tr>
      <w:tr w:rsidR="0053159A" w:rsidRPr="0053159A" w14:paraId="1E1CAE89" w14:textId="77777777" w:rsidTr="0053159A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23A3273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DAE3B7F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Nome</w:t>
            </w:r>
          </w:p>
        </w:tc>
        <w:tc>
          <w:tcPr>
            <w:tcW w:w="3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02D492F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Nuovo Libro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45D65F1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53159A" w:rsidRPr="0053159A" w14:paraId="5246B7E9" w14:textId="77777777" w:rsidTr="0053159A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4D608B65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BD0826D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Prezzo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928562E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10.50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B7F0098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53159A" w:rsidRPr="0053159A" w14:paraId="4C9D7E02" w14:textId="77777777" w:rsidTr="0053159A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E0A46AC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B463D4D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Quantità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0AAA6E4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DD12C4E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53159A" w:rsidRPr="0053159A" w14:paraId="00DD071C" w14:textId="77777777" w:rsidTr="0053159A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0F7F79E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3E3454F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Anno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0E6CA87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1980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0F48D49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53159A" w:rsidRPr="0053159A" w14:paraId="2905FBC6" w14:textId="77777777" w:rsidTr="0053159A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3A666BA1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63BCAA5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ISBN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ED9E200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0123456789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7BFED78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53159A" w:rsidRPr="0053159A" w14:paraId="487FBB1D" w14:textId="77777777" w:rsidTr="0053159A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59892F9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94B5591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Pagine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A1E5FDC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135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A506001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53159A" w:rsidRPr="0053159A" w14:paraId="7E015675" w14:textId="77777777" w:rsidTr="0053159A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673A1C94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B6739D3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Editore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2222840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Editore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36ED57F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53159A" w:rsidRPr="0053159A" w14:paraId="6FAD189B" w14:textId="77777777" w:rsidTr="0053159A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45EB7E0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0C0B91C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Descrizione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C8A2B82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Bel Libro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BB3E6E0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53159A" w:rsidRPr="0053159A" w14:paraId="31D291AA" w14:textId="77777777" w:rsidTr="0053159A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E95EE9D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8EFE410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Rating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60D0A49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D506F82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53159A" w:rsidRPr="0053159A" w14:paraId="0A78B781" w14:textId="77777777" w:rsidTr="0053159A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762AEC83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7C061E9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Autore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A791F74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Gianrico Carofiglio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3B88FFC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53159A" w:rsidRPr="0053159A" w14:paraId="06719931" w14:textId="77777777" w:rsidTr="0053159A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4247434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58ACC67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Genere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8D05946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Avventura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BFD7B57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53159A" w:rsidRPr="0053159A" w14:paraId="2B8185DE" w14:textId="77777777" w:rsidTr="0053159A">
        <w:trPr>
          <w:trHeight w:val="399"/>
          <w:jc w:val="center"/>
        </w:trPr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4F0EA572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FEDEC8A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File Copertina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5985A13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dracula.jpg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0C47321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53159A" w:rsidRPr="0053159A" w14:paraId="528DCA3E" w14:textId="77777777" w:rsidTr="0053159A">
        <w:trPr>
          <w:trHeight w:val="399"/>
          <w:jc w:val="center"/>
        </w:trPr>
        <w:tc>
          <w:tcPr>
            <w:tcW w:w="78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2F95710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2. L'utente invia il modulo.</w:t>
            </w:r>
          </w:p>
        </w:tc>
      </w:tr>
      <w:tr w:rsidR="0053159A" w:rsidRPr="0053159A" w14:paraId="70FEEEF0" w14:textId="77777777" w:rsidTr="0053159A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249486AA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Oracolo:</w:t>
            </w:r>
          </w:p>
        </w:tc>
      </w:tr>
      <w:tr w:rsidR="0053159A" w:rsidRPr="0053159A" w14:paraId="3DE4C44E" w14:textId="77777777" w:rsidTr="0053159A">
        <w:trPr>
          <w:trHeight w:val="399"/>
          <w:jc w:val="center"/>
        </w:trPr>
        <w:tc>
          <w:tcPr>
            <w:tcW w:w="78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F215C74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Il prodotto viene aggiunto al catalogo.</w:t>
            </w:r>
          </w:p>
        </w:tc>
      </w:tr>
    </w:tbl>
    <w:p w14:paraId="167F3EED" w14:textId="230804CE" w:rsidR="0053159A" w:rsidRDefault="0053159A" w:rsidP="007777CE">
      <w:pPr>
        <w:jc w:val="center"/>
      </w:pPr>
    </w:p>
    <w:p w14:paraId="05AD1214" w14:textId="77777777" w:rsidR="0053159A" w:rsidRDefault="0053159A">
      <w:pPr>
        <w:spacing w:after="160" w:line="259" w:lineRule="auto"/>
      </w:pPr>
      <w:r>
        <w:br w:type="page"/>
      </w:r>
    </w:p>
    <w:p w14:paraId="0540D3BF" w14:textId="77777777" w:rsidR="0053159A" w:rsidRDefault="0053159A" w:rsidP="007777CE">
      <w:pPr>
        <w:jc w:val="center"/>
      </w:pPr>
    </w:p>
    <w:p w14:paraId="56DE2504" w14:textId="77777777" w:rsidR="0053159A" w:rsidRDefault="0053159A" w:rsidP="007777CE">
      <w:pPr>
        <w:jc w:val="center"/>
      </w:pPr>
    </w:p>
    <w:p w14:paraId="41190847" w14:textId="77777777" w:rsidR="0053159A" w:rsidRDefault="0053159A" w:rsidP="007777CE">
      <w:pPr>
        <w:jc w:val="center"/>
      </w:pPr>
    </w:p>
    <w:p w14:paraId="7DFBD2D5" w14:textId="77777777" w:rsidR="0053159A" w:rsidRDefault="0053159A" w:rsidP="007777CE">
      <w:pPr>
        <w:jc w:val="center"/>
      </w:pPr>
    </w:p>
    <w:tbl>
      <w:tblPr>
        <w:tblW w:w="7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"/>
        <w:gridCol w:w="3740"/>
        <w:gridCol w:w="3748"/>
        <w:gridCol w:w="212"/>
      </w:tblGrid>
      <w:tr w:rsidR="0053159A" w:rsidRPr="0053159A" w14:paraId="091D965A" w14:textId="77777777" w:rsidTr="0053159A">
        <w:trPr>
          <w:trHeight w:val="399"/>
          <w:jc w:val="center"/>
        </w:trPr>
        <w:tc>
          <w:tcPr>
            <w:tcW w:w="3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4D93D9"/>
            <w:noWrap/>
            <w:vAlign w:val="center"/>
            <w:hideMark/>
          </w:tcPr>
          <w:p w14:paraId="007C4E53" w14:textId="77777777" w:rsidR="0053159A" w:rsidRPr="0053159A" w:rsidRDefault="0053159A" w:rsidP="0053159A">
            <w:pPr>
              <w:pStyle w:val="Titolo1"/>
              <w:spacing w:before="0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bookmarkStart w:id="57" w:name="_Toc174980280"/>
            <w:bookmarkStart w:id="58" w:name="_Toc174980376"/>
            <w:r w:rsidRPr="0053159A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Test Case ID</w:t>
            </w:r>
            <w:bookmarkEnd w:id="57"/>
            <w:bookmarkEnd w:id="58"/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BD5835F" w14:textId="77777777" w:rsidR="0053159A" w:rsidRPr="0053159A" w:rsidRDefault="0053159A" w:rsidP="0053159A">
            <w:pPr>
              <w:pStyle w:val="Titolo1"/>
              <w:spacing w:before="0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bookmarkStart w:id="59" w:name="_Toc174980377"/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Test_SearchProduct_TC_1.4.1</w:t>
            </w:r>
            <w:bookmarkEnd w:id="59"/>
          </w:p>
        </w:tc>
      </w:tr>
      <w:tr w:rsidR="0053159A" w:rsidRPr="0053159A" w14:paraId="4289EA51" w14:textId="77777777" w:rsidTr="0053159A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4F1DBA89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53159A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Pre-condition</w:t>
            </w:r>
            <w:proofErr w:type="spellEnd"/>
            <w:r w:rsidRPr="0053159A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:</w:t>
            </w:r>
          </w:p>
        </w:tc>
      </w:tr>
      <w:tr w:rsidR="0053159A" w:rsidRPr="0053159A" w14:paraId="5047B3EA" w14:textId="77777777" w:rsidTr="0053159A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FEF0961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L'utente si trova in qualsiasi pagina sia mostrata la barra di ricerca.</w:t>
            </w:r>
          </w:p>
        </w:tc>
      </w:tr>
      <w:tr w:rsidR="0053159A" w:rsidRPr="0053159A" w14:paraId="1F8FA34E" w14:textId="77777777" w:rsidTr="0053159A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69CE0480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Flow of events:</w:t>
            </w:r>
          </w:p>
        </w:tc>
      </w:tr>
      <w:tr w:rsidR="0053159A" w:rsidRPr="0053159A" w14:paraId="03397F55" w14:textId="77777777" w:rsidTr="0053159A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478A407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1. L'utente inserisce i dati richiesti.</w:t>
            </w:r>
          </w:p>
        </w:tc>
      </w:tr>
      <w:tr w:rsidR="0053159A" w:rsidRPr="0053159A" w14:paraId="08DF55DD" w14:textId="77777777" w:rsidTr="0053159A">
        <w:trPr>
          <w:trHeight w:val="399"/>
          <w:jc w:val="center"/>
        </w:trPr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FD68ABD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4954A9A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Titolo da cercare</w:t>
            </w:r>
          </w:p>
        </w:tc>
        <w:tc>
          <w:tcPr>
            <w:tcW w:w="3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E5BF3E7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NonTrovoNulla</w:t>
            </w:r>
            <w:proofErr w:type="spellEnd"/>
          </w:p>
        </w:tc>
        <w:tc>
          <w:tcPr>
            <w:tcW w:w="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8A8A56E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53159A" w:rsidRPr="0053159A" w14:paraId="0DA4A0DC" w14:textId="77777777" w:rsidTr="0053159A">
        <w:trPr>
          <w:trHeight w:val="399"/>
          <w:jc w:val="center"/>
        </w:trPr>
        <w:tc>
          <w:tcPr>
            <w:tcW w:w="78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AEDBE26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2. L'utente invia il modulo.</w:t>
            </w:r>
          </w:p>
        </w:tc>
      </w:tr>
      <w:tr w:rsidR="0053159A" w:rsidRPr="0053159A" w14:paraId="60886FF8" w14:textId="77777777" w:rsidTr="0053159A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7FBBBE82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Oracolo:</w:t>
            </w:r>
          </w:p>
        </w:tc>
      </w:tr>
      <w:tr w:rsidR="0053159A" w:rsidRPr="0053159A" w14:paraId="4191C175" w14:textId="77777777" w:rsidTr="0053159A">
        <w:trPr>
          <w:trHeight w:val="399"/>
          <w:jc w:val="center"/>
        </w:trPr>
        <w:tc>
          <w:tcPr>
            <w:tcW w:w="78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D3C68EA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Viene mostrata la pagina che segnala che non vi sono risultati.</w:t>
            </w:r>
          </w:p>
        </w:tc>
      </w:tr>
    </w:tbl>
    <w:p w14:paraId="6F368285" w14:textId="77777777" w:rsidR="0053159A" w:rsidRDefault="0053159A" w:rsidP="007777CE">
      <w:pPr>
        <w:jc w:val="center"/>
      </w:pPr>
    </w:p>
    <w:p w14:paraId="71A56C2A" w14:textId="77777777" w:rsidR="0053159A" w:rsidRDefault="0053159A" w:rsidP="007777CE">
      <w:pPr>
        <w:jc w:val="center"/>
      </w:pPr>
    </w:p>
    <w:p w14:paraId="3EACA282" w14:textId="77777777" w:rsidR="0053159A" w:rsidRDefault="0053159A" w:rsidP="007777CE">
      <w:pPr>
        <w:jc w:val="center"/>
      </w:pPr>
    </w:p>
    <w:p w14:paraId="47FF02F4" w14:textId="77777777" w:rsidR="0053159A" w:rsidRDefault="0053159A" w:rsidP="007777CE">
      <w:pPr>
        <w:jc w:val="center"/>
      </w:pPr>
    </w:p>
    <w:p w14:paraId="1BAF524A" w14:textId="77777777" w:rsidR="0053159A" w:rsidRDefault="0053159A" w:rsidP="007777CE">
      <w:pPr>
        <w:jc w:val="center"/>
      </w:pPr>
    </w:p>
    <w:p w14:paraId="56790D3F" w14:textId="77777777" w:rsidR="0053159A" w:rsidRDefault="0053159A" w:rsidP="007777CE">
      <w:pPr>
        <w:jc w:val="center"/>
      </w:pPr>
    </w:p>
    <w:p w14:paraId="38D33D61" w14:textId="77777777" w:rsidR="0053159A" w:rsidRDefault="0053159A" w:rsidP="007777CE">
      <w:pPr>
        <w:jc w:val="center"/>
      </w:pPr>
    </w:p>
    <w:p w14:paraId="196AAF02" w14:textId="77777777" w:rsidR="0053159A" w:rsidRDefault="0053159A" w:rsidP="007777CE">
      <w:pPr>
        <w:jc w:val="center"/>
      </w:pPr>
    </w:p>
    <w:tbl>
      <w:tblPr>
        <w:tblW w:w="7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"/>
        <w:gridCol w:w="3740"/>
        <w:gridCol w:w="3589"/>
        <w:gridCol w:w="371"/>
      </w:tblGrid>
      <w:tr w:rsidR="0053159A" w:rsidRPr="0053159A" w14:paraId="419EE6A6" w14:textId="77777777" w:rsidTr="0053159A">
        <w:trPr>
          <w:trHeight w:val="399"/>
          <w:jc w:val="center"/>
        </w:trPr>
        <w:tc>
          <w:tcPr>
            <w:tcW w:w="3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4D93D9"/>
            <w:noWrap/>
            <w:vAlign w:val="center"/>
            <w:hideMark/>
          </w:tcPr>
          <w:p w14:paraId="369F46E8" w14:textId="77777777" w:rsidR="0053159A" w:rsidRPr="0053159A" w:rsidRDefault="0053159A" w:rsidP="0053159A">
            <w:pPr>
              <w:pStyle w:val="Titolo1"/>
              <w:spacing w:before="0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bookmarkStart w:id="60" w:name="_Toc174980282"/>
            <w:bookmarkStart w:id="61" w:name="_Toc174980378"/>
            <w:r w:rsidRPr="0053159A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Test Case ID</w:t>
            </w:r>
            <w:bookmarkEnd w:id="60"/>
            <w:bookmarkEnd w:id="61"/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1770133E" w14:textId="77777777" w:rsidR="0053159A" w:rsidRPr="0053159A" w:rsidRDefault="0053159A" w:rsidP="0053159A">
            <w:pPr>
              <w:pStyle w:val="Titolo1"/>
              <w:spacing w:before="0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bookmarkStart w:id="62" w:name="_Toc174980379"/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Test_SearchProduct_TC_1.4.2</w:t>
            </w:r>
            <w:bookmarkEnd w:id="62"/>
          </w:p>
        </w:tc>
      </w:tr>
      <w:tr w:rsidR="0053159A" w:rsidRPr="0053159A" w14:paraId="7FB47377" w14:textId="77777777" w:rsidTr="0053159A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C9EC"/>
            <w:noWrap/>
            <w:vAlign w:val="center"/>
            <w:hideMark/>
          </w:tcPr>
          <w:p w14:paraId="08033FD5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53159A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Pre-condition</w:t>
            </w:r>
            <w:proofErr w:type="spellEnd"/>
            <w:r w:rsidRPr="0053159A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:</w:t>
            </w:r>
          </w:p>
        </w:tc>
      </w:tr>
      <w:tr w:rsidR="0053159A" w:rsidRPr="0053159A" w14:paraId="5302C5F7" w14:textId="77777777" w:rsidTr="0053159A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48BE9910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L'utente si trova in qualsiasi pagina sia mostrata la barra di ricerca.</w:t>
            </w:r>
          </w:p>
        </w:tc>
      </w:tr>
      <w:tr w:rsidR="0053159A" w:rsidRPr="0053159A" w14:paraId="17BCBC6D" w14:textId="77777777" w:rsidTr="0053159A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C9EC"/>
            <w:noWrap/>
            <w:vAlign w:val="center"/>
            <w:hideMark/>
          </w:tcPr>
          <w:p w14:paraId="2C7175B0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Flow of events:</w:t>
            </w:r>
          </w:p>
        </w:tc>
      </w:tr>
      <w:tr w:rsidR="0053159A" w:rsidRPr="0053159A" w14:paraId="066E37B8" w14:textId="77777777" w:rsidTr="0053159A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3E95731F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1. L'utente inserisce i dati richiesti.</w:t>
            </w:r>
          </w:p>
        </w:tc>
      </w:tr>
      <w:tr w:rsidR="0053159A" w:rsidRPr="0053159A" w14:paraId="3FE7C50A" w14:textId="77777777" w:rsidTr="0053159A">
        <w:trPr>
          <w:trHeight w:val="399"/>
          <w:jc w:val="center"/>
        </w:trPr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D5C3DF2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6C15E47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Titolo da cercare</w:t>
            </w:r>
          </w:p>
        </w:tc>
        <w:tc>
          <w:tcPr>
            <w:tcW w:w="3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34AC32E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Viaggio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62E7915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53159A" w:rsidRPr="0053159A" w14:paraId="53DC424D" w14:textId="77777777" w:rsidTr="0053159A">
        <w:trPr>
          <w:trHeight w:val="399"/>
          <w:jc w:val="center"/>
        </w:trPr>
        <w:tc>
          <w:tcPr>
            <w:tcW w:w="78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397EE321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2. L'utente invia il modulo.</w:t>
            </w:r>
          </w:p>
        </w:tc>
      </w:tr>
      <w:tr w:rsidR="0053159A" w:rsidRPr="0053159A" w14:paraId="475AA418" w14:textId="77777777" w:rsidTr="0053159A">
        <w:trPr>
          <w:trHeight w:val="399"/>
          <w:jc w:val="center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C9EC"/>
            <w:noWrap/>
            <w:vAlign w:val="center"/>
            <w:hideMark/>
          </w:tcPr>
          <w:p w14:paraId="43E87198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Oracolo:</w:t>
            </w:r>
          </w:p>
        </w:tc>
      </w:tr>
      <w:tr w:rsidR="0053159A" w:rsidRPr="0053159A" w14:paraId="2C244632" w14:textId="77777777" w:rsidTr="0053159A">
        <w:trPr>
          <w:trHeight w:val="399"/>
          <w:jc w:val="center"/>
        </w:trPr>
        <w:tc>
          <w:tcPr>
            <w:tcW w:w="78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9F8"/>
            <w:noWrap/>
            <w:vAlign w:val="center"/>
            <w:hideMark/>
          </w:tcPr>
          <w:p w14:paraId="7B55F851" w14:textId="77777777" w:rsidR="0053159A" w:rsidRPr="0053159A" w:rsidRDefault="0053159A" w:rsidP="0053159A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3159A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Viene mostrata la pagina con i risultati della ricerca.</w:t>
            </w:r>
          </w:p>
        </w:tc>
      </w:tr>
    </w:tbl>
    <w:p w14:paraId="29D494C0" w14:textId="77777777" w:rsidR="0053159A" w:rsidRPr="007777CE" w:rsidRDefault="0053159A" w:rsidP="007777CE">
      <w:pPr>
        <w:jc w:val="center"/>
      </w:pPr>
    </w:p>
    <w:sectPr w:rsidR="0053159A" w:rsidRPr="007777CE">
      <w:head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2BF3F7" w14:textId="77777777" w:rsidR="007639C3" w:rsidRDefault="007639C3" w:rsidP="0096037F">
      <w:r>
        <w:separator/>
      </w:r>
    </w:p>
  </w:endnote>
  <w:endnote w:type="continuationSeparator" w:id="0">
    <w:p w14:paraId="16B42729" w14:textId="77777777" w:rsidR="007639C3" w:rsidRDefault="007639C3" w:rsidP="0096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2E016" w14:textId="77777777" w:rsidR="007639C3" w:rsidRDefault="007639C3" w:rsidP="0096037F">
      <w:r>
        <w:separator/>
      </w:r>
    </w:p>
  </w:footnote>
  <w:footnote w:type="continuationSeparator" w:id="0">
    <w:p w14:paraId="11D86928" w14:textId="77777777" w:rsidR="007639C3" w:rsidRDefault="007639C3" w:rsidP="00960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BB965" w14:textId="77777777" w:rsidR="0096037F" w:rsidRPr="008F53E2" w:rsidRDefault="0096037F" w:rsidP="0096037F">
    <w:pPr>
      <w:pStyle w:val="Intestazione"/>
      <w:jc w:val="center"/>
      <w:rPr>
        <w:rFonts w:eastAsia="Aptos"/>
        <w:kern w:val="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862F897" wp14:editId="57E76450">
          <wp:simplePos x="0" y="0"/>
          <wp:positionH relativeFrom="column">
            <wp:posOffset>3810</wp:posOffset>
          </wp:positionH>
          <wp:positionV relativeFrom="paragraph">
            <wp:posOffset>-29845</wp:posOffset>
          </wp:positionV>
          <wp:extent cx="868680" cy="868680"/>
          <wp:effectExtent l="0" t="0" r="0" b="0"/>
          <wp:wrapNone/>
          <wp:docPr id="1" name="Immagine 1" descr="Immagine che contiene cerchio, logo, Carattere, Elementi grafici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 descr="Immagine che contiene cerchio, logo, Carattere, Elementi grafici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86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FC40014" w14:textId="77777777" w:rsidR="0096037F" w:rsidRPr="008F53E2" w:rsidRDefault="0096037F" w:rsidP="0096037F">
    <w:pPr>
      <w:pStyle w:val="Intestazione"/>
      <w:jc w:val="center"/>
      <w:rPr>
        <w:rFonts w:ascii="Century Gothic" w:hAnsi="Century Gothic"/>
        <w:color w:val="000000"/>
      </w:rPr>
    </w:pPr>
    <w:r w:rsidRPr="008F53E2">
      <w:rPr>
        <w:rFonts w:ascii="Century Gothic" w:hAnsi="Century Gothic"/>
        <w:color w:val="000000"/>
      </w:rPr>
      <w:t>Laurea Triennale in Informatica-Università di Salerno</w:t>
    </w:r>
  </w:p>
  <w:p w14:paraId="0D43D570" w14:textId="77777777" w:rsidR="0096037F" w:rsidRPr="008F53E2" w:rsidRDefault="0096037F" w:rsidP="0096037F">
    <w:pPr>
      <w:pStyle w:val="Intestazione"/>
      <w:jc w:val="center"/>
      <w:rPr>
        <w:rFonts w:ascii="Century Gothic" w:hAnsi="Century Gothic"/>
        <w:color w:val="000000"/>
      </w:rPr>
    </w:pPr>
    <w:r w:rsidRPr="008F53E2">
      <w:rPr>
        <w:rFonts w:ascii="Century Gothic" w:hAnsi="Century Gothic"/>
        <w:color w:val="000000"/>
      </w:rPr>
      <w:t xml:space="preserve">Corso di </w:t>
    </w:r>
    <w:r w:rsidRPr="008F53E2">
      <w:rPr>
        <w:rFonts w:ascii="Century Gothic" w:hAnsi="Century Gothic"/>
        <w:i/>
        <w:color w:val="000000"/>
      </w:rPr>
      <w:t>Ingegneria del Software</w:t>
    </w:r>
  </w:p>
  <w:p w14:paraId="7E5FD8D0" w14:textId="77777777" w:rsidR="0096037F" w:rsidRDefault="0096037F" w:rsidP="0096037F">
    <w:pPr>
      <w:pStyle w:val="Intestazione"/>
    </w:pPr>
  </w:p>
  <w:p w14:paraId="3E0DAD6E" w14:textId="77777777" w:rsidR="0096037F" w:rsidRDefault="0096037F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44"/>
    <w:rsid w:val="001374F0"/>
    <w:rsid w:val="001E3111"/>
    <w:rsid w:val="0053159A"/>
    <w:rsid w:val="007639C3"/>
    <w:rsid w:val="007777CE"/>
    <w:rsid w:val="008D0354"/>
    <w:rsid w:val="009101B9"/>
    <w:rsid w:val="0096037F"/>
    <w:rsid w:val="00A31ACB"/>
    <w:rsid w:val="00C858DF"/>
    <w:rsid w:val="00D24287"/>
    <w:rsid w:val="00D8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801A50"/>
  <w15:chartTrackingRefBased/>
  <w15:docId w15:val="{8B0A3B09-7AB4-412D-8A51-450A7590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6037F"/>
    <w:pPr>
      <w:spacing w:after="0" w:line="240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6037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6037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6037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6037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6037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6037F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6037F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6037F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6037F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60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60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60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6037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6037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6037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6037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6037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6037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603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60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6037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60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6037F"/>
    <w:pPr>
      <w:spacing w:before="160" w:after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6037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6037F"/>
    <w:pPr>
      <w:spacing w:after="160" w:line="259" w:lineRule="auto"/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6037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60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6037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6037F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96037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6037F"/>
  </w:style>
  <w:style w:type="paragraph" w:styleId="Pidipagina">
    <w:name w:val="footer"/>
    <w:basedOn w:val="Normale"/>
    <w:link w:val="PidipaginaCarattere"/>
    <w:uiPriority w:val="99"/>
    <w:unhideWhenUsed/>
    <w:rsid w:val="0096037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6037F"/>
  </w:style>
  <w:style w:type="paragraph" w:styleId="Titolosommario">
    <w:name w:val="TOC Heading"/>
    <w:basedOn w:val="Titolo1"/>
    <w:next w:val="Normale"/>
    <w:uiPriority w:val="39"/>
    <w:unhideWhenUsed/>
    <w:qFormat/>
    <w:rsid w:val="00D85344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D8534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8534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va@mai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prova@mail.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prova@mail.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prova@mail.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rova@mail.i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mmo\Documents\Modelli%20di%20Office%20personalizzati\MODELLO%20WORD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A2F0B-644F-42C8-A10A-ED5D92E19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WORD.dotx</Template>
  <TotalTime>33</TotalTime>
  <Pages>16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Iacomino</dc:creator>
  <cp:keywords/>
  <dc:description/>
  <cp:lastModifiedBy>DOMENICO IACOMINO</cp:lastModifiedBy>
  <cp:revision>2</cp:revision>
  <cp:lastPrinted>2024-08-19T15:21:00Z</cp:lastPrinted>
  <dcterms:created xsi:type="dcterms:W3CDTF">2024-08-19T14:49:00Z</dcterms:created>
  <dcterms:modified xsi:type="dcterms:W3CDTF">2024-08-19T15:22:00Z</dcterms:modified>
</cp:coreProperties>
</file>